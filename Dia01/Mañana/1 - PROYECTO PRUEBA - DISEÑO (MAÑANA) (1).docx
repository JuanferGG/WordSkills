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4AF09" w14:textId="77777777" w:rsidR="00AC0924" w:rsidRDefault="0042107C" w:rsidP="00AC0924">
      <w:pPr>
        <w:jc w:val="center"/>
        <w:rPr>
          <w:rFonts w:asciiTheme="majorHAnsi" w:hAnsiTheme="majorHAnsi" w:cs="Arial"/>
          <w:color w:val="222222"/>
          <w:lang w:eastAsia="es-CO"/>
        </w:rPr>
      </w:pPr>
      <w:r w:rsidRPr="00AC0924">
        <w:rPr>
          <w:rFonts w:asciiTheme="majorHAnsi" w:hAnsiTheme="majorHAnsi" w:cs="Arial"/>
          <w:color w:val="222222"/>
          <w:lang w:eastAsia="es-CO"/>
        </w:rPr>
        <w:t xml:space="preserve">  </w:t>
      </w:r>
    </w:p>
    <w:p w14:paraId="5CF8C741" w14:textId="77777777" w:rsidR="00AC0924" w:rsidRDefault="00AC0924" w:rsidP="00AC0924">
      <w:pPr>
        <w:jc w:val="center"/>
        <w:rPr>
          <w:rFonts w:asciiTheme="majorHAnsi" w:hAnsiTheme="majorHAnsi" w:cs="Arial"/>
          <w:color w:val="222222"/>
          <w:lang w:eastAsia="es-CO"/>
        </w:rPr>
      </w:pPr>
    </w:p>
    <w:p w14:paraId="350ADC2A" w14:textId="77777777" w:rsidR="00AC0924" w:rsidRDefault="00AC0924" w:rsidP="00AC0924">
      <w:pPr>
        <w:jc w:val="center"/>
        <w:rPr>
          <w:b/>
          <w:sz w:val="48"/>
          <w:szCs w:val="48"/>
        </w:rPr>
      </w:pPr>
    </w:p>
    <w:p w14:paraId="6C8BBECA" w14:textId="2750256E" w:rsidR="00AC0924" w:rsidRPr="00EB1A57" w:rsidRDefault="00BD2F4F" w:rsidP="00AC0924">
      <w:pPr>
        <w:jc w:val="center"/>
        <w:rPr>
          <w:b/>
          <w:sz w:val="48"/>
          <w:szCs w:val="48"/>
        </w:rPr>
      </w:pPr>
      <w:r>
        <w:rPr>
          <w:b/>
          <w:sz w:val="48"/>
          <w:szCs w:val="48"/>
        </w:rPr>
        <w:t xml:space="preserve">PROYECTO PRUEBA </w:t>
      </w:r>
    </w:p>
    <w:p w14:paraId="48233974" w14:textId="77777777" w:rsidR="00AC0924" w:rsidRDefault="00AC0924" w:rsidP="00AC0924">
      <w:pPr>
        <w:jc w:val="center"/>
        <w:rPr>
          <w:sz w:val="24"/>
          <w:szCs w:val="24"/>
        </w:rPr>
      </w:pPr>
    </w:p>
    <w:p w14:paraId="0A5FEA8A" w14:textId="77777777" w:rsidR="00AC0924" w:rsidRDefault="00AC0924" w:rsidP="00AC0924">
      <w:pPr>
        <w:jc w:val="center"/>
        <w:rPr>
          <w:sz w:val="24"/>
          <w:szCs w:val="24"/>
        </w:rPr>
      </w:pPr>
    </w:p>
    <w:p w14:paraId="1CB569FB" w14:textId="77777777" w:rsidR="00AC0924" w:rsidRDefault="00AC0924" w:rsidP="00AC0924">
      <w:pPr>
        <w:jc w:val="center"/>
        <w:rPr>
          <w:sz w:val="24"/>
          <w:szCs w:val="24"/>
        </w:rPr>
      </w:pPr>
    </w:p>
    <w:p w14:paraId="76AF7E59" w14:textId="77777777" w:rsidR="00AC0924" w:rsidRDefault="00AC0924" w:rsidP="00AC0924">
      <w:pPr>
        <w:jc w:val="center"/>
        <w:rPr>
          <w:sz w:val="24"/>
          <w:szCs w:val="24"/>
        </w:rPr>
      </w:pPr>
    </w:p>
    <w:p w14:paraId="7CACFCB7" w14:textId="4BF8C167" w:rsidR="00AC0924" w:rsidRDefault="00BE4075" w:rsidP="00AC0924">
      <w:pPr>
        <w:jc w:val="center"/>
        <w:rPr>
          <w:b/>
          <w:sz w:val="48"/>
          <w:szCs w:val="48"/>
        </w:rPr>
      </w:pPr>
      <w:r>
        <w:rPr>
          <w:b/>
          <w:sz w:val="48"/>
          <w:szCs w:val="48"/>
        </w:rPr>
        <w:t>TECNOLOGÍAS WEB</w:t>
      </w:r>
    </w:p>
    <w:p w14:paraId="66FDBF8B" w14:textId="77777777" w:rsidR="00312092" w:rsidRDefault="00312092" w:rsidP="00AC0924">
      <w:pPr>
        <w:jc w:val="center"/>
        <w:rPr>
          <w:b/>
          <w:sz w:val="48"/>
          <w:szCs w:val="48"/>
        </w:rPr>
      </w:pPr>
    </w:p>
    <w:p w14:paraId="30E71124" w14:textId="77777777" w:rsidR="005A2E78" w:rsidRDefault="005A2E78" w:rsidP="00AC0924">
      <w:pPr>
        <w:jc w:val="center"/>
        <w:rPr>
          <w:b/>
          <w:sz w:val="48"/>
          <w:szCs w:val="48"/>
        </w:rPr>
      </w:pPr>
    </w:p>
    <w:p w14:paraId="4FA52312" w14:textId="77777777" w:rsidR="005A2E78" w:rsidRDefault="005A2E78" w:rsidP="00AC0924">
      <w:pPr>
        <w:jc w:val="center"/>
        <w:rPr>
          <w:b/>
          <w:sz w:val="48"/>
          <w:szCs w:val="48"/>
        </w:rPr>
      </w:pPr>
    </w:p>
    <w:p w14:paraId="39CA52E1" w14:textId="77777777" w:rsidR="00847B5C" w:rsidRDefault="00847B5C" w:rsidP="00847B5C">
      <w:pPr>
        <w:spacing w:after="0"/>
        <w:rPr>
          <w:b/>
          <w:sz w:val="20"/>
          <w:szCs w:val="20"/>
        </w:rPr>
      </w:pPr>
    </w:p>
    <w:p w14:paraId="21DA47CC" w14:textId="77777777" w:rsidR="00847B5C" w:rsidRDefault="00847B5C" w:rsidP="005A2E78">
      <w:pPr>
        <w:spacing w:after="0"/>
        <w:jc w:val="right"/>
        <w:rPr>
          <w:b/>
          <w:sz w:val="20"/>
          <w:szCs w:val="20"/>
        </w:rPr>
      </w:pPr>
    </w:p>
    <w:p w14:paraId="597CF84B" w14:textId="37DFBD95" w:rsidR="00847B5C" w:rsidRPr="0010425B" w:rsidRDefault="00847B5C" w:rsidP="00847B5C">
      <w:pPr>
        <w:spacing w:after="0"/>
        <w:jc w:val="right"/>
      </w:pPr>
      <w:r w:rsidRPr="0010425B">
        <w:rPr>
          <w:b/>
        </w:rPr>
        <w:t xml:space="preserve">Jefe de Experto: </w:t>
      </w:r>
      <w:r w:rsidR="008C776D">
        <w:rPr>
          <w:color w:val="4F81BD" w:themeColor="accent1"/>
        </w:rPr>
        <w:t>Kenny Alejandro Rios Avila</w:t>
      </w:r>
    </w:p>
    <w:p w14:paraId="2A4E3741" w14:textId="77777777" w:rsidR="00847B5C" w:rsidRPr="004E460B" w:rsidRDefault="00847B5C" w:rsidP="00847B5C">
      <w:pPr>
        <w:spacing w:after="0"/>
        <w:jc w:val="right"/>
        <w:rPr>
          <w:b/>
          <w:sz w:val="20"/>
          <w:szCs w:val="20"/>
        </w:rPr>
      </w:pPr>
      <w:r w:rsidRPr="004E460B">
        <w:rPr>
          <w:b/>
          <w:sz w:val="20"/>
          <w:szCs w:val="20"/>
        </w:rPr>
        <w:t>Actualización</w:t>
      </w:r>
    </w:p>
    <w:p w14:paraId="15AA8292" w14:textId="77777777" w:rsidR="00847B5C" w:rsidRDefault="00847B5C" w:rsidP="00847B5C">
      <w:pPr>
        <w:spacing w:after="0"/>
        <w:jc w:val="right"/>
        <w:rPr>
          <w:b/>
          <w:sz w:val="16"/>
          <w:szCs w:val="16"/>
        </w:rPr>
      </w:pPr>
      <w:r>
        <w:rPr>
          <w:b/>
          <w:sz w:val="16"/>
          <w:szCs w:val="16"/>
        </w:rPr>
        <w:t xml:space="preserve">2018 © </w:t>
      </w:r>
    </w:p>
    <w:p w14:paraId="495FD93B" w14:textId="77777777" w:rsidR="00847B5C" w:rsidRDefault="00847B5C" w:rsidP="00847B5C">
      <w:pPr>
        <w:spacing w:after="0"/>
        <w:jc w:val="right"/>
        <w:rPr>
          <w:b/>
          <w:sz w:val="24"/>
          <w:szCs w:val="24"/>
        </w:rPr>
      </w:pPr>
    </w:p>
    <w:p w14:paraId="7D1D7D21" w14:textId="77777777" w:rsidR="00847B5C" w:rsidRDefault="00847B5C" w:rsidP="00847B5C">
      <w:pPr>
        <w:spacing w:after="0"/>
        <w:jc w:val="right"/>
        <w:rPr>
          <w:b/>
          <w:sz w:val="24"/>
          <w:szCs w:val="24"/>
        </w:rPr>
      </w:pPr>
    </w:p>
    <w:p w14:paraId="6F564CE0" w14:textId="77777777" w:rsidR="00847B5C" w:rsidRPr="00696FF2" w:rsidRDefault="00847B5C" w:rsidP="00847B5C">
      <w:pPr>
        <w:spacing w:after="0"/>
        <w:jc w:val="right"/>
        <w:rPr>
          <w:b/>
          <w:sz w:val="20"/>
          <w:szCs w:val="20"/>
        </w:rPr>
      </w:pPr>
      <w:r w:rsidRPr="0010425B">
        <w:rPr>
          <w:b/>
          <w:sz w:val="20"/>
          <w:szCs w:val="20"/>
        </w:rPr>
        <w:t xml:space="preserve">Equipo Central Worldskills Colombia </w:t>
      </w:r>
    </w:p>
    <w:p w14:paraId="5CD0312C" w14:textId="77777777" w:rsidR="00847B5C" w:rsidRPr="0010425B" w:rsidRDefault="00847B5C" w:rsidP="00847B5C">
      <w:pPr>
        <w:spacing w:after="0"/>
        <w:jc w:val="right"/>
        <w:rPr>
          <w:sz w:val="18"/>
          <w:szCs w:val="18"/>
        </w:rPr>
      </w:pPr>
      <w:r w:rsidRPr="0010425B">
        <w:rPr>
          <w:sz w:val="18"/>
          <w:szCs w:val="18"/>
        </w:rPr>
        <w:t>Hellman Yesid Rusinque Gamboa</w:t>
      </w:r>
    </w:p>
    <w:p w14:paraId="39FB524E" w14:textId="77777777" w:rsidR="00847B5C" w:rsidRPr="0010425B" w:rsidRDefault="00847B5C" w:rsidP="00847B5C">
      <w:pPr>
        <w:spacing w:after="0"/>
        <w:jc w:val="right"/>
        <w:rPr>
          <w:sz w:val="18"/>
          <w:szCs w:val="18"/>
        </w:rPr>
      </w:pPr>
      <w:r w:rsidRPr="0010425B">
        <w:rPr>
          <w:sz w:val="18"/>
          <w:szCs w:val="18"/>
        </w:rPr>
        <w:t>Alejandra Gutierrez Rengifo</w:t>
      </w:r>
    </w:p>
    <w:p w14:paraId="799154B2" w14:textId="77777777" w:rsidR="00847B5C" w:rsidRPr="0010425B" w:rsidRDefault="00847B5C" w:rsidP="00847B5C">
      <w:pPr>
        <w:spacing w:after="0"/>
        <w:jc w:val="right"/>
        <w:rPr>
          <w:sz w:val="18"/>
          <w:szCs w:val="18"/>
        </w:rPr>
      </w:pPr>
      <w:r w:rsidRPr="0010425B">
        <w:rPr>
          <w:sz w:val="18"/>
          <w:szCs w:val="18"/>
        </w:rPr>
        <w:t xml:space="preserve">Fredy Garcia Reyes </w:t>
      </w:r>
    </w:p>
    <w:p w14:paraId="64F8F484" w14:textId="576B331D" w:rsidR="00E95337" w:rsidRDefault="00847B5C" w:rsidP="00847B5C">
      <w:pPr>
        <w:spacing w:after="0"/>
        <w:jc w:val="right"/>
        <w:rPr>
          <w:sz w:val="18"/>
          <w:szCs w:val="18"/>
        </w:rPr>
      </w:pPr>
      <w:r w:rsidRPr="0010425B">
        <w:rPr>
          <w:sz w:val="18"/>
          <w:szCs w:val="18"/>
        </w:rPr>
        <w:t>Loren Jaramillo Bernal</w:t>
      </w:r>
    </w:p>
    <w:p w14:paraId="4694C284" w14:textId="77777777" w:rsidR="00847B5C" w:rsidRDefault="00847B5C" w:rsidP="00847B5C">
      <w:pPr>
        <w:spacing w:after="0"/>
        <w:jc w:val="right"/>
        <w:rPr>
          <w:sz w:val="18"/>
          <w:szCs w:val="18"/>
        </w:rPr>
      </w:pPr>
    </w:p>
    <w:p w14:paraId="53F719C5" w14:textId="77777777" w:rsidR="00847B5C" w:rsidRDefault="00847B5C" w:rsidP="00847B5C">
      <w:pPr>
        <w:spacing w:after="0"/>
        <w:ind w:left="708"/>
        <w:jc w:val="right"/>
        <w:rPr>
          <w:sz w:val="20"/>
          <w:szCs w:val="20"/>
        </w:rPr>
      </w:pPr>
    </w:p>
    <w:p w14:paraId="3DC95D2C" w14:textId="1FBFB965" w:rsidR="00E95337" w:rsidRDefault="00DF323E" w:rsidP="0092786B">
      <w:pPr>
        <w:spacing w:after="0"/>
        <w:rPr>
          <w:b/>
          <w:sz w:val="32"/>
          <w:szCs w:val="32"/>
        </w:rPr>
      </w:pPr>
      <w:r w:rsidRPr="00DF323E">
        <w:rPr>
          <w:b/>
          <w:sz w:val="32"/>
          <w:szCs w:val="32"/>
        </w:rPr>
        <w:t xml:space="preserve">Contenido </w:t>
      </w:r>
    </w:p>
    <w:p w14:paraId="19381E0D" w14:textId="77777777" w:rsidR="00DF323E" w:rsidRDefault="00DF323E" w:rsidP="0092786B">
      <w:pPr>
        <w:spacing w:after="0"/>
        <w:rPr>
          <w:b/>
          <w:sz w:val="32"/>
          <w:szCs w:val="32"/>
        </w:rPr>
      </w:pPr>
    </w:p>
    <w:sdt>
      <w:sdtPr>
        <w:rPr>
          <w:rFonts w:ascii="Calibri" w:eastAsia="Calibri" w:hAnsi="Calibri" w:cs="Times New Roman"/>
          <w:b w:val="0"/>
          <w:bCs w:val="0"/>
          <w:color w:val="auto"/>
          <w:sz w:val="22"/>
          <w:szCs w:val="22"/>
          <w:lang w:val="es-ES" w:eastAsia="en-US"/>
        </w:rPr>
        <w:id w:val="-1938367874"/>
        <w:docPartObj>
          <w:docPartGallery w:val="Table of Contents"/>
          <w:docPartUnique/>
        </w:docPartObj>
      </w:sdtPr>
      <w:sdtEndPr/>
      <w:sdtContent>
        <w:p w14:paraId="363D1C61" w14:textId="38CDE474" w:rsidR="00497F9C" w:rsidRDefault="00497F9C">
          <w:pPr>
            <w:pStyle w:val="TtuloTDC"/>
          </w:pPr>
        </w:p>
        <w:p w14:paraId="1A699C9D" w14:textId="77777777" w:rsidR="00497F9C" w:rsidRDefault="00497F9C">
          <w:pPr>
            <w:pStyle w:val="TDC1"/>
            <w:tabs>
              <w:tab w:val="right" w:leader="dot" w:pos="8346"/>
            </w:tabs>
            <w:rPr>
              <w:rFonts w:asciiTheme="minorHAnsi" w:eastAsiaTheme="minorEastAsia" w:hAnsiTheme="minorHAnsi" w:cstheme="minorBidi"/>
              <w:noProof/>
              <w:lang w:val="es-ES_tradnl" w:eastAsia="es-ES_tradnl"/>
            </w:rPr>
          </w:pPr>
          <w:r>
            <w:fldChar w:fldCharType="begin"/>
          </w:r>
          <w:r>
            <w:instrText xml:space="preserve"> TOC \o "1-3" \h \z \u </w:instrText>
          </w:r>
          <w:r>
            <w:fldChar w:fldCharType="separate"/>
          </w:r>
          <w:hyperlink w:anchor="_Toc511031245" w:history="1">
            <w:r w:rsidRPr="00497F9C">
              <w:rPr>
                <w:rStyle w:val="Hipervnculo"/>
                <w:b/>
                <w:noProof/>
              </w:rPr>
              <w:t>Introducción</w:t>
            </w:r>
            <w:r>
              <w:rPr>
                <w:noProof/>
                <w:webHidden/>
              </w:rPr>
              <w:tab/>
            </w:r>
            <w:r>
              <w:rPr>
                <w:noProof/>
                <w:webHidden/>
              </w:rPr>
              <w:fldChar w:fldCharType="begin"/>
            </w:r>
            <w:r>
              <w:rPr>
                <w:noProof/>
                <w:webHidden/>
              </w:rPr>
              <w:instrText xml:space="preserve"> PAGEREF _Toc511031245 \h </w:instrText>
            </w:r>
            <w:r>
              <w:rPr>
                <w:noProof/>
                <w:webHidden/>
              </w:rPr>
            </w:r>
            <w:r>
              <w:rPr>
                <w:noProof/>
                <w:webHidden/>
              </w:rPr>
              <w:fldChar w:fldCharType="separate"/>
            </w:r>
            <w:r>
              <w:rPr>
                <w:noProof/>
                <w:webHidden/>
              </w:rPr>
              <w:t>3</w:t>
            </w:r>
            <w:r>
              <w:rPr>
                <w:noProof/>
                <w:webHidden/>
              </w:rPr>
              <w:fldChar w:fldCharType="end"/>
            </w:r>
          </w:hyperlink>
        </w:p>
        <w:p w14:paraId="60A9FEDC" w14:textId="77777777" w:rsidR="00497F9C" w:rsidRDefault="004E1005">
          <w:pPr>
            <w:pStyle w:val="TDC2"/>
            <w:tabs>
              <w:tab w:val="right" w:leader="dot" w:pos="8346"/>
            </w:tabs>
            <w:rPr>
              <w:noProof/>
            </w:rPr>
          </w:pPr>
          <w:hyperlink w:anchor="_Toc511031246" w:history="1">
            <w:r w:rsidR="00497F9C" w:rsidRPr="005E6F52">
              <w:rPr>
                <w:rStyle w:val="Hipervnculo"/>
                <w:b/>
                <w:noProof/>
              </w:rPr>
              <w:t>2.</w:t>
            </w:r>
            <w:r w:rsidR="00497F9C" w:rsidRPr="005E6F52">
              <w:rPr>
                <w:rStyle w:val="Hipervnculo"/>
                <w:noProof/>
              </w:rPr>
              <w:t xml:space="preserve"> </w:t>
            </w:r>
            <w:r w:rsidR="00497F9C" w:rsidRPr="005E6F52">
              <w:rPr>
                <w:rStyle w:val="Hipervnculo"/>
                <w:b/>
                <w:noProof/>
              </w:rPr>
              <w:t>DESCRIPCION DEL PROYECTO</w:t>
            </w:r>
            <w:r w:rsidR="00497F9C">
              <w:rPr>
                <w:noProof/>
                <w:webHidden/>
              </w:rPr>
              <w:tab/>
            </w:r>
            <w:r w:rsidR="00497F9C">
              <w:rPr>
                <w:noProof/>
                <w:webHidden/>
              </w:rPr>
              <w:fldChar w:fldCharType="begin"/>
            </w:r>
            <w:r w:rsidR="00497F9C">
              <w:rPr>
                <w:noProof/>
                <w:webHidden/>
              </w:rPr>
              <w:instrText xml:space="preserve"> PAGEREF _Toc511031246 \h </w:instrText>
            </w:r>
            <w:r w:rsidR="00497F9C">
              <w:rPr>
                <w:noProof/>
                <w:webHidden/>
              </w:rPr>
            </w:r>
            <w:r w:rsidR="00497F9C">
              <w:rPr>
                <w:noProof/>
                <w:webHidden/>
              </w:rPr>
              <w:fldChar w:fldCharType="separate"/>
            </w:r>
            <w:r w:rsidR="00497F9C">
              <w:rPr>
                <w:noProof/>
                <w:webHidden/>
              </w:rPr>
              <w:t>4</w:t>
            </w:r>
            <w:r w:rsidR="00497F9C">
              <w:rPr>
                <w:noProof/>
                <w:webHidden/>
              </w:rPr>
              <w:fldChar w:fldCharType="end"/>
            </w:r>
          </w:hyperlink>
        </w:p>
        <w:p w14:paraId="74A3373A" w14:textId="77777777" w:rsidR="00497F9C" w:rsidRDefault="004E1005">
          <w:pPr>
            <w:pStyle w:val="TDC2"/>
            <w:tabs>
              <w:tab w:val="right" w:leader="dot" w:pos="8346"/>
            </w:tabs>
            <w:rPr>
              <w:noProof/>
            </w:rPr>
          </w:pPr>
          <w:hyperlink w:anchor="_Toc511031247" w:history="1">
            <w:r w:rsidR="00497F9C" w:rsidRPr="005E6F52">
              <w:rPr>
                <w:rStyle w:val="Hipervnculo"/>
                <w:b/>
                <w:noProof/>
              </w:rPr>
              <w:t>3. INSTRUCCIONES A LOS COMPETIDRES</w:t>
            </w:r>
            <w:r w:rsidR="00497F9C">
              <w:rPr>
                <w:noProof/>
                <w:webHidden/>
              </w:rPr>
              <w:tab/>
            </w:r>
            <w:r w:rsidR="00497F9C">
              <w:rPr>
                <w:noProof/>
                <w:webHidden/>
              </w:rPr>
              <w:fldChar w:fldCharType="begin"/>
            </w:r>
            <w:r w:rsidR="00497F9C">
              <w:rPr>
                <w:noProof/>
                <w:webHidden/>
              </w:rPr>
              <w:instrText xml:space="preserve"> PAGEREF _Toc511031247 \h </w:instrText>
            </w:r>
            <w:r w:rsidR="00497F9C">
              <w:rPr>
                <w:noProof/>
                <w:webHidden/>
              </w:rPr>
            </w:r>
            <w:r w:rsidR="00497F9C">
              <w:rPr>
                <w:noProof/>
                <w:webHidden/>
              </w:rPr>
              <w:fldChar w:fldCharType="separate"/>
            </w:r>
            <w:r w:rsidR="00497F9C">
              <w:rPr>
                <w:noProof/>
                <w:webHidden/>
              </w:rPr>
              <w:t>5</w:t>
            </w:r>
            <w:r w:rsidR="00497F9C">
              <w:rPr>
                <w:noProof/>
                <w:webHidden/>
              </w:rPr>
              <w:fldChar w:fldCharType="end"/>
            </w:r>
          </w:hyperlink>
        </w:p>
        <w:p w14:paraId="348AAF32" w14:textId="77777777" w:rsidR="00497F9C" w:rsidRDefault="004E1005">
          <w:pPr>
            <w:pStyle w:val="TDC2"/>
            <w:tabs>
              <w:tab w:val="right" w:leader="dot" w:pos="8346"/>
            </w:tabs>
            <w:rPr>
              <w:noProof/>
            </w:rPr>
          </w:pPr>
          <w:hyperlink w:anchor="_Toc511031248" w:history="1">
            <w:r w:rsidR="00497F9C" w:rsidRPr="005E6F52">
              <w:rPr>
                <w:rStyle w:val="Hipervnculo"/>
                <w:b/>
                <w:noProof/>
              </w:rPr>
              <w:t>4. MODULOS DE COMPETENCIA</w:t>
            </w:r>
            <w:r w:rsidR="00497F9C">
              <w:rPr>
                <w:noProof/>
                <w:webHidden/>
              </w:rPr>
              <w:tab/>
            </w:r>
            <w:r w:rsidR="00497F9C">
              <w:rPr>
                <w:noProof/>
                <w:webHidden/>
              </w:rPr>
              <w:fldChar w:fldCharType="begin"/>
            </w:r>
            <w:r w:rsidR="00497F9C">
              <w:rPr>
                <w:noProof/>
                <w:webHidden/>
              </w:rPr>
              <w:instrText xml:space="preserve"> PAGEREF _Toc511031248 \h </w:instrText>
            </w:r>
            <w:r w:rsidR="00497F9C">
              <w:rPr>
                <w:noProof/>
                <w:webHidden/>
              </w:rPr>
            </w:r>
            <w:r w:rsidR="00497F9C">
              <w:rPr>
                <w:noProof/>
                <w:webHidden/>
              </w:rPr>
              <w:fldChar w:fldCharType="separate"/>
            </w:r>
            <w:r w:rsidR="00497F9C">
              <w:rPr>
                <w:noProof/>
                <w:webHidden/>
              </w:rPr>
              <w:t>6</w:t>
            </w:r>
            <w:r w:rsidR="00497F9C">
              <w:rPr>
                <w:noProof/>
                <w:webHidden/>
              </w:rPr>
              <w:fldChar w:fldCharType="end"/>
            </w:r>
          </w:hyperlink>
        </w:p>
        <w:p w14:paraId="476FE60F" w14:textId="77777777" w:rsidR="00497F9C" w:rsidRDefault="004E1005">
          <w:pPr>
            <w:pStyle w:val="TDC3"/>
            <w:tabs>
              <w:tab w:val="right" w:leader="dot" w:pos="8346"/>
            </w:tabs>
            <w:rPr>
              <w:noProof/>
            </w:rPr>
          </w:pPr>
          <w:hyperlink w:anchor="_Toc511031249" w:history="1">
            <w:r w:rsidR="00497F9C" w:rsidRPr="005E6F52">
              <w:rPr>
                <w:rStyle w:val="Hipervnculo"/>
                <w:b/>
                <w:noProof/>
              </w:rPr>
              <w:t>4.1 Módulo A</w:t>
            </w:r>
            <w:r w:rsidR="00497F9C">
              <w:rPr>
                <w:noProof/>
                <w:webHidden/>
              </w:rPr>
              <w:tab/>
            </w:r>
            <w:r w:rsidR="00497F9C">
              <w:rPr>
                <w:noProof/>
                <w:webHidden/>
              </w:rPr>
              <w:fldChar w:fldCharType="begin"/>
            </w:r>
            <w:r w:rsidR="00497F9C">
              <w:rPr>
                <w:noProof/>
                <w:webHidden/>
              </w:rPr>
              <w:instrText xml:space="preserve"> PAGEREF _Toc511031249 \h </w:instrText>
            </w:r>
            <w:r w:rsidR="00497F9C">
              <w:rPr>
                <w:noProof/>
                <w:webHidden/>
              </w:rPr>
            </w:r>
            <w:r w:rsidR="00497F9C">
              <w:rPr>
                <w:noProof/>
                <w:webHidden/>
              </w:rPr>
              <w:fldChar w:fldCharType="separate"/>
            </w:r>
            <w:r w:rsidR="00497F9C">
              <w:rPr>
                <w:noProof/>
                <w:webHidden/>
              </w:rPr>
              <w:t>6</w:t>
            </w:r>
            <w:r w:rsidR="00497F9C">
              <w:rPr>
                <w:noProof/>
                <w:webHidden/>
              </w:rPr>
              <w:fldChar w:fldCharType="end"/>
            </w:r>
          </w:hyperlink>
        </w:p>
        <w:p w14:paraId="3D690B29" w14:textId="77777777" w:rsidR="00497F9C" w:rsidRDefault="004E1005">
          <w:pPr>
            <w:pStyle w:val="TDC2"/>
            <w:tabs>
              <w:tab w:val="right" w:leader="dot" w:pos="8346"/>
            </w:tabs>
            <w:rPr>
              <w:noProof/>
            </w:rPr>
          </w:pPr>
          <w:hyperlink w:anchor="_Toc511031253" w:history="1">
            <w:r w:rsidR="00497F9C" w:rsidRPr="005E6F52">
              <w:rPr>
                <w:rStyle w:val="Hipervnculo"/>
                <w:b/>
                <w:noProof/>
              </w:rPr>
              <w:t>5.  ESQUEMA DE MARCACION</w:t>
            </w:r>
            <w:r w:rsidR="00497F9C">
              <w:rPr>
                <w:noProof/>
                <w:webHidden/>
              </w:rPr>
              <w:tab/>
            </w:r>
            <w:r w:rsidR="00497F9C">
              <w:rPr>
                <w:noProof/>
                <w:webHidden/>
              </w:rPr>
              <w:fldChar w:fldCharType="begin"/>
            </w:r>
            <w:r w:rsidR="00497F9C">
              <w:rPr>
                <w:noProof/>
                <w:webHidden/>
              </w:rPr>
              <w:instrText xml:space="preserve"> PAGEREF _Toc511031253 \h </w:instrText>
            </w:r>
            <w:r w:rsidR="00497F9C">
              <w:rPr>
                <w:noProof/>
                <w:webHidden/>
              </w:rPr>
            </w:r>
            <w:r w:rsidR="00497F9C">
              <w:rPr>
                <w:noProof/>
                <w:webHidden/>
              </w:rPr>
              <w:fldChar w:fldCharType="separate"/>
            </w:r>
            <w:r w:rsidR="00497F9C">
              <w:rPr>
                <w:noProof/>
                <w:webHidden/>
              </w:rPr>
              <w:t>7</w:t>
            </w:r>
            <w:r w:rsidR="00497F9C">
              <w:rPr>
                <w:noProof/>
                <w:webHidden/>
              </w:rPr>
              <w:fldChar w:fldCharType="end"/>
            </w:r>
          </w:hyperlink>
        </w:p>
        <w:p w14:paraId="01DE011C" w14:textId="77777777" w:rsidR="00497F9C" w:rsidRDefault="004E1005">
          <w:pPr>
            <w:pStyle w:val="TDC2"/>
            <w:tabs>
              <w:tab w:val="right" w:leader="dot" w:pos="8346"/>
            </w:tabs>
            <w:rPr>
              <w:noProof/>
            </w:rPr>
          </w:pPr>
          <w:hyperlink w:anchor="_Toc511031254" w:history="1">
            <w:r w:rsidR="00497F9C" w:rsidRPr="005E6F52">
              <w:rPr>
                <w:rStyle w:val="Hipervnculo"/>
                <w:b/>
                <w:noProof/>
              </w:rPr>
              <w:t>6. BIBLIOGRAFIA</w:t>
            </w:r>
            <w:r w:rsidR="00497F9C">
              <w:rPr>
                <w:noProof/>
                <w:webHidden/>
              </w:rPr>
              <w:tab/>
            </w:r>
            <w:r w:rsidR="00497F9C">
              <w:rPr>
                <w:noProof/>
                <w:webHidden/>
              </w:rPr>
              <w:fldChar w:fldCharType="begin"/>
            </w:r>
            <w:r w:rsidR="00497F9C">
              <w:rPr>
                <w:noProof/>
                <w:webHidden/>
              </w:rPr>
              <w:instrText xml:space="preserve"> PAGEREF _Toc511031254 \h </w:instrText>
            </w:r>
            <w:r w:rsidR="00497F9C">
              <w:rPr>
                <w:noProof/>
                <w:webHidden/>
              </w:rPr>
            </w:r>
            <w:r w:rsidR="00497F9C">
              <w:rPr>
                <w:noProof/>
                <w:webHidden/>
              </w:rPr>
              <w:fldChar w:fldCharType="separate"/>
            </w:r>
            <w:r w:rsidR="00497F9C">
              <w:rPr>
                <w:noProof/>
                <w:webHidden/>
              </w:rPr>
              <w:t>8</w:t>
            </w:r>
            <w:r w:rsidR="00497F9C">
              <w:rPr>
                <w:noProof/>
                <w:webHidden/>
              </w:rPr>
              <w:fldChar w:fldCharType="end"/>
            </w:r>
          </w:hyperlink>
        </w:p>
        <w:p w14:paraId="617672D4" w14:textId="3CDD4126" w:rsidR="00497F9C" w:rsidRDefault="00497F9C">
          <w:r>
            <w:rPr>
              <w:b/>
              <w:bCs/>
              <w:lang w:val="es-ES"/>
            </w:rPr>
            <w:fldChar w:fldCharType="end"/>
          </w:r>
        </w:p>
      </w:sdtContent>
    </w:sdt>
    <w:p w14:paraId="18E5A1B5" w14:textId="77777777" w:rsidR="00DF323E" w:rsidRDefault="00DF323E" w:rsidP="0092786B">
      <w:pPr>
        <w:spacing w:after="0"/>
        <w:rPr>
          <w:b/>
          <w:sz w:val="32"/>
          <w:szCs w:val="32"/>
        </w:rPr>
      </w:pPr>
    </w:p>
    <w:p w14:paraId="3C794D15" w14:textId="77777777" w:rsidR="00DF323E" w:rsidRDefault="00DF323E" w:rsidP="0092786B">
      <w:pPr>
        <w:spacing w:after="0"/>
        <w:rPr>
          <w:b/>
          <w:sz w:val="32"/>
          <w:szCs w:val="32"/>
        </w:rPr>
      </w:pPr>
    </w:p>
    <w:p w14:paraId="148EFE8A" w14:textId="77777777" w:rsidR="00DF323E" w:rsidRDefault="00DF323E" w:rsidP="0092786B">
      <w:pPr>
        <w:spacing w:after="0"/>
        <w:rPr>
          <w:b/>
          <w:sz w:val="32"/>
          <w:szCs w:val="32"/>
        </w:rPr>
      </w:pPr>
    </w:p>
    <w:p w14:paraId="4CC7BACA" w14:textId="77777777" w:rsidR="00DF323E" w:rsidRDefault="00DF323E" w:rsidP="0092786B">
      <w:pPr>
        <w:spacing w:after="0"/>
        <w:rPr>
          <w:b/>
          <w:sz w:val="32"/>
          <w:szCs w:val="32"/>
        </w:rPr>
      </w:pPr>
    </w:p>
    <w:p w14:paraId="2555BC3D" w14:textId="77777777" w:rsidR="00DF323E" w:rsidRDefault="00DF323E" w:rsidP="0092786B">
      <w:pPr>
        <w:spacing w:after="0"/>
        <w:rPr>
          <w:b/>
          <w:sz w:val="32"/>
          <w:szCs w:val="32"/>
        </w:rPr>
      </w:pPr>
    </w:p>
    <w:p w14:paraId="6523365E" w14:textId="77777777" w:rsidR="00DF323E" w:rsidRDefault="00DF323E" w:rsidP="0092786B">
      <w:pPr>
        <w:spacing w:after="0"/>
        <w:rPr>
          <w:b/>
          <w:sz w:val="32"/>
          <w:szCs w:val="32"/>
        </w:rPr>
      </w:pPr>
    </w:p>
    <w:p w14:paraId="12E9958F" w14:textId="77777777" w:rsidR="00DF323E" w:rsidRDefault="00DF323E" w:rsidP="0092786B">
      <w:pPr>
        <w:spacing w:after="0"/>
        <w:rPr>
          <w:b/>
          <w:sz w:val="32"/>
          <w:szCs w:val="32"/>
        </w:rPr>
      </w:pPr>
    </w:p>
    <w:p w14:paraId="261B4786" w14:textId="77777777" w:rsidR="00DF323E" w:rsidRDefault="00DF323E" w:rsidP="0092786B">
      <w:pPr>
        <w:spacing w:after="0"/>
        <w:rPr>
          <w:b/>
          <w:sz w:val="32"/>
          <w:szCs w:val="32"/>
        </w:rPr>
      </w:pPr>
    </w:p>
    <w:p w14:paraId="7F939879" w14:textId="77777777" w:rsidR="00DF323E" w:rsidRDefault="00DF323E" w:rsidP="0092786B">
      <w:pPr>
        <w:spacing w:after="0"/>
        <w:rPr>
          <w:b/>
          <w:sz w:val="32"/>
          <w:szCs w:val="32"/>
        </w:rPr>
      </w:pPr>
    </w:p>
    <w:p w14:paraId="5C4D4E05" w14:textId="77777777" w:rsidR="00DF323E" w:rsidRDefault="00DF323E" w:rsidP="0092786B">
      <w:pPr>
        <w:spacing w:after="0"/>
        <w:rPr>
          <w:b/>
          <w:sz w:val="32"/>
          <w:szCs w:val="32"/>
        </w:rPr>
      </w:pPr>
    </w:p>
    <w:p w14:paraId="1CB6FD98" w14:textId="77777777" w:rsidR="00DF323E" w:rsidRDefault="00DF323E" w:rsidP="0092786B">
      <w:pPr>
        <w:spacing w:after="0"/>
        <w:rPr>
          <w:b/>
          <w:sz w:val="32"/>
          <w:szCs w:val="32"/>
        </w:rPr>
      </w:pPr>
    </w:p>
    <w:p w14:paraId="332B79A6" w14:textId="77777777" w:rsidR="00DF323E" w:rsidRDefault="00DF323E" w:rsidP="0092786B">
      <w:pPr>
        <w:spacing w:after="0"/>
        <w:rPr>
          <w:b/>
          <w:sz w:val="32"/>
          <w:szCs w:val="32"/>
        </w:rPr>
      </w:pPr>
    </w:p>
    <w:p w14:paraId="49A46FE9" w14:textId="785F72AC" w:rsidR="00847B5C" w:rsidRDefault="00847B5C" w:rsidP="0092786B">
      <w:pPr>
        <w:spacing w:after="0"/>
        <w:rPr>
          <w:b/>
          <w:sz w:val="32"/>
          <w:szCs w:val="32"/>
        </w:rPr>
      </w:pPr>
    </w:p>
    <w:p w14:paraId="00BF3629" w14:textId="741BD862" w:rsidR="00E51FF4" w:rsidRDefault="00E51FF4" w:rsidP="0092786B">
      <w:pPr>
        <w:spacing w:after="0"/>
        <w:rPr>
          <w:b/>
          <w:sz w:val="32"/>
          <w:szCs w:val="32"/>
        </w:rPr>
      </w:pPr>
    </w:p>
    <w:p w14:paraId="6B491345" w14:textId="77777777" w:rsidR="004B0E05" w:rsidRDefault="004B0E05" w:rsidP="0092786B">
      <w:pPr>
        <w:spacing w:after="0"/>
        <w:rPr>
          <w:b/>
          <w:sz w:val="32"/>
          <w:szCs w:val="32"/>
        </w:rPr>
      </w:pPr>
    </w:p>
    <w:p w14:paraId="4847E915" w14:textId="09C5994F" w:rsidR="00E51FF4" w:rsidRDefault="00E51FF4" w:rsidP="0092786B">
      <w:pPr>
        <w:spacing w:after="0"/>
        <w:rPr>
          <w:b/>
          <w:sz w:val="32"/>
          <w:szCs w:val="32"/>
        </w:rPr>
      </w:pPr>
    </w:p>
    <w:p w14:paraId="7C971488" w14:textId="77777777" w:rsidR="00E51FF4" w:rsidRDefault="00E51FF4" w:rsidP="0092786B">
      <w:pPr>
        <w:spacing w:after="0"/>
        <w:rPr>
          <w:b/>
          <w:sz w:val="32"/>
          <w:szCs w:val="32"/>
        </w:rPr>
      </w:pPr>
    </w:p>
    <w:p w14:paraId="0B7FF223" w14:textId="33BEF569" w:rsidR="00DF323E" w:rsidRDefault="00497F9C" w:rsidP="00DF323E">
      <w:pPr>
        <w:pStyle w:val="Ttulo1"/>
        <w:rPr>
          <w:color w:val="000000" w:themeColor="text1"/>
        </w:rPr>
      </w:pPr>
      <w:r>
        <w:rPr>
          <w:color w:val="000000" w:themeColor="text1"/>
        </w:rPr>
        <w:t>INTRODUCCIÓN</w:t>
      </w:r>
    </w:p>
    <w:p w14:paraId="7EFFA73A" w14:textId="6D753F04" w:rsidR="00B868F1" w:rsidRDefault="00B868F1" w:rsidP="00E51FF4">
      <w:pPr>
        <w:jc w:val="both"/>
        <w:rPr>
          <w:color w:val="000000" w:themeColor="text1"/>
        </w:rPr>
      </w:pPr>
      <w:r w:rsidRPr="0099049D">
        <w:rPr>
          <w:color w:val="000000" w:themeColor="text1"/>
        </w:rPr>
        <w:t>El Diseño / Desarrollo Web abarca muchas habilidades y disciplinas diferentes en la producción y mantenimiento de sitios web. Las habilidades requeridas de un desarrollador web son diversas. El diseño web implica la implementación de soluciones específicas que siguen las reglas y objetivos del negocio delineado por el cliente, una comprensión profunda de los requisitos es necesaria para convertirlos en el sitio web.</w:t>
      </w:r>
    </w:p>
    <w:p w14:paraId="45FF6D85" w14:textId="77777777" w:rsidR="004B0E05" w:rsidRDefault="004B0E05" w:rsidP="00E51FF4">
      <w:pPr>
        <w:jc w:val="both"/>
        <w:rPr>
          <w:color w:val="000000" w:themeColor="text1"/>
        </w:rPr>
      </w:pPr>
    </w:p>
    <w:p w14:paraId="323C2032" w14:textId="0C1116DF" w:rsidR="004517F1" w:rsidRPr="0099049D" w:rsidRDefault="004517F1" w:rsidP="004517F1">
      <w:pPr>
        <w:pStyle w:val="Ttulo1"/>
        <w:rPr>
          <w:color w:val="000000" w:themeColor="text1"/>
        </w:rPr>
      </w:pPr>
      <w:r>
        <w:rPr>
          <w:color w:val="000000" w:themeColor="text1"/>
        </w:rPr>
        <w:t>2. Descripción del proyecto</w:t>
      </w:r>
    </w:p>
    <w:p w14:paraId="3AE58FE4" w14:textId="720357D6" w:rsidR="00F72187" w:rsidRDefault="00E931CA" w:rsidP="00B868F1">
      <w:pPr>
        <w:jc w:val="both"/>
      </w:pPr>
      <w:r>
        <w:t xml:space="preserve">El </w:t>
      </w:r>
      <w:r w:rsidR="00F72187" w:rsidRPr="00F72187">
        <w:rPr>
          <w:b/>
        </w:rPr>
        <w:t>Fondo Mixto De Cultura Del Guaviare</w:t>
      </w:r>
      <w:r w:rsidR="00F72187">
        <w:rPr>
          <w:b/>
        </w:rPr>
        <w:t xml:space="preserve"> </w:t>
      </w:r>
      <w:r w:rsidR="00F72187" w:rsidRPr="00F72187">
        <w:t>es una</w:t>
      </w:r>
      <w:r w:rsidR="00F72187">
        <w:t xml:space="preserve"> e</w:t>
      </w:r>
      <w:r w:rsidR="00F72187" w:rsidRPr="00F72187">
        <w:t>ntidad sin ánimo de lucro, encargada de la promoción y difusión de la cultura del departamento del Guaviare</w:t>
      </w:r>
      <w:r w:rsidR="00F72187">
        <w:t>. El departamento del Guaviare se caracteriza por ser una zona donde se integran múltiples y variadas culturas</w:t>
      </w:r>
      <w:r w:rsidR="00371836">
        <w:t xml:space="preserve"> de todo el país</w:t>
      </w:r>
      <w:r w:rsidR="00F72187">
        <w:t xml:space="preserve">, y </w:t>
      </w:r>
      <w:r w:rsidR="00843358">
        <w:t>para impulsar</w:t>
      </w:r>
      <w:r w:rsidR="00F72187">
        <w:t xml:space="preserve"> esa riqueza cultural se hace necesario que esta entidad pueda hacerse visible en la red, a nivel nacional e internacional a través de una página web, que a su vez funcionará como una vitrina virtual para sus visitantes</w:t>
      </w:r>
      <w:r w:rsidR="004B0E05">
        <w:t>, y que debe ser accesible desde todos los dispositivos (Computador, Tablet y Celular)</w:t>
      </w:r>
      <w:r w:rsidR="00F72187">
        <w:t>.</w:t>
      </w:r>
    </w:p>
    <w:p w14:paraId="219E4C5E" w14:textId="77777777" w:rsidR="00354C56" w:rsidRDefault="00354C56" w:rsidP="00354C56">
      <w:pPr>
        <w:jc w:val="both"/>
      </w:pPr>
      <w:r>
        <w:t>El Objeto Social del Fondo Mixto es Promover y difundir las diferentes manifestaciones artísticas y culturales del Departamento del Guaviare, a través de la gestión, canalización, capitalización y administración de recursos bajo los principios de equidad, valoración de la diversidad y descentralización.</w:t>
      </w:r>
    </w:p>
    <w:p w14:paraId="621DA519" w14:textId="0F98A05B" w:rsidR="004A58E2" w:rsidRDefault="004A58E2" w:rsidP="00B868F1">
      <w:pPr>
        <w:jc w:val="both"/>
      </w:pPr>
      <w:r>
        <w:t xml:space="preserve">Mediante la </w:t>
      </w:r>
      <w:r w:rsidR="00C62AD4">
        <w:t>tienda</w:t>
      </w:r>
      <w:r>
        <w:t xml:space="preserve"> </w:t>
      </w:r>
      <w:r w:rsidRPr="004A58E2">
        <w:rPr>
          <w:b/>
        </w:rPr>
        <w:t>Guaviare Artesanal</w:t>
      </w:r>
      <w:r>
        <w:t>, se busca visibilizar y posicionar los productos artesanales producidos en la región, los cuales gozan de una buena oportunidad de negocio en el exterior, debido a su riqueza y valor cultural.</w:t>
      </w:r>
    </w:p>
    <w:p w14:paraId="1EC9221B" w14:textId="5ED6F5CA" w:rsidR="00371836" w:rsidRDefault="00371836" w:rsidP="00B868F1">
      <w:pPr>
        <w:jc w:val="both"/>
      </w:pPr>
      <w:r>
        <w:t>Se requiere entonces</w:t>
      </w:r>
      <w:r w:rsidR="00FF60F1">
        <w:t>,</w:t>
      </w:r>
      <w:r>
        <w:t xml:space="preserve"> que se desarrolle una página web que sirva como portal corporativo e informativo sobre el </w:t>
      </w:r>
      <w:r w:rsidRPr="00371836">
        <w:rPr>
          <w:b/>
        </w:rPr>
        <w:t>Fondo Mixto de Cultura del Guaviare</w:t>
      </w:r>
      <w:r>
        <w:t>, y a su vez</w:t>
      </w:r>
      <w:r w:rsidR="004B0E05">
        <w:t>,</w:t>
      </w:r>
      <w:r>
        <w:t xml:space="preserve"> se implemente una </w:t>
      </w:r>
      <w:r w:rsidR="00C13EE9">
        <w:t>vitrina</w:t>
      </w:r>
      <w:r>
        <w:t xml:space="preserve"> virtual para la </w:t>
      </w:r>
      <w:r w:rsidR="005E42C9">
        <w:t>tienda</w:t>
      </w:r>
      <w:r>
        <w:t xml:space="preserve"> </w:t>
      </w:r>
      <w:r w:rsidRPr="00371836">
        <w:rPr>
          <w:b/>
        </w:rPr>
        <w:t>Guaviare Artesanal</w:t>
      </w:r>
      <w:r>
        <w:rPr>
          <w:b/>
        </w:rPr>
        <w:t>.</w:t>
      </w:r>
      <w:r w:rsidR="004B0E05">
        <w:rPr>
          <w:b/>
        </w:rPr>
        <w:t xml:space="preserve"> </w:t>
      </w:r>
      <w:r w:rsidR="00250722" w:rsidRPr="00741E64">
        <w:t>Adiciona</w:t>
      </w:r>
      <w:r w:rsidR="00250722">
        <w:t xml:space="preserve">lmente se agregará una página o sección de noticias, que funcionará como el blog del sitio. </w:t>
      </w:r>
      <w:r w:rsidR="004B0E05" w:rsidRPr="004B0E05">
        <w:t>De es</w:t>
      </w:r>
      <w:r w:rsidR="004B0E05">
        <w:t>ta manera se busca posicionar al Guaviare como un destino cultural, cuya iniciativa estará apoyada por el Fondo Mixto de Cultura del Guaviare.</w:t>
      </w:r>
    </w:p>
    <w:p w14:paraId="2BC9AFCA" w14:textId="77777777" w:rsidR="00B868F1" w:rsidRDefault="00B868F1" w:rsidP="00B868F1">
      <w:r w:rsidRPr="00E00932">
        <w:rPr>
          <w:b/>
        </w:rPr>
        <w:t xml:space="preserve">Objetivo: </w:t>
      </w:r>
    </w:p>
    <w:p w14:paraId="61D54037" w14:textId="6152ED8A" w:rsidR="004B0E05" w:rsidRDefault="00B868F1" w:rsidP="00B868F1">
      <w:pPr>
        <w:ind w:right="-8"/>
        <w:jc w:val="both"/>
        <w:rPr>
          <w:b/>
        </w:rPr>
      </w:pPr>
      <w:r w:rsidRPr="00C24862">
        <w:t xml:space="preserve">Crear </w:t>
      </w:r>
      <w:r w:rsidR="00671474">
        <w:t>el</w:t>
      </w:r>
      <w:r w:rsidRPr="00C24862">
        <w:t xml:space="preserve"> diseño para un </w:t>
      </w:r>
      <w:r w:rsidR="00671474">
        <w:t>sitio</w:t>
      </w:r>
      <w:r w:rsidRPr="00C24862">
        <w:t xml:space="preserve"> “responsive” (adaptable a diversas pantallas), para </w:t>
      </w:r>
      <w:r w:rsidR="004B0E05">
        <w:t xml:space="preserve">el </w:t>
      </w:r>
      <w:r w:rsidR="004B0E05" w:rsidRPr="004B0E05">
        <w:rPr>
          <w:b/>
        </w:rPr>
        <w:t>Fondo Mixto de Cultura del Guaviar</w:t>
      </w:r>
      <w:r w:rsidR="004B0E05">
        <w:rPr>
          <w:b/>
        </w:rPr>
        <w:t>e.</w:t>
      </w:r>
    </w:p>
    <w:p w14:paraId="3668E317" w14:textId="7A9C6C4B" w:rsidR="00B868F1" w:rsidRPr="00C24862" w:rsidRDefault="00B868F1" w:rsidP="00B868F1">
      <w:pPr>
        <w:ind w:right="-8"/>
        <w:jc w:val="both"/>
        <w:rPr>
          <w:shd w:val="clear" w:color="auto" w:fill="D9EAD3"/>
        </w:rPr>
      </w:pPr>
      <w:r w:rsidRPr="00C24862">
        <w:t xml:space="preserve">Hacer </w:t>
      </w:r>
      <w:r w:rsidR="00CB5962">
        <w:t>el</w:t>
      </w:r>
      <w:r w:rsidRPr="00C24862">
        <w:t xml:space="preserve"> diseño de cómo se verá </w:t>
      </w:r>
      <w:r w:rsidR="00A010A3">
        <w:t>el sitio</w:t>
      </w:r>
      <w:r w:rsidRPr="00C24862">
        <w:t xml:space="preserve"> web, </w:t>
      </w:r>
      <w:r>
        <w:t>tomando como base las</w:t>
      </w:r>
      <w:r w:rsidRPr="00C24862">
        <w:t xml:space="preserve"> siguientes </w:t>
      </w:r>
      <w:r>
        <w:t>dimensiones de ancho</w:t>
      </w:r>
      <w:r w:rsidRPr="00C24862">
        <w:t>:</w:t>
      </w:r>
    </w:p>
    <w:p w14:paraId="70DCBCE6" w14:textId="77777777" w:rsidR="00B868F1" w:rsidRPr="00D12D3A" w:rsidRDefault="00B868F1" w:rsidP="00B868F1">
      <w:pPr>
        <w:pStyle w:val="Prrafodelista"/>
        <w:numPr>
          <w:ilvl w:val="0"/>
          <w:numId w:val="24"/>
        </w:numPr>
        <w:ind w:right="-8"/>
        <w:jc w:val="both"/>
        <w:rPr>
          <w:rFonts w:asciiTheme="majorHAnsi" w:hAnsiTheme="majorHAnsi" w:cstheme="majorHAnsi"/>
          <w:color w:val="auto"/>
          <w:sz w:val="22"/>
          <w:lang w:val="en-US"/>
        </w:rPr>
      </w:pPr>
      <w:r w:rsidRPr="00D12D3A">
        <w:rPr>
          <w:rFonts w:asciiTheme="majorHAnsi" w:hAnsiTheme="majorHAnsi" w:cstheme="majorHAnsi"/>
          <w:color w:val="auto"/>
          <w:sz w:val="22"/>
          <w:lang w:val="en-US"/>
        </w:rPr>
        <w:t>Desktop: 1330px,</w:t>
      </w:r>
    </w:p>
    <w:p w14:paraId="5F47B1B3" w14:textId="77777777" w:rsidR="00B868F1" w:rsidRPr="00D12D3A" w:rsidRDefault="00B868F1" w:rsidP="00B868F1">
      <w:pPr>
        <w:pStyle w:val="Prrafodelista"/>
        <w:numPr>
          <w:ilvl w:val="0"/>
          <w:numId w:val="24"/>
        </w:numPr>
        <w:ind w:right="-8"/>
        <w:jc w:val="both"/>
        <w:rPr>
          <w:rFonts w:asciiTheme="majorHAnsi" w:hAnsiTheme="majorHAnsi" w:cstheme="majorHAnsi"/>
          <w:color w:val="auto"/>
          <w:sz w:val="22"/>
          <w:lang w:val="en-US"/>
        </w:rPr>
      </w:pPr>
      <w:r w:rsidRPr="00D12D3A">
        <w:rPr>
          <w:rFonts w:asciiTheme="majorHAnsi" w:hAnsiTheme="majorHAnsi" w:cstheme="majorHAnsi"/>
          <w:color w:val="auto"/>
          <w:sz w:val="22"/>
          <w:lang w:val="en-US"/>
        </w:rPr>
        <w:t>Tablet: 768px,</w:t>
      </w:r>
    </w:p>
    <w:p w14:paraId="5C78FA77" w14:textId="092C97F0" w:rsidR="00B868F1" w:rsidRPr="00D12D3A" w:rsidRDefault="00B868F1" w:rsidP="00B868F1">
      <w:pPr>
        <w:pStyle w:val="Prrafodelista"/>
        <w:numPr>
          <w:ilvl w:val="0"/>
          <w:numId w:val="24"/>
        </w:numPr>
        <w:spacing w:after="240"/>
        <w:ind w:right="-8"/>
        <w:jc w:val="both"/>
        <w:rPr>
          <w:rFonts w:asciiTheme="majorHAnsi" w:hAnsiTheme="majorHAnsi" w:cstheme="majorHAnsi"/>
          <w:color w:val="auto"/>
          <w:sz w:val="22"/>
          <w:lang w:val="en-US"/>
        </w:rPr>
      </w:pPr>
      <w:r w:rsidRPr="00D12D3A">
        <w:rPr>
          <w:rFonts w:asciiTheme="majorHAnsi" w:hAnsiTheme="majorHAnsi" w:cstheme="majorHAnsi"/>
          <w:color w:val="auto"/>
          <w:sz w:val="22"/>
          <w:lang w:val="en-US"/>
        </w:rPr>
        <w:t>M</w:t>
      </w:r>
      <w:r w:rsidR="007B67EF">
        <w:rPr>
          <w:rFonts w:asciiTheme="majorHAnsi" w:hAnsiTheme="majorHAnsi" w:cstheme="majorHAnsi"/>
          <w:color w:val="auto"/>
          <w:sz w:val="22"/>
          <w:lang w:val="en-US"/>
        </w:rPr>
        <w:t>obile</w:t>
      </w:r>
      <w:r w:rsidRPr="00D12D3A">
        <w:rPr>
          <w:rFonts w:asciiTheme="majorHAnsi" w:hAnsiTheme="majorHAnsi" w:cstheme="majorHAnsi"/>
          <w:color w:val="auto"/>
          <w:sz w:val="22"/>
          <w:lang w:val="en-US"/>
        </w:rPr>
        <w:t>: 320px.</w:t>
      </w:r>
    </w:p>
    <w:p w14:paraId="282D8A4A" w14:textId="26F5B6AA" w:rsidR="00B868F1" w:rsidRDefault="00B868F1" w:rsidP="00B868F1">
      <w:pPr>
        <w:ind w:right="-8"/>
        <w:jc w:val="both"/>
      </w:pPr>
      <w:r w:rsidRPr="00C24862">
        <w:t xml:space="preserve">Agregue </w:t>
      </w:r>
      <w:r w:rsidR="007B2265">
        <w:t>solamente el diseño de la página de inicio</w:t>
      </w:r>
      <w:r w:rsidRPr="00C24862">
        <w:t xml:space="preserve"> al mockup</w:t>
      </w:r>
      <w:r w:rsidR="007B2265">
        <w:t xml:space="preserve">, </w:t>
      </w:r>
      <w:r w:rsidRPr="00C24862">
        <w:t>para presentar su sitio web.</w:t>
      </w:r>
    </w:p>
    <w:p w14:paraId="761EF14D" w14:textId="5D6D278F" w:rsidR="00B868F1" w:rsidRPr="00C24862" w:rsidRDefault="00B868F1" w:rsidP="00B868F1">
      <w:pPr>
        <w:ind w:right="-8"/>
        <w:jc w:val="both"/>
      </w:pPr>
      <w:r w:rsidRPr="00C24862">
        <w:t xml:space="preserve">El sitio web consiste en </w:t>
      </w:r>
      <w:r w:rsidR="00CB5962">
        <w:t>tres</w:t>
      </w:r>
      <w:r>
        <w:t xml:space="preserve"> plantilla</w:t>
      </w:r>
      <w:r w:rsidR="00AB121E">
        <w:t>s</w:t>
      </w:r>
      <w:r w:rsidR="00FA0226">
        <w:t>, en sus tres diferentes versiones (desktop, Tablet y mobile)</w:t>
      </w:r>
      <w:r w:rsidR="00AB121E">
        <w:t xml:space="preserve">:  Una plantilla </w:t>
      </w:r>
      <w:r w:rsidR="007B2265">
        <w:t>principal</w:t>
      </w:r>
      <w:r w:rsidR="00AB121E">
        <w:t xml:space="preserve">, para la página de inicio, </w:t>
      </w:r>
      <w:r w:rsidRPr="00C24862">
        <w:t xml:space="preserve">donde se </w:t>
      </w:r>
      <w:r w:rsidR="004B0E05">
        <w:t>mostrará la información sobre el Fondo Mixto</w:t>
      </w:r>
      <w:r w:rsidR="00AB121E">
        <w:t xml:space="preserve"> y su objeto social</w:t>
      </w:r>
      <w:r w:rsidR="004B0E05">
        <w:t>,</w:t>
      </w:r>
      <w:r w:rsidR="00AB121E">
        <w:t xml:space="preserve"> otra plantilla donde</w:t>
      </w:r>
      <w:r w:rsidR="004B0E05">
        <w:t xml:space="preserve"> se promocionará la </w:t>
      </w:r>
      <w:r w:rsidR="00E41613">
        <w:t>tienda</w:t>
      </w:r>
      <w:r w:rsidR="004B0E05">
        <w:t xml:space="preserve"> </w:t>
      </w:r>
      <w:r w:rsidR="004B0E05" w:rsidRPr="00AB121E">
        <w:rPr>
          <w:b/>
        </w:rPr>
        <w:t>Guaviare Artesanal</w:t>
      </w:r>
      <w:r w:rsidR="004B0E05">
        <w:t xml:space="preserve"> y se incluirá una vitrina digital con los productos</w:t>
      </w:r>
      <w:r w:rsidR="00AB121E">
        <w:t xml:space="preserve"> artesanales de la región</w:t>
      </w:r>
      <w:r w:rsidR="00CB5962">
        <w:t xml:space="preserve"> y una última plantilla para la página de noticias.</w:t>
      </w:r>
    </w:p>
    <w:p w14:paraId="6E5AF747" w14:textId="32CB2B8E" w:rsidR="00DF323E" w:rsidRPr="00213EDF" w:rsidRDefault="00B868F1" w:rsidP="00213EDF">
      <w:pPr>
        <w:ind w:right="-8"/>
        <w:jc w:val="both"/>
      </w:pPr>
      <w:r>
        <w:t>Adicionalmente debe entregar una guía de estilos, para establecer aspectos de diseño para futuro usos de la página.</w:t>
      </w:r>
    </w:p>
    <w:p w14:paraId="0A821491" w14:textId="77777777" w:rsidR="00A35629" w:rsidRDefault="00A35629" w:rsidP="00DF323E">
      <w:pPr>
        <w:pStyle w:val="Default"/>
        <w:spacing w:line="276" w:lineRule="auto"/>
        <w:jc w:val="both"/>
        <w:rPr>
          <w:rFonts w:ascii="Arial" w:hAnsi="Arial" w:cs="Arial"/>
          <w:sz w:val="20"/>
          <w:szCs w:val="20"/>
        </w:rPr>
      </w:pPr>
    </w:p>
    <w:p w14:paraId="2FD1D5C0" w14:textId="1B5505E5" w:rsidR="00DF323E" w:rsidRPr="00A35629" w:rsidRDefault="00A35629" w:rsidP="003C53FE">
      <w:pPr>
        <w:pStyle w:val="Ttulo2"/>
        <w:rPr>
          <w:b/>
        </w:rPr>
      </w:pPr>
      <w:bookmarkStart w:id="0" w:name="_Toc511031247"/>
      <w:r w:rsidRPr="00A35629">
        <w:rPr>
          <w:b/>
        </w:rPr>
        <w:t>3. INSTRUCCIONES A LOS COMPETID</w:t>
      </w:r>
      <w:r w:rsidR="004B06DA">
        <w:rPr>
          <w:b/>
        </w:rPr>
        <w:t>O</w:t>
      </w:r>
      <w:r w:rsidRPr="00A35629">
        <w:rPr>
          <w:b/>
        </w:rPr>
        <w:t>RES</w:t>
      </w:r>
      <w:bookmarkEnd w:id="0"/>
    </w:p>
    <w:p w14:paraId="20020516" w14:textId="77777777" w:rsidR="00DF323E" w:rsidRDefault="00DF323E" w:rsidP="00DF323E">
      <w:pPr>
        <w:pStyle w:val="Default"/>
        <w:spacing w:line="276" w:lineRule="auto"/>
        <w:rPr>
          <w:rFonts w:ascii="Arial" w:hAnsi="Arial" w:cs="Arial"/>
          <w:b/>
          <w:sz w:val="20"/>
          <w:szCs w:val="20"/>
        </w:rPr>
      </w:pPr>
    </w:p>
    <w:p w14:paraId="5D29D3A0" w14:textId="77777777" w:rsidR="003C53FE" w:rsidRPr="00BE4075" w:rsidRDefault="003C53FE" w:rsidP="003C53FE">
      <w:pPr>
        <w:pStyle w:val="Ttulo2"/>
        <w:jc w:val="both"/>
        <w:rPr>
          <w:b/>
          <w:smallCaps/>
          <w:szCs w:val="22"/>
        </w:rPr>
      </w:pPr>
      <w:bookmarkStart w:id="1" w:name="_3yhm8wg8tm1m" w:colFirst="0" w:colLast="0"/>
      <w:bookmarkEnd w:id="1"/>
      <w:r w:rsidRPr="00BE4075">
        <w:rPr>
          <w:color w:val="000000"/>
          <w:szCs w:val="22"/>
        </w:rPr>
        <w:t>Este módulo involucr</w:t>
      </w:r>
      <w:r w:rsidRPr="00BE4075">
        <w:rPr>
          <w:szCs w:val="22"/>
        </w:rPr>
        <w:t>a</w:t>
      </w:r>
      <w:r w:rsidRPr="00BE4075">
        <w:rPr>
          <w:color w:val="000000"/>
          <w:szCs w:val="22"/>
        </w:rPr>
        <w:t xml:space="preserve"> conocimientos sobre diseño web, técnicas de maquetación para </w:t>
      </w:r>
      <w:r>
        <w:rPr>
          <w:color w:val="000000"/>
          <w:szCs w:val="22"/>
        </w:rPr>
        <w:t>sitios web</w:t>
      </w:r>
      <w:r w:rsidRPr="00BE4075">
        <w:rPr>
          <w:color w:val="000000"/>
          <w:szCs w:val="22"/>
        </w:rPr>
        <w:t xml:space="preserve">, </w:t>
      </w:r>
      <w:r>
        <w:rPr>
          <w:color w:val="000000"/>
          <w:szCs w:val="22"/>
        </w:rPr>
        <w:t>y uso de herramientas para diseño gráfico.</w:t>
      </w:r>
    </w:p>
    <w:p w14:paraId="28A87A84" w14:textId="2A36E0B0" w:rsidR="003C53FE" w:rsidRPr="00BE4075" w:rsidRDefault="003C53FE" w:rsidP="003C53FE">
      <w:pPr>
        <w:jc w:val="both"/>
      </w:pPr>
      <w:r w:rsidRPr="00BE4075">
        <w:t xml:space="preserve">El diseño del sitio web </w:t>
      </w:r>
      <w:r>
        <w:t xml:space="preserve">requiere de una interfaz que </w:t>
      </w:r>
      <w:r w:rsidR="004B0E05">
        <w:t xml:space="preserve">muestre la información </w:t>
      </w:r>
      <w:r w:rsidR="00AB121E">
        <w:t xml:space="preserve">básica sobre el Fondo Mixto de Cultura del Guaviare y su objeto social, e igualmente se promocione la </w:t>
      </w:r>
      <w:r w:rsidR="00E41613">
        <w:t>tienda</w:t>
      </w:r>
      <w:r w:rsidR="00AB121E">
        <w:t xml:space="preserve"> </w:t>
      </w:r>
      <w:r w:rsidR="00AB121E" w:rsidRPr="00AB121E">
        <w:rPr>
          <w:b/>
          <w:i/>
        </w:rPr>
        <w:t>Guaviare Artesanal</w:t>
      </w:r>
      <w:r w:rsidR="00AB121E">
        <w:t>, que debe dirigirnos a una</w:t>
      </w:r>
      <w:r>
        <w:t xml:space="preserve"> </w:t>
      </w:r>
      <w:r w:rsidR="00AB121E">
        <w:t xml:space="preserve">página o sección, que servirá como </w:t>
      </w:r>
      <w:r w:rsidR="00531B91">
        <w:t xml:space="preserve">una </w:t>
      </w:r>
      <w:r w:rsidR="00AB121E">
        <w:t xml:space="preserve">vitrina digital para </w:t>
      </w:r>
      <w:r w:rsidR="00531B91">
        <w:t xml:space="preserve">mostrar </w:t>
      </w:r>
      <w:r w:rsidR="00AB121E">
        <w:t>los productos artesanales de la región.</w:t>
      </w:r>
      <w:r w:rsidR="00CB5962">
        <w:t xml:space="preserve"> Finalmente se requiere de un diseño adicional para la página o sección de noticias y novedades (tipo blog).</w:t>
      </w:r>
    </w:p>
    <w:p w14:paraId="6270E82D" w14:textId="7BADB26D" w:rsidR="003C53FE" w:rsidRPr="00C24862" w:rsidRDefault="003C53FE" w:rsidP="003C53FE">
      <w:pPr>
        <w:ind w:right="844"/>
        <w:rPr>
          <w:b/>
        </w:rPr>
      </w:pPr>
      <w:r w:rsidRPr="00C24862">
        <w:rPr>
          <w:b/>
        </w:rPr>
        <w:t>La plantilla de la página principal (</w:t>
      </w:r>
      <w:r w:rsidR="00AB121E">
        <w:rPr>
          <w:b/>
        </w:rPr>
        <w:t>Fondo Mixto de Cultura del Guaviare</w:t>
      </w:r>
      <w:r w:rsidRPr="00C24862">
        <w:rPr>
          <w:b/>
        </w:rPr>
        <w:t>):</w:t>
      </w:r>
    </w:p>
    <w:p w14:paraId="2087F877" w14:textId="77777777" w:rsidR="003C53FE" w:rsidRPr="00C24862" w:rsidRDefault="003C53FE" w:rsidP="003C53FE">
      <w:pPr>
        <w:ind w:right="844"/>
      </w:pPr>
      <w:r w:rsidRPr="00C24862">
        <w:t xml:space="preserve">La Plantilla de la página principal incluye: </w:t>
      </w:r>
    </w:p>
    <w:p w14:paraId="623DD28F" w14:textId="5E6F32A9" w:rsidR="00531B91" w:rsidRPr="00531B91" w:rsidRDefault="00531B91" w:rsidP="00531B91">
      <w:pPr>
        <w:numPr>
          <w:ilvl w:val="0"/>
          <w:numId w:val="14"/>
        </w:numPr>
        <w:pBdr>
          <w:top w:val="nil"/>
          <w:left w:val="nil"/>
          <w:bottom w:val="nil"/>
          <w:right w:val="nil"/>
          <w:between w:val="nil"/>
        </w:pBdr>
        <w:spacing w:after="0" w:line="259" w:lineRule="auto"/>
        <w:contextualSpacing/>
        <w:rPr>
          <w:color w:val="000000"/>
        </w:rPr>
      </w:pPr>
      <w:r w:rsidRPr="00C24862">
        <w:t>Buscador</w:t>
      </w:r>
    </w:p>
    <w:p w14:paraId="1B53B936" w14:textId="0179F17B" w:rsidR="003C53FE" w:rsidRPr="00D50456" w:rsidRDefault="003C53FE" w:rsidP="003C53FE">
      <w:pPr>
        <w:numPr>
          <w:ilvl w:val="0"/>
          <w:numId w:val="14"/>
        </w:numPr>
        <w:pBdr>
          <w:top w:val="nil"/>
          <w:left w:val="nil"/>
          <w:bottom w:val="nil"/>
          <w:right w:val="nil"/>
          <w:between w:val="nil"/>
        </w:pBdr>
        <w:spacing w:after="0" w:line="259" w:lineRule="auto"/>
        <w:contextualSpacing/>
        <w:rPr>
          <w:color w:val="000000"/>
        </w:rPr>
      </w:pPr>
      <w:r>
        <w:t>Encabezado (Header)</w:t>
      </w:r>
      <w:r w:rsidRPr="00C24862">
        <w:t xml:space="preserve"> de la página</w:t>
      </w:r>
    </w:p>
    <w:p w14:paraId="3E31A45F" w14:textId="7335F0AC" w:rsidR="00D50456" w:rsidRPr="00C24862" w:rsidRDefault="00D50456" w:rsidP="003C53FE">
      <w:pPr>
        <w:numPr>
          <w:ilvl w:val="0"/>
          <w:numId w:val="14"/>
        </w:numPr>
        <w:pBdr>
          <w:top w:val="nil"/>
          <w:left w:val="nil"/>
          <w:bottom w:val="nil"/>
          <w:right w:val="nil"/>
          <w:between w:val="nil"/>
        </w:pBdr>
        <w:spacing w:after="0" w:line="259" w:lineRule="auto"/>
        <w:contextualSpacing/>
        <w:rPr>
          <w:color w:val="000000"/>
        </w:rPr>
      </w:pPr>
      <w:r>
        <w:rPr>
          <w:color w:val="000000"/>
        </w:rPr>
        <w:t xml:space="preserve">Menú de navegación con 4 opciones (Inicio, </w:t>
      </w:r>
      <w:r w:rsidR="00026159">
        <w:rPr>
          <w:color w:val="000000"/>
        </w:rPr>
        <w:t>Noticias</w:t>
      </w:r>
      <w:r w:rsidR="00E41613">
        <w:rPr>
          <w:color w:val="000000"/>
        </w:rPr>
        <w:t>, Tienda, Contacto)</w:t>
      </w:r>
    </w:p>
    <w:p w14:paraId="75F50722" w14:textId="3E24C3D0" w:rsidR="003C53FE" w:rsidRPr="00F75323" w:rsidRDefault="003C53FE" w:rsidP="003C53FE">
      <w:pPr>
        <w:numPr>
          <w:ilvl w:val="0"/>
          <w:numId w:val="14"/>
        </w:numPr>
        <w:pBdr>
          <w:top w:val="nil"/>
          <w:left w:val="nil"/>
          <w:bottom w:val="nil"/>
          <w:right w:val="nil"/>
          <w:between w:val="nil"/>
        </w:pBdr>
        <w:spacing w:after="0" w:line="259" w:lineRule="auto"/>
        <w:contextualSpacing/>
        <w:rPr>
          <w:color w:val="000000"/>
        </w:rPr>
      </w:pPr>
      <w:r>
        <w:t xml:space="preserve">Ventana Modal para </w:t>
      </w:r>
      <w:r w:rsidR="00AB121E">
        <w:t xml:space="preserve">promocionar la </w:t>
      </w:r>
      <w:r w:rsidR="00E41613">
        <w:t>tienda</w:t>
      </w:r>
      <w:r w:rsidR="00AB121E">
        <w:t xml:space="preserve"> </w:t>
      </w:r>
      <w:r w:rsidR="00AB121E" w:rsidRPr="00AB121E">
        <w:rPr>
          <w:b/>
          <w:i/>
        </w:rPr>
        <w:t>Guaviare Artesanal</w:t>
      </w:r>
      <w:r>
        <w:t>.</w:t>
      </w:r>
    </w:p>
    <w:p w14:paraId="541F9E3C" w14:textId="64C1A012" w:rsidR="003C53FE" w:rsidRPr="00C24862" w:rsidRDefault="003C53FE" w:rsidP="003C53FE">
      <w:pPr>
        <w:numPr>
          <w:ilvl w:val="0"/>
          <w:numId w:val="14"/>
        </w:numPr>
        <w:pBdr>
          <w:top w:val="nil"/>
          <w:left w:val="nil"/>
          <w:bottom w:val="nil"/>
          <w:right w:val="nil"/>
          <w:between w:val="nil"/>
        </w:pBdr>
        <w:spacing w:after="0" w:line="259" w:lineRule="auto"/>
        <w:contextualSpacing/>
        <w:rPr>
          <w:color w:val="000000"/>
        </w:rPr>
      </w:pPr>
      <w:r>
        <w:rPr>
          <w:color w:val="000000"/>
        </w:rPr>
        <w:t>Slider con tres (3) imágenes</w:t>
      </w:r>
      <w:r w:rsidR="00531B91">
        <w:rPr>
          <w:color w:val="000000"/>
        </w:rPr>
        <w:t xml:space="preserve"> de libre contenido (elección del competidor</w:t>
      </w:r>
      <w:r w:rsidR="00FA0226">
        <w:rPr>
          <w:color w:val="000000"/>
        </w:rPr>
        <w:t>, de las imágenes provistas</w:t>
      </w:r>
      <w:r w:rsidR="00531B91">
        <w:rPr>
          <w:color w:val="000000"/>
        </w:rPr>
        <w:t>)</w:t>
      </w:r>
    </w:p>
    <w:p w14:paraId="75D66F20" w14:textId="1108E926" w:rsidR="003C53FE" w:rsidRPr="00C24862" w:rsidRDefault="003C53FE" w:rsidP="003C53FE">
      <w:pPr>
        <w:numPr>
          <w:ilvl w:val="0"/>
          <w:numId w:val="14"/>
        </w:numPr>
        <w:pBdr>
          <w:top w:val="nil"/>
          <w:left w:val="nil"/>
          <w:bottom w:val="nil"/>
          <w:right w:val="nil"/>
          <w:between w:val="nil"/>
        </w:pBdr>
        <w:spacing w:after="0" w:line="259" w:lineRule="auto"/>
        <w:contextualSpacing/>
        <w:rPr>
          <w:color w:val="000000"/>
        </w:rPr>
      </w:pPr>
      <w:r>
        <w:t xml:space="preserve">Sección </w:t>
      </w:r>
      <w:r w:rsidR="00531B91">
        <w:t xml:space="preserve">de información </w:t>
      </w:r>
      <w:r w:rsidR="00E41613">
        <w:t xml:space="preserve">básica </w:t>
      </w:r>
      <w:r w:rsidR="00531B91">
        <w:t>sobre el Fondo Mixto</w:t>
      </w:r>
      <w:r w:rsidR="00E41613">
        <w:t xml:space="preserve"> del Guaviare</w:t>
      </w:r>
    </w:p>
    <w:p w14:paraId="0418800A" w14:textId="77777777" w:rsidR="003C53FE" w:rsidRPr="00C86CAC" w:rsidRDefault="003C53FE" w:rsidP="003C53FE">
      <w:pPr>
        <w:numPr>
          <w:ilvl w:val="0"/>
          <w:numId w:val="14"/>
        </w:numPr>
        <w:pBdr>
          <w:top w:val="nil"/>
          <w:left w:val="nil"/>
          <w:bottom w:val="nil"/>
          <w:right w:val="nil"/>
          <w:between w:val="nil"/>
        </w:pBdr>
        <w:spacing w:after="80" w:line="259" w:lineRule="auto"/>
        <w:contextualSpacing/>
        <w:rPr>
          <w:color w:val="000000"/>
        </w:rPr>
      </w:pPr>
      <w:r w:rsidRPr="00C24862">
        <w:t xml:space="preserve">Pie de página con </w:t>
      </w:r>
      <w:r w:rsidRPr="00C24862">
        <w:rPr>
          <w:rFonts w:ascii="Arial" w:eastAsia="Arial" w:hAnsi="Arial" w:cs="Arial"/>
          <w:color w:val="000000"/>
          <w:sz w:val="20"/>
          <w:szCs w:val="20"/>
        </w:rPr>
        <w:t>copyright</w:t>
      </w:r>
      <w:r w:rsidRPr="00C24862">
        <w:t xml:space="preserve"> y enlaces a </w:t>
      </w:r>
      <w:r>
        <w:t xml:space="preserve">tres (3) </w:t>
      </w:r>
      <w:r w:rsidRPr="00C24862">
        <w:t>redes sociales</w:t>
      </w:r>
    </w:p>
    <w:p w14:paraId="3AF4C4B8" w14:textId="77777777" w:rsidR="003C53FE" w:rsidRDefault="003C53FE" w:rsidP="003C53FE">
      <w:pPr>
        <w:pBdr>
          <w:top w:val="nil"/>
          <w:left w:val="nil"/>
          <w:bottom w:val="nil"/>
          <w:right w:val="nil"/>
          <w:between w:val="nil"/>
        </w:pBdr>
        <w:spacing w:after="80" w:line="259" w:lineRule="auto"/>
        <w:contextualSpacing/>
        <w:rPr>
          <w:color w:val="000000"/>
        </w:rPr>
      </w:pPr>
    </w:p>
    <w:p w14:paraId="20043ACD" w14:textId="77777777" w:rsidR="003C53FE" w:rsidRPr="00C24862" w:rsidRDefault="003C53FE" w:rsidP="003C53FE">
      <w:pPr>
        <w:jc w:val="both"/>
      </w:pPr>
      <w:r w:rsidRPr="00C24862">
        <w:t>El pie de página se agrega a todas las páginas y contiene los derechos de autor (copyright) y enlaces a por lo menos tres plataformas de redes sociales.</w:t>
      </w:r>
    </w:p>
    <w:p w14:paraId="5D508045" w14:textId="428E4436" w:rsidR="003C53FE" w:rsidRPr="00C24862" w:rsidRDefault="003C53FE" w:rsidP="003C53FE">
      <w:pPr>
        <w:jc w:val="both"/>
      </w:pPr>
      <w:r w:rsidRPr="00C24862">
        <w:t xml:space="preserve">La página principal muestra una </w:t>
      </w:r>
      <w:r>
        <w:t xml:space="preserve">ventana modal que contiene una </w:t>
      </w:r>
      <w:r w:rsidRPr="00C24862">
        <w:t xml:space="preserve">imagen </w:t>
      </w:r>
      <w:r>
        <w:t>cuya información corresponde a</w:t>
      </w:r>
      <w:r w:rsidR="00E41613">
        <w:t xml:space="preserve"> la promoción de la tienda </w:t>
      </w:r>
      <w:r w:rsidR="00E41613" w:rsidRPr="00E41613">
        <w:rPr>
          <w:b/>
        </w:rPr>
        <w:t>Guaviare Artesanal</w:t>
      </w:r>
      <w:r w:rsidR="00E41613">
        <w:t>, a través de la cual se comercializan los productos elaborados por los artesanos de las etnias propias de la región</w:t>
      </w:r>
      <w:r w:rsidRPr="00C24862">
        <w:t xml:space="preserve">. </w:t>
      </w:r>
      <w:r w:rsidR="00E41613">
        <w:t xml:space="preserve">Debe diseñar esta imagen, destacando uno de los productos disponibles en las imágenes de los medios provistos. </w:t>
      </w:r>
      <w:r w:rsidRPr="00C24862">
        <w:t xml:space="preserve">Esta </w:t>
      </w:r>
      <w:r>
        <w:t xml:space="preserve">ventana modal </w:t>
      </w:r>
      <w:r w:rsidRPr="00C24862">
        <w:t>se puede cerrar por el usuario, por lo cual debe incluir un botón de cerrar (X).</w:t>
      </w:r>
    </w:p>
    <w:p w14:paraId="7455C0F0" w14:textId="7341EF87" w:rsidR="003C53FE" w:rsidRDefault="003C53FE" w:rsidP="003C53FE">
      <w:pPr>
        <w:jc w:val="both"/>
      </w:pPr>
      <w:r w:rsidRPr="00C24862">
        <w:t xml:space="preserve">En la página principal debe existir un slider </w:t>
      </w:r>
      <w:r w:rsidR="00E41613">
        <w:t>compuesto por 3</w:t>
      </w:r>
      <w:r w:rsidRPr="00C24862">
        <w:t xml:space="preserve"> imágenes</w:t>
      </w:r>
      <w:r w:rsidR="00E41613">
        <w:t>, cuyo contenido será de libre elección y diseño por parte del competidor</w:t>
      </w:r>
      <w:r w:rsidR="003C3C7B">
        <w:t>. Como temas bases para el desarrollo de estas piezas, considere que el Slider se usa para destacar la información más importante, por lo cual es válido que las 3 imágenes correspondan a productos de la tienda Guaviare Artesanal, o también contengan información sobre el Fondo Mixto del Guaviare. El diseño de la interfaz de este elemento, debe evocar las manualidades y la artesanía propia de la región.</w:t>
      </w:r>
    </w:p>
    <w:p w14:paraId="5FAFB4D3" w14:textId="36F0CB5F" w:rsidR="00F8108B" w:rsidRPr="00C24862" w:rsidRDefault="00F8108B" w:rsidP="00F8108B">
      <w:pPr>
        <w:ind w:right="844"/>
        <w:rPr>
          <w:b/>
        </w:rPr>
      </w:pPr>
      <w:r w:rsidRPr="00C24862">
        <w:rPr>
          <w:b/>
        </w:rPr>
        <w:t xml:space="preserve">La plantilla de la </w:t>
      </w:r>
      <w:r>
        <w:rPr>
          <w:b/>
        </w:rPr>
        <w:t>vitrina digital</w:t>
      </w:r>
      <w:r w:rsidRPr="00C24862">
        <w:rPr>
          <w:b/>
        </w:rPr>
        <w:t xml:space="preserve"> (</w:t>
      </w:r>
      <w:r>
        <w:rPr>
          <w:b/>
        </w:rPr>
        <w:t xml:space="preserve">tienda </w:t>
      </w:r>
      <w:r w:rsidRPr="00F8108B">
        <w:rPr>
          <w:b/>
          <w:i/>
        </w:rPr>
        <w:t>Guaviare Artesanal</w:t>
      </w:r>
      <w:r w:rsidRPr="00C24862">
        <w:rPr>
          <w:b/>
        </w:rPr>
        <w:t>):</w:t>
      </w:r>
    </w:p>
    <w:p w14:paraId="72B8F30B" w14:textId="66F98A2B" w:rsidR="00F8108B" w:rsidRPr="00C24862" w:rsidRDefault="00F8108B" w:rsidP="00F8108B">
      <w:pPr>
        <w:ind w:right="844"/>
      </w:pPr>
      <w:r w:rsidRPr="00C24862">
        <w:t xml:space="preserve">La Plantilla de la </w:t>
      </w:r>
      <w:r>
        <w:t>vitrina digital</w:t>
      </w:r>
      <w:r w:rsidRPr="00C24862">
        <w:t xml:space="preserve"> incluye: </w:t>
      </w:r>
    </w:p>
    <w:p w14:paraId="048F32F9" w14:textId="340E03E0" w:rsidR="00F8108B" w:rsidRPr="00F8108B" w:rsidRDefault="00F8108B" w:rsidP="00F8108B">
      <w:pPr>
        <w:numPr>
          <w:ilvl w:val="0"/>
          <w:numId w:val="14"/>
        </w:numPr>
        <w:pBdr>
          <w:top w:val="nil"/>
          <w:left w:val="nil"/>
          <w:bottom w:val="nil"/>
          <w:right w:val="nil"/>
          <w:between w:val="nil"/>
        </w:pBdr>
        <w:spacing w:after="0" w:line="259" w:lineRule="auto"/>
        <w:contextualSpacing/>
        <w:rPr>
          <w:color w:val="000000"/>
        </w:rPr>
      </w:pPr>
      <w:r>
        <w:t>Encabezado (Header)</w:t>
      </w:r>
      <w:r w:rsidRPr="00C24862">
        <w:t xml:space="preserve"> de la página</w:t>
      </w:r>
    </w:p>
    <w:p w14:paraId="18B77554" w14:textId="1AD747AE" w:rsidR="00F8108B" w:rsidRPr="00C5379A" w:rsidRDefault="00F8108B" w:rsidP="00C5379A">
      <w:pPr>
        <w:numPr>
          <w:ilvl w:val="0"/>
          <w:numId w:val="14"/>
        </w:numPr>
        <w:pBdr>
          <w:top w:val="nil"/>
          <w:left w:val="nil"/>
          <w:bottom w:val="nil"/>
          <w:right w:val="nil"/>
          <w:between w:val="nil"/>
        </w:pBdr>
        <w:spacing w:after="0" w:line="259" w:lineRule="auto"/>
        <w:contextualSpacing/>
        <w:rPr>
          <w:color w:val="000000"/>
        </w:rPr>
      </w:pPr>
      <w:r>
        <w:rPr>
          <w:color w:val="000000"/>
        </w:rPr>
        <w:t xml:space="preserve">Menú de navegación con 4 opciones (Inicio, </w:t>
      </w:r>
      <w:r w:rsidR="00C5379A">
        <w:rPr>
          <w:color w:val="000000"/>
        </w:rPr>
        <w:t>Noticias</w:t>
      </w:r>
      <w:r w:rsidRPr="00C5379A">
        <w:rPr>
          <w:color w:val="000000"/>
        </w:rPr>
        <w:t>, Tienda, Contacto)</w:t>
      </w:r>
    </w:p>
    <w:p w14:paraId="6342744B" w14:textId="5F06ABC9" w:rsidR="00F8108B" w:rsidRPr="00F8108B" w:rsidRDefault="00F8108B" w:rsidP="00F8108B">
      <w:pPr>
        <w:numPr>
          <w:ilvl w:val="0"/>
          <w:numId w:val="14"/>
        </w:numPr>
        <w:pBdr>
          <w:top w:val="nil"/>
          <w:left w:val="nil"/>
          <w:bottom w:val="nil"/>
          <w:right w:val="nil"/>
          <w:between w:val="nil"/>
        </w:pBdr>
        <w:spacing w:after="0" w:line="259" w:lineRule="auto"/>
        <w:contextualSpacing/>
        <w:rPr>
          <w:color w:val="000000"/>
        </w:rPr>
      </w:pPr>
      <w:r w:rsidRPr="00C24862">
        <w:t>Buscador</w:t>
      </w:r>
      <w:r>
        <w:t xml:space="preserve"> de productos</w:t>
      </w:r>
    </w:p>
    <w:p w14:paraId="1DF92FD7" w14:textId="604CE46C" w:rsidR="00F8108B" w:rsidRDefault="00F8108B" w:rsidP="00F8108B">
      <w:pPr>
        <w:numPr>
          <w:ilvl w:val="0"/>
          <w:numId w:val="14"/>
        </w:numPr>
        <w:pBdr>
          <w:top w:val="nil"/>
          <w:left w:val="nil"/>
          <w:bottom w:val="nil"/>
          <w:right w:val="nil"/>
          <w:between w:val="nil"/>
        </w:pBdr>
        <w:spacing w:after="0" w:line="259" w:lineRule="auto"/>
        <w:contextualSpacing/>
        <w:rPr>
          <w:color w:val="000000"/>
        </w:rPr>
      </w:pPr>
      <w:r>
        <w:rPr>
          <w:color w:val="000000"/>
        </w:rPr>
        <w:t>Área de contenido, con los productos de la tienda</w:t>
      </w:r>
      <w:r w:rsidR="00C5379A">
        <w:rPr>
          <w:color w:val="000000"/>
        </w:rPr>
        <w:t xml:space="preserve"> artesanal.</w:t>
      </w:r>
    </w:p>
    <w:p w14:paraId="1BC2C50B" w14:textId="6CEB26D3" w:rsidR="00692B77" w:rsidRPr="00F8108B" w:rsidRDefault="00692B77" w:rsidP="00F8108B">
      <w:pPr>
        <w:numPr>
          <w:ilvl w:val="0"/>
          <w:numId w:val="14"/>
        </w:numPr>
        <w:pBdr>
          <w:top w:val="nil"/>
          <w:left w:val="nil"/>
          <w:bottom w:val="nil"/>
          <w:right w:val="nil"/>
          <w:between w:val="nil"/>
        </w:pBdr>
        <w:spacing w:after="0" w:line="259" w:lineRule="auto"/>
        <w:contextualSpacing/>
        <w:rPr>
          <w:color w:val="000000"/>
        </w:rPr>
      </w:pPr>
      <w:r>
        <w:rPr>
          <w:color w:val="000000"/>
        </w:rPr>
        <w:t>Carrito de compras</w:t>
      </w:r>
    </w:p>
    <w:p w14:paraId="52C43AC5" w14:textId="7062B606" w:rsidR="00F8108B" w:rsidRDefault="00F8108B" w:rsidP="00F8108B">
      <w:pPr>
        <w:numPr>
          <w:ilvl w:val="0"/>
          <w:numId w:val="14"/>
        </w:numPr>
        <w:pBdr>
          <w:top w:val="nil"/>
          <w:left w:val="nil"/>
          <w:bottom w:val="nil"/>
          <w:right w:val="nil"/>
          <w:between w:val="nil"/>
        </w:pBdr>
        <w:spacing w:after="0" w:line="259" w:lineRule="auto"/>
        <w:contextualSpacing/>
        <w:jc w:val="both"/>
      </w:pPr>
      <w:r w:rsidRPr="00C24862">
        <w:t xml:space="preserve">Pie de página con </w:t>
      </w:r>
      <w:r w:rsidRPr="00F8108B">
        <w:rPr>
          <w:rFonts w:ascii="Arial" w:eastAsia="Arial" w:hAnsi="Arial" w:cs="Arial"/>
          <w:color w:val="000000"/>
          <w:sz w:val="20"/>
          <w:szCs w:val="20"/>
        </w:rPr>
        <w:t>copyright</w:t>
      </w:r>
      <w:r w:rsidRPr="00C24862">
        <w:t xml:space="preserve"> y enlaces a </w:t>
      </w:r>
      <w:r>
        <w:t xml:space="preserve">tres (3) </w:t>
      </w:r>
      <w:r w:rsidRPr="00C24862">
        <w:t>redes sociales</w:t>
      </w:r>
    </w:p>
    <w:p w14:paraId="15EDE883" w14:textId="77777777" w:rsidR="00F8108B" w:rsidRDefault="00F8108B" w:rsidP="00F8108B">
      <w:pPr>
        <w:pBdr>
          <w:top w:val="nil"/>
          <w:left w:val="nil"/>
          <w:bottom w:val="nil"/>
          <w:right w:val="nil"/>
          <w:between w:val="nil"/>
        </w:pBdr>
        <w:spacing w:after="0" w:line="259" w:lineRule="auto"/>
        <w:contextualSpacing/>
        <w:jc w:val="both"/>
      </w:pPr>
    </w:p>
    <w:p w14:paraId="63E50167" w14:textId="44408A1A" w:rsidR="00F8108B" w:rsidRDefault="00F8108B" w:rsidP="003C53FE">
      <w:pPr>
        <w:jc w:val="both"/>
      </w:pPr>
      <w:r>
        <w:t xml:space="preserve">Para </w:t>
      </w:r>
      <w:r w:rsidR="004F5CD4">
        <w:t>diseñar</w:t>
      </w:r>
      <w:r>
        <w:t xml:space="preserve"> el área de contenido de la vitrina digital, puede organizar las imágenes de los productos de forma libre, empleando las filas y columnas que considere adecuadas para su diseño. Tenga en cuenta que debe incluir un buscador de productos, el cual debe estar siempre visible en esta sección. Es de libre elección (opcional) que incluya filtros adicionales para la búsqueda. Las imágenes </w:t>
      </w:r>
      <w:r w:rsidR="007A4D38">
        <w:t xml:space="preserve">de los productos </w:t>
      </w:r>
      <w:r>
        <w:t xml:space="preserve">deben permitir que se pueda ver </w:t>
      </w:r>
      <w:r w:rsidR="007A4D38">
        <w:t>en un tamaño más grande, a manera de zoom</w:t>
      </w:r>
      <w:r>
        <w:t>, para esto puede hacer uso</w:t>
      </w:r>
      <w:r w:rsidR="007A4D38">
        <w:t xml:space="preserve"> de cualquier técnica que conozca para ello (Ventana modal, lupa, etc.).</w:t>
      </w:r>
    </w:p>
    <w:p w14:paraId="3A14E2F9" w14:textId="57C418E0" w:rsidR="0046318A" w:rsidRPr="00C24862" w:rsidRDefault="0046318A" w:rsidP="0046318A">
      <w:pPr>
        <w:ind w:right="844"/>
        <w:rPr>
          <w:b/>
        </w:rPr>
      </w:pPr>
      <w:r w:rsidRPr="00C24862">
        <w:rPr>
          <w:b/>
        </w:rPr>
        <w:t xml:space="preserve">La plantilla de la </w:t>
      </w:r>
      <w:r>
        <w:rPr>
          <w:b/>
        </w:rPr>
        <w:t>página o sección de noticias y novedades (tipo blog</w:t>
      </w:r>
      <w:r w:rsidRPr="00C24862">
        <w:rPr>
          <w:b/>
        </w:rPr>
        <w:t>):</w:t>
      </w:r>
    </w:p>
    <w:p w14:paraId="4E545049" w14:textId="2A140F0C" w:rsidR="0046318A" w:rsidRPr="00C24862" w:rsidRDefault="0046318A" w:rsidP="0046318A">
      <w:pPr>
        <w:ind w:right="844"/>
      </w:pPr>
      <w:r w:rsidRPr="00C24862">
        <w:t xml:space="preserve">La Plantilla </w:t>
      </w:r>
      <w:r>
        <w:t>para la página de noticias debe incluir</w:t>
      </w:r>
      <w:r w:rsidRPr="00C24862">
        <w:t xml:space="preserve">: </w:t>
      </w:r>
    </w:p>
    <w:p w14:paraId="1398D498" w14:textId="77777777" w:rsidR="0046318A" w:rsidRPr="00F8108B" w:rsidRDefault="0046318A" w:rsidP="0046318A">
      <w:pPr>
        <w:numPr>
          <w:ilvl w:val="0"/>
          <w:numId w:val="14"/>
        </w:numPr>
        <w:pBdr>
          <w:top w:val="nil"/>
          <w:left w:val="nil"/>
          <w:bottom w:val="nil"/>
          <w:right w:val="nil"/>
          <w:between w:val="nil"/>
        </w:pBdr>
        <w:spacing w:after="0" w:line="259" w:lineRule="auto"/>
        <w:contextualSpacing/>
        <w:rPr>
          <w:color w:val="000000"/>
        </w:rPr>
      </w:pPr>
      <w:r>
        <w:t>Encabezado (Header)</w:t>
      </w:r>
      <w:r w:rsidRPr="00C24862">
        <w:t xml:space="preserve"> de la página</w:t>
      </w:r>
    </w:p>
    <w:p w14:paraId="6920770D" w14:textId="4CCD4E39" w:rsidR="0046318A" w:rsidRPr="00F8108B" w:rsidRDefault="0046318A" w:rsidP="0046318A">
      <w:pPr>
        <w:numPr>
          <w:ilvl w:val="0"/>
          <w:numId w:val="14"/>
        </w:numPr>
        <w:pBdr>
          <w:top w:val="nil"/>
          <w:left w:val="nil"/>
          <w:bottom w:val="nil"/>
          <w:right w:val="nil"/>
          <w:between w:val="nil"/>
        </w:pBdr>
        <w:spacing w:after="0" w:line="259" w:lineRule="auto"/>
        <w:contextualSpacing/>
        <w:rPr>
          <w:color w:val="000000"/>
        </w:rPr>
      </w:pPr>
      <w:r>
        <w:rPr>
          <w:color w:val="000000"/>
        </w:rPr>
        <w:t xml:space="preserve">Menú de navegación con 4 opciones (Inicio, </w:t>
      </w:r>
      <w:r w:rsidR="001154E4">
        <w:rPr>
          <w:color w:val="000000"/>
        </w:rPr>
        <w:t>Noticias</w:t>
      </w:r>
      <w:r>
        <w:rPr>
          <w:color w:val="000000"/>
        </w:rPr>
        <w:t>, Tienda, Contacto)</w:t>
      </w:r>
    </w:p>
    <w:p w14:paraId="6EA13FC8" w14:textId="58ACE5B8" w:rsidR="0046318A" w:rsidRDefault="0046318A" w:rsidP="0046318A">
      <w:pPr>
        <w:numPr>
          <w:ilvl w:val="0"/>
          <w:numId w:val="14"/>
        </w:numPr>
        <w:pBdr>
          <w:top w:val="nil"/>
          <w:left w:val="nil"/>
          <w:bottom w:val="nil"/>
          <w:right w:val="nil"/>
          <w:between w:val="nil"/>
        </w:pBdr>
        <w:spacing w:after="0" w:line="259" w:lineRule="auto"/>
        <w:contextualSpacing/>
        <w:rPr>
          <w:color w:val="000000"/>
        </w:rPr>
      </w:pPr>
      <w:r>
        <w:rPr>
          <w:color w:val="000000"/>
        </w:rPr>
        <w:t>Área de contenido para las entradas, con 3 entradas de ejemplo</w:t>
      </w:r>
    </w:p>
    <w:p w14:paraId="7BF5A2D9" w14:textId="22FE8336" w:rsidR="0046318A" w:rsidRDefault="0046318A" w:rsidP="0046318A">
      <w:pPr>
        <w:numPr>
          <w:ilvl w:val="0"/>
          <w:numId w:val="14"/>
        </w:numPr>
        <w:pBdr>
          <w:top w:val="nil"/>
          <w:left w:val="nil"/>
          <w:bottom w:val="nil"/>
          <w:right w:val="nil"/>
          <w:between w:val="nil"/>
        </w:pBdr>
        <w:spacing w:after="0" w:line="259" w:lineRule="auto"/>
        <w:contextualSpacing/>
        <w:rPr>
          <w:color w:val="000000"/>
        </w:rPr>
      </w:pPr>
      <w:r>
        <w:rPr>
          <w:color w:val="000000"/>
        </w:rPr>
        <w:t>Barra lateral (aside) con acceso al archivo del blog</w:t>
      </w:r>
      <w:r w:rsidR="006F16F5">
        <w:rPr>
          <w:color w:val="000000"/>
        </w:rPr>
        <w:t xml:space="preserve"> (Publicaciones o entradas antiguas)</w:t>
      </w:r>
    </w:p>
    <w:p w14:paraId="41FF8C88" w14:textId="77777777" w:rsidR="0046318A" w:rsidRDefault="0046318A" w:rsidP="0046318A">
      <w:pPr>
        <w:numPr>
          <w:ilvl w:val="0"/>
          <w:numId w:val="14"/>
        </w:numPr>
        <w:pBdr>
          <w:top w:val="nil"/>
          <w:left w:val="nil"/>
          <w:bottom w:val="nil"/>
          <w:right w:val="nil"/>
          <w:between w:val="nil"/>
        </w:pBdr>
        <w:spacing w:after="0" w:line="259" w:lineRule="auto"/>
        <w:contextualSpacing/>
        <w:jc w:val="both"/>
      </w:pPr>
      <w:r w:rsidRPr="00C24862">
        <w:t xml:space="preserve">Pie de página con </w:t>
      </w:r>
      <w:r w:rsidRPr="00F8108B">
        <w:rPr>
          <w:rFonts w:ascii="Arial" w:eastAsia="Arial" w:hAnsi="Arial" w:cs="Arial"/>
          <w:color w:val="000000"/>
          <w:sz w:val="20"/>
          <w:szCs w:val="20"/>
        </w:rPr>
        <w:t>copyright</w:t>
      </w:r>
      <w:r w:rsidRPr="00C24862">
        <w:t xml:space="preserve"> y enlaces a </w:t>
      </w:r>
      <w:r>
        <w:t xml:space="preserve">tres (3) </w:t>
      </w:r>
      <w:r w:rsidRPr="00C24862">
        <w:t>redes sociales</w:t>
      </w:r>
    </w:p>
    <w:p w14:paraId="7F5D51B7" w14:textId="77777777" w:rsidR="0046318A" w:rsidRDefault="0046318A" w:rsidP="003C53FE">
      <w:pPr>
        <w:jc w:val="both"/>
      </w:pPr>
    </w:p>
    <w:p w14:paraId="18D7AA48" w14:textId="45CBEA0B" w:rsidR="003C53FE" w:rsidRDefault="003C53FE" w:rsidP="003C53FE">
      <w:pPr>
        <w:jc w:val="both"/>
      </w:pPr>
      <w:r>
        <w:t>Recuerde utilizar los medios provistos, tales como textos e imágenes, para la organización y diseño de</w:t>
      </w:r>
      <w:r w:rsidR="003C3C7B">
        <w:t xml:space="preserve"> las </w:t>
      </w:r>
      <w:r w:rsidR="006F16F5">
        <w:t>tres</w:t>
      </w:r>
      <w:r w:rsidR="003C3C7B">
        <w:t xml:space="preserve"> plantillas establecidas para esta prueba</w:t>
      </w:r>
      <w:r>
        <w:t xml:space="preserve">. Tenga en cuenta que </w:t>
      </w:r>
      <w:r w:rsidR="003C3C7B">
        <w:t xml:space="preserve">le es permitido realizar modificaciones a las imágenes de los productos, </w:t>
      </w:r>
      <w:r w:rsidR="0046318A">
        <w:t xml:space="preserve">y también se le permitirá realizar modificaciones o variaciones de color a los logotipos provistos del </w:t>
      </w:r>
      <w:r w:rsidR="0046318A" w:rsidRPr="003C3C7B">
        <w:rPr>
          <w:b/>
        </w:rPr>
        <w:t>Fondo Mixto del Guaviare</w:t>
      </w:r>
      <w:r w:rsidR="0046318A">
        <w:t xml:space="preserve"> y de la tienda </w:t>
      </w:r>
      <w:r w:rsidR="0046318A" w:rsidRPr="003C3C7B">
        <w:rPr>
          <w:b/>
          <w:i/>
        </w:rPr>
        <w:t>Guaviare Artesanal</w:t>
      </w:r>
      <w:r w:rsidR="0046318A">
        <w:t>, pero sin que éstos se afecten en un alto porcentaje.</w:t>
      </w:r>
      <w:r w:rsidR="003C3C7B">
        <w:t xml:space="preserve"> </w:t>
      </w:r>
    </w:p>
    <w:p w14:paraId="24AC3FA2" w14:textId="77777777" w:rsidR="003C53FE" w:rsidRPr="00AF0518" w:rsidRDefault="003C53FE" w:rsidP="003C53FE">
      <w:pPr>
        <w:pStyle w:val="Ttulo1"/>
        <w:jc w:val="left"/>
        <w:rPr>
          <w:sz w:val="24"/>
        </w:rPr>
      </w:pPr>
      <w:r w:rsidRPr="00AF0518">
        <w:rPr>
          <w:sz w:val="24"/>
        </w:rPr>
        <w:t>Detalles para la guía de estilos</w:t>
      </w:r>
    </w:p>
    <w:p w14:paraId="7F11FB85" w14:textId="77777777" w:rsidR="003C53FE" w:rsidRPr="00AF0518" w:rsidRDefault="003C53FE" w:rsidP="003C53FE">
      <w:r w:rsidRPr="00AF0518">
        <w:t>Elementos necesarios para la guía de estilo, incluyendo colores, tamaños y fuentes.</w:t>
      </w:r>
    </w:p>
    <w:p w14:paraId="6FEB1D11" w14:textId="15478C45" w:rsidR="003C53FE" w:rsidRDefault="003C3C7B" w:rsidP="003C53FE">
      <w:pPr>
        <w:numPr>
          <w:ilvl w:val="0"/>
          <w:numId w:val="14"/>
        </w:numPr>
        <w:pBdr>
          <w:top w:val="nil"/>
          <w:left w:val="nil"/>
          <w:bottom w:val="nil"/>
          <w:right w:val="nil"/>
          <w:between w:val="nil"/>
        </w:pBdr>
        <w:spacing w:after="0" w:line="259" w:lineRule="auto"/>
        <w:contextualSpacing/>
        <w:rPr>
          <w:color w:val="000000"/>
        </w:rPr>
      </w:pPr>
      <w:r>
        <w:rPr>
          <w:color w:val="000000"/>
        </w:rPr>
        <w:t xml:space="preserve">Propuesta de </w:t>
      </w:r>
      <w:r w:rsidR="003C53FE">
        <w:rPr>
          <w:color w:val="000000"/>
        </w:rPr>
        <w:t>Paleta de Colores (RGB y Hexadecimal)</w:t>
      </w:r>
      <w:r>
        <w:rPr>
          <w:color w:val="000000"/>
        </w:rPr>
        <w:t xml:space="preserve"> para la página web.</w:t>
      </w:r>
    </w:p>
    <w:p w14:paraId="29C709D7" w14:textId="35B81D7F" w:rsidR="003C53FE" w:rsidRPr="00EF09A5" w:rsidRDefault="003C3C7B" w:rsidP="003C53FE">
      <w:pPr>
        <w:numPr>
          <w:ilvl w:val="0"/>
          <w:numId w:val="14"/>
        </w:numPr>
        <w:pBdr>
          <w:top w:val="nil"/>
          <w:left w:val="nil"/>
          <w:bottom w:val="nil"/>
          <w:right w:val="nil"/>
          <w:between w:val="nil"/>
        </w:pBdr>
        <w:spacing w:after="0" w:line="259" w:lineRule="auto"/>
        <w:contextualSpacing/>
        <w:rPr>
          <w:color w:val="000000"/>
        </w:rPr>
      </w:pPr>
      <w:r>
        <w:rPr>
          <w:color w:val="000000"/>
        </w:rPr>
        <w:t xml:space="preserve">Uso de </w:t>
      </w:r>
      <w:r w:rsidR="003C53FE">
        <w:rPr>
          <w:color w:val="000000"/>
        </w:rPr>
        <w:t>Tipografía y párrafos</w:t>
      </w:r>
    </w:p>
    <w:p w14:paraId="53D14FE6" w14:textId="43578B86" w:rsidR="003C53FE" w:rsidRDefault="003C3C7B" w:rsidP="003C53FE">
      <w:pPr>
        <w:numPr>
          <w:ilvl w:val="0"/>
          <w:numId w:val="14"/>
        </w:numPr>
        <w:pBdr>
          <w:top w:val="nil"/>
          <w:left w:val="nil"/>
          <w:bottom w:val="nil"/>
          <w:right w:val="nil"/>
          <w:between w:val="nil"/>
        </w:pBdr>
        <w:spacing w:after="0" w:line="259" w:lineRule="auto"/>
        <w:contextualSpacing/>
        <w:rPr>
          <w:color w:val="000000"/>
        </w:rPr>
      </w:pPr>
      <w:r>
        <w:rPr>
          <w:color w:val="000000"/>
        </w:rPr>
        <w:t xml:space="preserve">Diseño de </w:t>
      </w:r>
      <w:r w:rsidR="003C53FE">
        <w:rPr>
          <w:color w:val="000000"/>
        </w:rPr>
        <w:t>Botones</w:t>
      </w:r>
    </w:p>
    <w:p w14:paraId="10905DDD" w14:textId="37E0900D" w:rsidR="0046318A" w:rsidRDefault="0046318A" w:rsidP="003C53FE">
      <w:pPr>
        <w:numPr>
          <w:ilvl w:val="0"/>
          <w:numId w:val="14"/>
        </w:numPr>
        <w:pBdr>
          <w:top w:val="nil"/>
          <w:left w:val="nil"/>
          <w:bottom w:val="nil"/>
          <w:right w:val="nil"/>
          <w:between w:val="nil"/>
        </w:pBdr>
        <w:spacing w:after="0" w:line="259" w:lineRule="auto"/>
        <w:contextualSpacing/>
        <w:rPr>
          <w:color w:val="000000"/>
        </w:rPr>
      </w:pPr>
      <w:r>
        <w:rPr>
          <w:color w:val="000000"/>
        </w:rPr>
        <w:t>Usos de los Logotipos.</w:t>
      </w:r>
    </w:p>
    <w:p w14:paraId="4D159929" w14:textId="77777777" w:rsidR="003C53FE" w:rsidRPr="00C24862" w:rsidRDefault="003C53FE" w:rsidP="003C53FE">
      <w:pPr>
        <w:pBdr>
          <w:top w:val="nil"/>
          <w:left w:val="nil"/>
          <w:bottom w:val="nil"/>
          <w:right w:val="nil"/>
          <w:between w:val="nil"/>
        </w:pBdr>
        <w:spacing w:after="0"/>
        <w:ind w:right="844"/>
        <w:rPr>
          <w:color w:val="000000"/>
        </w:rPr>
      </w:pPr>
    </w:p>
    <w:p w14:paraId="50A18B44" w14:textId="40F6F64D" w:rsidR="003C53FE" w:rsidRDefault="003C53FE" w:rsidP="003C53FE">
      <w:pPr>
        <w:pBdr>
          <w:top w:val="nil"/>
          <w:left w:val="nil"/>
          <w:bottom w:val="nil"/>
          <w:right w:val="nil"/>
          <w:between w:val="nil"/>
        </w:pBdr>
        <w:spacing w:after="80" w:line="259" w:lineRule="auto"/>
        <w:ind w:right="-8"/>
        <w:contextualSpacing/>
        <w:jc w:val="both"/>
        <w:rPr>
          <w:color w:val="000000"/>
        </w:rPr>
      </w:pPr>
      <w:r w:rsidRPr="00C24862">
        <w:rPr>
          <w:color w:val="000000"/>
        </w:rPr>
        <w:t xml:space="preserve">Agregue comentarios a la guía de estilos para especificar </w:t>
      </w:r>
      <w:r w:rsidR="003C3C7B">
        <w:rPr>
          <w:color w:val="000000"/>
        </w:rPr>
        <w:t>el uso y/o variaciones de</w:t>
      </w:r>
      <w:r>
        <w:rPr>
          <w:color w:val="000000"/>
        </w:rPr>
        <w:t xml:space="preserve"> los elementos interactivos</w:t>
      </w:r>
      <w:r w:rsidR="003C3C7B">
        <w:rPr>
          <w:color w:val="000000"/>
        </w:rPr>
        <w:t xml:space="preserve"> (botones, menú, imágenes, etc</w:t>
      </w:r>
      <w:r w:rsidR="00211827">
        <w:rPr>
          <w:color w:val="000000"/>
        </w:rPr>
        <w:t>.</w:t>
      </w:r>
      <w:r w:rsidR="003C3C7B">
        <w:rPr>
          <w:color w:val="000000"/>
        </w:rPr>
        <w:t>)</w:t>
      </w:r>
      <w:r>
        <w:rPr>
          <w:color w:val="000000"/>
        </w:rPr>
        <w:t>.</w:t>
      </w:r>
    </w:p>
    <w:p w14:paraId="60689395" w14:textId="77777777" w:rsidR="003C53FE" w:rsidRDefault="003C53FE" w:rsidP="003C53FE">
      <w:pPr>
        <w:pBdr>
          <w:top w:val="nil"/>
          <w:left w:val="nil"/>
          <w:bottom w:val="nil"/>
          <w:right w:val="nil"/>
          <w:between w:val="nil"/>
        </w:pBdr>
        <w:spacing w:after="80" w:line="259" w:lineRule="auto"/>
        <w:ind w:right="844"/>
        <w:contextualSpacing/>
        <w:rPr>
          <w:color w:val="000000"/>
        </w:rPr>
      </w:pPr>
    </w:p>
    <w:p w14:paraId="26F299D7" w14:textId="77777777" w:rsidR="003C53FE" w:rsidRPr="0000352F" w:rsidRDefault="003C53FE" w:rsidP="003C53FE">
      <w:pPr>
        <w:pBdr>
          <w:top w:val="nil"/>
          <w:left w:val="nil"/>
          <w:bottom w:val="nil"/>
          <w:right w:val="nil"/>
          <w:between w:val="nil"/>
        </w:pBdr>
        <w:spacing w:after="80" w:line="259" w:lineRule="auto"/>
        <w:ind w:right="844"/>
        <w:contextualSpacing/>
        <w:rPr>
          <w:b/>
          <w:color w:val="000000"/>
        </w:rPr>
      </w:pPr>
      <w:r w:rsidRPr="0000352F">
        <w:rPr>
          <w:b/>
          <w:color w:val="000000"/>
        </w:rPr>
        <w:t>INSTRUCCIONES PARA GUARDAR</w:t>
      </w:r>
      <w:r>
        <w:rPr>
          <w:b/>
          <w:color w:val="000000"/>
        </w:rPr>
        <w:t xml:space="preserve"> ARCHIVOS ENTREGABLES</w:t>
      </w:r>
    </w:p>
    <w:p w14:paraId="4404975C" w14:textId="77777777" w:rsidR="003C53FE" w:rsidRDefault="003C53FE" w:rsidP="003C53FE">
      <w:pPr>
        <w:pBdr>
          <w:top w:val="nil"/>
          <w:left w:val="nil"/>
          <w:bottom w:val="nil"/>
          <w:right w:val="nil"/>
          <w:between w:val="nil"/>
        </w:pBdr>
        <w:spacing w:after="80" w:line="259" w:lineRule="auto"/>
        <w:ind w:right="844"/>
        <w:contextualSpacing/>
        <w:rPr>
          <w:color w:val="000000"/>
        </w:rPr>
      </w:pPr>
    </w:p>
    <w:p w14:paraId="7F2F7E7B" w14:textId="77777777" w:rsidR="003C53FE" w:rsidRDefault="003C53FE" w:rsidP="003C53FE">
      <w:pPr>
        <w:pBdr>
          <w:top w:val="nil"/>
          <w:left w:val="nil"/>
          <w:bottom w:val="nil"/>
          <w:right w:val="nil"/>
          <w:between w:val="nil"/>
        </w:pBdr>
        <w:spacing w:after="80" w:line="259" w:lineRule="auto"/>
        <w:ind w:right="-8"/>
        <w:contextualSpacing/>
        <w:jc w:val="both"/>
        <w:rPr>
          <w:color w:val="000000"/>
        </w:rPr>
      </w:pPr>
      <w:r>
        <w:rPr>
          <w:color w:val="000000"/>
        </w:rPr>
        <w:t>La guía de estilos debe entregarse como una imagen .png.</w:t>
      </w:r>
    </w:p>
    <w:p w14:paraId="5C14419F" w14:textId="77777777" w:rsidR="003C53FE" w:rsidRDefault="003C53FE" w:rsidP="003C53FE">
      <w:pPr>
        <w:pBdr>
          <w:top w:val="nil"/>
          <w:left w:val="nil"/>
          <w:bottom w:val="nil"/>
          <w:right w:val="nil"/>
          <w:between w:val="nil"/>
        </w:pBdr>
        <w:spacing w:after="80" w:line="259" w:lineRule="auto"/>
        <w:ind w:right="-8"/>
        <w:contextualSpacing/>
        <w:jc w:val="both"/>
        <w:rPr>
          <w:color w:val="000000"/>
        </w:rPr>
      </w:pPr>
    </w:p>
    <w:p w14:paraId="1026643B" w14:textId="44E20ADB" w:rsidR="003C53FE" w:rsidRDefault="003C53FE" w:rsidP="003C53FE">
      <w:pPr>
        <w:ind w:right="-8"/>
        <w:jc w:val="both"/>
        <w:rPr>
          <w:color w:val="000000"/>
        </w:rPr>
      </w:pPr>
      <w:r w:rsidRPr="00C24862">
        <w:rPr>
          <w:color w:val="000000"/>
        </w:rPr>
        <w:t>Los diseños</w:t>
      </w:r>
      <w:r w:rsidR="003C3C7B">
        <w:rPr>
          <w:color w:val="000000"/>
        </w:rPr>
        <w:t xml:space="preserve"> para la plantilla</w:t>
      </w:r>
      <w:r w:rsidRPr="00C24862">
        <w:rPr>
          <w:color w:val="000000"/>
        </w:rPr>
        <w:t xml:space="preserve"> </w:t>
      </w:r>
      <w:r>
        <w:rPr>
          <w:color w:val="000000"/>
        </w:rPr>
        <w:t xml:space="preserve">de la página </w:t>
      </w:r>
      <w:r w:rsidR="003C3C7B">
        <w:rPr>
          <w:color w:val="000000"/>
        </w:rPr>
        <w:t xml:space="preserve">de inicio </w:t>
      </w:r>
      <w:r w:rsidRPr="00C24862">
        <w:rPr>
          <w:color w:val="000000"/>
        </w:rPr>
        <w:t>deben guardarse c</w:t>
      </w:r>
      <w:r>
        <w:rPr>
          <w:color w:val="000000"/>
        </w:rPr>
        <w:t>omo: Desktop_</w:t>
      </w:r>
      <w:r w:rsidR="003C3C7B">
        <w:rPr>
          <w:color w:val="000000"/>
        </w:rPr>
        <w:t>FondoMixto</w:t>
      </w:r>
      <w:r>
        <w:rPr>
          <w:color w:val="000000"/>
        </w:rPr>
        <w:t>.*, Tablet_</w:t>
      </w:r>
      <w:r w:rsidR="003C3C7B">
        <w:rPr>
          <w:color w:val="000000"/>
        </w:rPr>
        <w:t>FondoMixto</w:t>
      </w:r>
      <w:r>
        <w:rPr>
          <w:color w:val="000000"/>
        </w:rPr>
        <w:t xml:space="preserve"> * y Mobile_</w:t>
      </w:r>
      <w:r w:rsidR="003C3C7B">
        <w:rPr>
          <w:color w:val="000000"/>
        </w:rPr>
        <w:t>FondoMixto</w:t>
      </w:r>
      <w:r>
        <w:rPr>
          <w:color w:val="000000"/>
        </w:rPr>
        <w:t>.*.</w:t>
      </w:r>
    </w:p>
    <w:p w14:paraId="2BDFDB64" w14:textId="121A8B41" w:rsidR="003C53FE" w:rsidRDefault="003C53FE" w:rsidP="003C53FE">
      <w:pPr>
        <w:ind w:right="-8"/>
        <w:jc w:val="both"/>
        <w:rPr>
          <w:color w:val="000000"/>
        </w:rPr>
      </w:pPr>
      <w:r>
        <w:rPr>
          <w:color w:val="000000"/>
        </w:rPr>
        <w:t>Los diseños de la página</w:t>
      </w:r>
      <w:r w:rsidR="003C3C7B">
        <w:rPr>
          <w:color w:val="000000"/>
        </w:rPr>
        <w:t xml:space="preserve"> de inicio</w:t>
      </w:r>
      <w:r>
        <w:rPr>
          <w:color w:val="000000"/>
        </w:rPr>
        <w:t xml:space="preserve"> deben guardarse como *.png.</w:t>
      </w:r>
    </w:p>
    <w:p w14:paraId="55AF19C7" w14:textId="259B7487" w:rsidR="003C3C7B" w:rsidRDefault="003C3C7B" w:rsidP="003C3C7B">
      <w:pPr>
        <w:ind w:right="-8"/>
        <w:jc w:val="both"/>
        <w:rPr>
          <w:color w:val="000000"/>
        </w:rPr>
      </w:pPr>
      <w:r w:rsidRPr="00C24862">
        <w:rPr>
          <w:color w:val="000000"/>
        </w:rPr>
        <w:t>Los diseños</w:t>
      </w:r>
      <w:r>
        <w:rPr>
          <w:color w:val="000000"/>
        </w:rPr>
        <w:t xml:space="preserve"> para la plantilla</w:t>
      </w:r>
      <w:r w:rsidRPr="00C24862">
        <w:rPr>
          <w:color w:val="000000"/>
        </w:rPr>
        <w:t xml:space="preserve"> </w:t>
      </w:r>
      <w:r>
        <w:rPr>
          <w:color w:val="000000"/>
        </w:rPr>
        <w:t xml:space="preserve">de la vitrina virtual de inicio </w:t>
      </w:r>
      <w:r w:rsidRPr="00C24862">
        <w:rPr>
          <w:color w:val="000000"/>
        </w:rPr>
        <w:t>deben guardarse c</w:t>
      </w:r>
      <w:r>
        <w:rPr>
          <w:color w:val="000000"/>
        </w:rPr>
        <w:t>omo: Desktop_TiendaArtesanal.*, Tablet_TiendaArtesanal * y Mobile_TiendaArtesanal.*.</w:t>
      </w:r>
    </w:p>
    <w:p w14:paraId="397CDC55" w14:textId="61FFD054" w:rsidR="003C3C7B" w:rsidRDefault="003C3C7B" w:rsidP="003C3C7B">
      <w:pPr>
        <w:ind w:right="-8"/>
        <w:jc w:val="both"/>
        <w:rPr>
          <w:color w:val="000000"/>
        </w:rPr>
      </w:pPr>
      <w:r>
        <w:rPr>
          <w:color w:val="000000"/>
        </w:rPr>
        <w:t>Los diseños de la página de la vitrina digital deben guardarse como *.png.</w:t>
      </w:r>
    </w:p>
    <w:p w14:paraId="3BC3ADCE" w14:textId="6DFB08BB" w:rsidR="0046318A" w:rsidRDefault="0046318A" w:rsidP="0046318A">
      <w:pPr>
        <w:ind w:right="-8"/>
        <w:jc w:val="both"/>
        <w:rPr>
          <w:color w:val="000000"/>
        </w:rPr>
      </w:pPr>
      <w:r w:rsidRPr="00C24862">
        <w:rPr>
          <w:color w:val="000000"/>
        </w:rPr>
        <w:t>Los diseños</w:t>
      </w:r>
      <w:r>
        <w:rPr>
          <w:color w:val="000000"/>
        </w:rPr>
        <w:t xml:space="preserve"> para la plantilla</w:t>
      </w:r>
      <w:r w:rsidRPr="00C24862">
        <w:rPr>
          <w:color w:val="000000"/>
        </w:rPr>
        <w:t xml:space="preserve"> </w:t>
      </w:r>
      <w:r>
        <w:rPr>
          <w:color w:val="000000"/>
        </w:rPr>
        <w:t xml:space="preserve">de la página de noticias </w:t>
      </w:r>
      <w:r w:rsidRPr="00C24862">
        <w:rPr>
          <w:color w:val="000000"/>
        </w:rPr>
        <w:t>deben guardarse c</w:t>
      </w:r>
      <w:r>
        <w:rPr>
          <w:color w:val="000000"/>
        </w:rPr>
        <w:t>omo: Desktop_BlogNoticias.*, Tablet_BlogNoticias * y Mobile_BlogNoticias.*.</w:t>
      </w:r>
    </w:p>
    <w:p w14:paraId="5CEF8469" w14:textId="4DC612A8" w:rsidR="0046318A" w:rsidRDefault="0046318A" w:rsidP="0046318A">
      <w:pPr>
        <w:ind w:right="-8"/>
        <w:jc w:val="both"/>
        <w:rPr>
          <w:color w:val="000000"/>
        </w:rPr>
      </w:pPr>
      <w:r>
        <w:rPr>
          <w:color w:val="000000"/>
        </w:rPr>
        <w:t>Los diseños de la página de noticias deben guardarse como *.png.</w:t>
      </w:r>
    </w:p>
    <w:p w14:paraId="45F04865" w14:textId="39E54C4B" w:rsidR="003C53FE" w:rsidRDefault="003C53FE" w:rsidP="003C53FE">
      <w:pPr>
        <w:ind w:right="-8"/>
        <w:jc w:val="both"/>
        <w:rPr>
          <w:color w:val="000000"/>
        </w:rPr>
      </w:pPr>
      <w:r>
        <w:rPr>
          <w:color w:val="000000"/>
        </w:rPr>
        <w:t xml:space="preserve">Agregue los diseños de </w:t>
      </w:r>
      <w:r w:rsidR="003C3C7B">
        <w:rPr>
          <w:color w:val="000000"/>
        </w:rPr>
        <w:t>la página de inicio (Fondo Mixto del Guaviare),</w:t>
      </w:r>
      <w:r>
        <w:rPr>
          <w:color w:val="000000"/>
        </w:rPr>
        <w:t xml:space="preserve"> en el mockup provisto y guárdelo como: Mockup_</w:t>
      </w:r>
      <w:r w:rsidR="003C3C7B">
        <w:rPr>
          <w:color w:val="000000"/>
        </w:rPr>
        <w:t>FondoMixto</w:t>
      </w:r>
      <w:r>
        <w:rPr>
          <w:color w:val="000000"/>
        </w:rPr>
        <w:t>.png.</w:t>
      </w:r>
    </w:p>
    <w:p w14:paraId="2E1625F5" w14:textId="77777777" w:rsidR="003C53FE" w:rsidRDefault="003C53FE" w:rsidP="003C53FE">
      <w:pPr>
        <w:ind w:right="-8"/>
        <w:jc w:val="both"/>
        <w:rPr>
          <w:color w:val="000000"/>
        </w:rPr>
      </w:pPr>
      <w:r>
        <w:rPr>
          <w:color w:val="000000"/>
        </w:rPr>
        <w:t>Para guardar sus archivos entregables, deberá crear una carpeta en el servidor FTP llamada “Modulo_A_Diseno_XXXX”, donde “XXXX” se reemplazará por el nombre de su Regional.</w:t>
      </w:r>
    </w:p>
    <w:p w14:paraId="22BAE49F" w14:textId="77777777" w:rsidR="003C53FE" w:rsidRPr="00C24862" w:rsidRDefault="003C53FE" w:rsidP="003C53FE">
      <w:pPr>
        <w:ind w:right="-8"/>
        <w:jc w:val="both"/>
      </w:pPr>
      <w:r>
        <w:rPr>
          <w:color w:val="000000"/>
        </w:rPr>
        <w:t>Guarde los archivos de sus diseños, guía de estilos y el mockup en la carpeta anteriormente creada.</w:t>
      </w:r>
    </w:p>
    <w:p w14:paraId="76E17F93" w14:textId="66EAED1F" w:rsidR="003C53FE" w:rsidRDefault="003C53FE" w:rsidP="003C53FE">
      <w:pPr>
        <w:jc w:val="both"/>
        <w:rPr>
          <w:b/>
          <w:u w:val="single"/>
        </w:rPr>
      </w:pPr>
      <w:r w:rsidRPr="00E00932">
        <w:rPr>
          <w:b/>
        </w:rPr>
        <w:t xml:space="preserve">Anexos: </w:t>
      </w:r>
      <w:r>
        <w:t xml:space="preserve">Archivos de medios que contienen: Textos de contenido sobre la </w:t>
      </w:r>
      <w:r w:rsidR="003C3C7B">
        <w:t>entidad</w:t>
      </w:r>
      <w:r>
        <w:t xml:space="preserve"> y organización básica del contenido de la página, Textos descriptivos sobre los productos de la tienda, imágenes variadas para usar en su diseño (Imágenes de fondo, contenido y productos), logotipo de la empresa en formato .ai., Archivos de tipografías (fuentes).</w:t>
      </w:r>
    </w:p>
    <w:p w14:paraId="14C7CDFB" w14:textId="77777777" w:rsidR="007A4D38" w:rsidRDefault="007A4D38" w:rsidP="00DF323E"/>
    <w:p w14:paraId="532B8FCD" w14:textId="1A78A78E" w:rsidR="009936D5" w:rsidRPr="009936D5" w:rsidRDefault="009936D5" w:rsidP="009936D5">
      <w:pPr>
        <w:pStyle w:val="Ttulo2"/>
        <w:rPr>
          <w:b/>
        </w:rPr>
      </w:pPr>
      <w:bookmarkStart w:id="2" w:name="_Toc511031248"/>
      <w:r w:rsidRPr="009936D5">
        <w:rPr>
          <w:b/>
        </w:rPr>
        <w:t>4. MODULOS DE COMPETENCIA</w:t>
      </w:r>
      <w:bookmarkEnd w:id="2"/>
      <w:r w:rsidRPr="009936D5">
        <w:rPr>
          <w:b/>
        </w:rPr>
        <w:t xml:space="preserve"> </w:t>
      </w:r>
    </w:p>
    <w:p w14:paraId="35AB1F39" w14:textId="77777777" w:rsidR="00F97A90" w:rsidRDefault="00F97A90" w:rsidP="00F97A90">
      <w:pPr>
        <w:pStyle w:val="Ttulo3"/>
        <w:rPr>
          <w:b/>
          <w:color w:val="000000" w:themeColor="text1"/>
        </w:rPr>
      </w:pPr>
      <w:bookmarkStart w:id="3" w:name="_Toc511031249"/>
      <w:r w:rsidRPr="00C71FF0">
        <w:rPr>
          <w:b/>
          <w:color w:val="000000" w:themeColor="text1"/>
        </w:rPr>
        <w:t>4.1 Módulo A</w:t>
      </w:r>
      <w:bookmarkEnd w:id="3"/>
      <w:r w:rsidRPr="00C71FF0">
        <w:rPr>
          <w:b/>
          <w:color w:val="000000" w:themeColor="text1"/>
        </w:rPr>
        <w:t xml:space="preserve"> </w:t>
      </w:r>
    </w:p>
    <w:p w14:paraId="00D9AD3F" w14:textId="77777777" w:rsidR="00F97A90" w:rsidRDefault="00F97A90" w:rsidP="00F97A90"/>
    <w:tbl>
      <w:tblPr>
        <w:tblStyle w:val="Tablaconcuadrcula"/>
        <w:tblW w:w="0" w:type="auto"/>
        <w:tblInd w:w="284" w:type="dxa"/>
        <w:tblLook w:val="04A0" w:firstRow="1" w:lastRow="0" w:firstColumn="1" w:lastColumn="0" w:noHBand="0" w:noVBand="1"/>
      </w:tblPr>
      <w:tblGrid>
        <w:gridCol w:w="2061"/>
        <w:gridCol w:w="6001"/>
      </w:tblGrid>
      <w:tr w:rsidR="00F97A90" w14:paraId="085EBC36" w14:textId="77777777" w:rsidTr="009664AC">
        <w:tc>
          <w:tcPr>
            <w:tcW w:w="2092" w:type="dxa"/>
          </w:tcPr>
          <w:p w14:paraId="39D7EDB4" w14:textId="77777777" w:rsidR="00F97A90" w:rsidRPr="00F27FEA" w:rsidRDefault="00F97A90" w:rsidP="009664AC">
            <w:pPr>
              <w:pStyle w:val="Default"/>
              <w:spacing w:line="276" w:lineRule="auto"/>
              <w:rPr>
                <w:rFonts w:ascii="Arial" w:hAnsi="Arial" w:cs="Arial"/>
                <w:b/>
                <w:sz w:val="20"/>
                <w:szCs w:val="20"/>
              </w:rPr>
            </w:pPr>
            <w:r w:rsidRPr="00F27FEA">
              <w:rPr>
                <w:rFonts w:ascii="Arial" w:hAnsi="Arial" w:cs="Arial"/>
                <w:b/>
                <w:sz w:val="20"/>
                <w:szCs w:val="20"/>
              </w:rPr>
              <w:t xml:space="preserve">Título del módulo </w:t>
            </w:r>
          </w:p>
        </w:tc>
        <w:tc>
          <w:tcPr>
            <w:tcW w:w="6196" w:type="dxa"/>
          </w:tcPr>
          <w:p w14:paraId="2BC6E57D" w14:textId="77777777" w:rsidR="00F97A90" w:rsidRPr="00F27FEA" w:rsidRDefault="00F97A90" w:rsidP="009664AC">
            <w:pPr>
              <w:pStyle w:val="Default"/>
              <w:spacing w:line="276" w:lineRule="auto"/>
              <w:rPr>
                <w:rFonts w:ascii="Arial" w:hAnsi="Arial" w:cs="Arial"/>
                <w:sz w:val="20"/>
                <w:szCs w:val="20"/>
              </w:rPr>
            </w:pPr>
            <w:r>
              <w:rPr>
                <w:rFonts w:ascii="Arial" w:hAnsi="Arial" w:cs="Arial"/>
                <w:sz w:val="20"/>
                <w:szCs w:val="20"/>
              </w:rPr>
              <w:t>Diseño</w:t>
            </w:r>
          </w:p>
        </w:tc>
      </w:tr>
      <w:tr w:rsidR="00F97A90" w14:paraId="37B71FAE" w14:textId="77777777" w:rsidTr="009664AC">
        <w:tc>
          <w:tcPr>
            <w:tcW w:w="2092" w:type="dxa"/>
          </w:tcPr>
          <w:p w14:paraId="35672841" w14:textId="77777777" w:rsidR="00F97A90" w:rsidRPr="00F27FEA" w:rsidRDefault="00F97A90" w:rsidP="009664AC">
            <w:pPr>
              <w:pStyle w:val="Default"/>
              <w:spacing w:line="276" w:lineRule="auto"/>
              <w:rPr>
                <w:rFonts w:ascii="Arial" w:hAnsi="Arial" w:cs="Arial"/>
                <w:b/>
                <w:sz w:val="20"/>
                <w:szCs w:val="20"/>
              </w:rPr>
            </w:pPr>
            <w:r w:rsidRPr="00F27FEA">
              <w:rPr>
                <w:rFonts w:ascii="Arial" w:hAnsi="Arial" w:cs="Arial"/>
                <w:b/>
                <w:sz w:val="20"/>
                <w:szCs w:val="20"/>
              </w:rPr>
              <w:t xml:space="preserve">Tiempo máximo </w:t>
            </w:r>
          </w:p>
        </w:tc>
        <w:tc>
          <w:tcPr>
            <w:tcW w:w="6196" w:type="dxa"/>
          </w:tcPr>
          <w:p w14:paraId="518007C6" w14:textId="77777777" w:rsidR="00F97A90" w:rsidRPr="00F27FEA" w:rsidRDefault="00F97A90" w:rsidP="009664AC">
            <w:pPr>
              <w:pStyle w:val="Default"/>
              <w:spacing w:line="276" w:lineRule="auto"/>
              <w:rPr>
                <w:rFonts w:ascii="Arial" w:hAnsi="Arial" w:cs="Arial"/>
                <w:sz w:val="20"/>
                <w:szCs w:val="20"/>
              </w:rPr>
            </w:pPr>
            <w:r>
              <w:rPr>
                <w:rFonts w:ascii="Arial" w:hAnsi="Arial" w:cs="Arial"/>
                <w:sz w:val="20"/>
                <w:szCs w:val="20"/>
              </w:rPr>
              <w:t>3 horas</w:t>
            </w:r>
          </w:p>
        </w:tc>
      </w:tr>
      <w:tr w:rsidR="00F97A90" w14:paraId="108BCFCD" w14:textId="77777777" w:rsidTr="009664AC">
        <w:tc>
          <w:tcPr>
            <w:tcW w:w="2092" w:type="dxa"/>
          </w:tcPr>
          <w:p w14:paraId="07472D82" w14:textId="77777777" w:rsidR="00F97A90" w:rsidRPr="00F27FEA" w:rsidRDefault="00F97A90" w:rsidP="009664AC">
            <w:pPr>
              <w:pStyle w:val="Default"/>
              <w:spacing w:line="276" w:lineRule="auto"/>
              <w:rPr>
                <w:rFonts w:ascii="Arial" w:hAnsi="Arial" w:cs="Arial"/>
                <w:b/>
                <w:sz w:val="20"/>
                <w:szCs w:val="20"/>
              </w:rPr>
            </w:pPr>
            <w:r>
              <w:rPr>
                <w:rFonts w:ascii="Arial" w:hAnsi="Arial" w:cs="Arial"/>
                <w:b/>
                <w:sz w:val="20"/>
                <w:szCs w:val="20"/>
              </w:rPr>
              <w:t xml:space="preserve">Día </w:t>
            </w:r>
            <w:r w:rsidRPr="00F27FEA">
              <w:rPr>
                <w:rFonts w:ascii="Arial" w:hAnsi="Arial" w:cs="Arial"/>
                <w:b/>
                <w:sz w:val="20"/>
                <w:szCs w:val="20"/>
              </w:rPr>
              <w:t xml:space="preserve">de prueba </w:t>
            </w:r>
          </w:p>
        </w:tc>
        <w:tc>
          <w:tcPr>
            <w:tcW w:w="6196" w:type="dxa"/>
          </w:tcPr>
          <w:p w14:paraId="50A978CA" w14:textId="77777777" w:rsidR="00F97A90" w:rsidRPr="00F27FEA" w:rsidRDefault="00F97A90" w:rsidP="009664AC">
            <w:pPr>
              <w:pStyle w:val="Default"/>
              <w:spacing w:line="276" w:lineRule="auto"/>
              <w:rPr>
                <w:rFonts w:ascii="Arial" w:hAnsi="Arial" w:cs="Arial"/>
                <w:sz w:val="20"/>
                <w:szCs w:val="20"/>
              </w:rPr>
            </w:pPr>
            <w:r>
              <w:rPr>
                <w:rFonts w:ascii="Arial" w:hAnsi="Arial" w:cs="Arial"/>
                <w:sz w:val="20"/>
                <w:szCs w:val="20"/>
              </w:rPr>
              <w:t>C1</w:t>
            </w:r>
          </w:p>
        </w:tc>
      </w:tr>
      <w:tr w:rsidR="00F97A90" w14:paraId="39CE1A39" w14:textId="77777777" w:rsidTr="009664AC">
        <w:tc>
          <w:tcPr>
            <w:tcW w:w="2092" w:type="dxa"/>
          </w:tcPr>
          <w:p w14:paraId="5EAFACF5" w14:textId="77777777" w:rsidR="00F97A90" w:rsidRDefault="00F97A90" w:rsidP="009664AC">
            <w:pPr>
              <w:pStyle w:val="Default"/>
              <w:spacing w:line="276" w:lineRule="auto"/>
              <w:rPr>
                <w:rFonts w:ascii="Arial" w:hAnsi="Arial" w:cs="Arial"/>
                <w:b/>
                <w:sz w:val="20"/>
                <w:szCs w:val="20"/>
              </w:rPr>
            </w:pPr>
            <w:r>
              <w:rPr>
                <w:rFonts w:ascii="Arial" w:hAnsi="Arial" w:cs="Arial"/>
                <w:b/>
                <w:sz w:val="20"/>
                <w:szCs w:val="20"/>
              </w:rPr>
              <w:t xml:space="preserve">Porcentaje </w:t>
            </w:r>
          </w:p>
        </w:tc>
        <w:tc>
          <w:tcPr>
            <w:tcW w:w="6196" w:type="dxa"/>
          </w:tcPr>
          <w:p w14:paraId="148B29C5" w14:textId="77777777" w:rsidR="00F97A90" w:rsidRPr="00F27FEA" w:rsidRDefault="00F97A90" w:rsidP="009664AC">
            <w:pPr>
              <w:pStyle w:val="Default"/>
              <w:spacing w:line="276" w:lineRule="auto"/>
              <w:rPr>
                <w:rFonts w:ascii="Arial" w:hAnsi="Arial" w:cs="Arial"/>
                <w:sz w:val="20"/>
                <w:szCs w:val="20"/>
              </w:rPr>
            </w:pPr>
            <w:r>
              <w:rPr>
                <w:rFonts w:ascii="Arial" w:hAnsi="Arial" w:cs="Arial"/>
                <w:sz w:val="20"/>
                <w:szCs w:val="20"/>
              </w:rPr>
              <w:t>22%</w:t>
            </w:r>
          </w:p>
        </w:tc>
      </w:tr>
    </w:tbl>
    <w:p w14:paraId="5A57D607" w14:textId="77777777" w:rsidR="00535B9D" w:rsidRDefault="00535B9D" w:rsidP="00DD410B"/>
    <w:p w14:paraId="63DB5C3D" w14:textId="77777777" w:rsidR="004025D5" w:rsidRDefault="004025D5" w:rsidP="004025D5">
      <w:pPr>
        <w:pStyle w:val="Ttulo2"/>
        <w:rPr>
          <w:b/>
        </w:rPr>
      </w:pPr>
      <w:bookmarkStart w:id="4" w:name="_Toc511031253"/>
      <w:r w:rsidRPr="004025D5">
        <w:rPr>
          <w:b/>
        </w:rPr>
        <w:t>5.  ESQUEMA DE MARCACION</w:t>
      </w:r>
      <w:bookmarkEnd w:id="4"/>
    </w:p>
    <w:p w14:paraId="283EA909" w14:textId="77777777" w:rsidR="004025D5" w:rsidRDefault="004025D5" w:rsidP="004025D5"/>
    <w:p w14:paraId="06E781B5" w14:textId="79D34070" w:rsidR="004025D5" w:rsidRDefault="004025D5" w:rsidP="004025D5">
      <w:r>
        <w:t xml:space="preserve">La evaluación de cada módulo se realizara de acuerdo a la siguiente tabla </w:t>
      </w:r>
    </w:p>
    <w:tbl>
      <w:tblPr>
        <w:tblStyle w:val="Tablaconcuadrcula"/>
        <w:tblW w:w="0" w:type="auto"/>
        <w:tblLook w:val="04A0" w:firstRow="1" w:lastRow="0" w:firstColumn="1" w:lastColumn="0" w:noHBand="0" w:noVBand="1"/>
      </w:tblPr>
      <w:tblGrid>
        <w:gridCol w:w="1098"/>
        <w:gridCol w:w="1387"/>
        <w:gridCol w:w="2072"/>
        <w:gridCol w:w="2223"/>
        <w:gridCol w:w="1566"/>
      </w:tblGrid>
      <w:tr w:rsidR="00020E48" w14:paraId="38AAB7FD" w14:textId="77777777" w:rsidTr="00020E48">
        <w:trPr>
          <w:trHeight w:val="687"/>
        </w:trPr>
        <w:tc>
          <w:tcPr>
            <w:tcW w:w="1101" w:type="dxa"/>
            <w:shd w:val="clear" w:color="auto" w:fill="92D050"/>
          </w:tcPr>
          <w:p w14:paraId="6ED8D86D" w14:textId="532F0374" w:rsidR="00020E48" w:rsidRPr="004025D5" w:rsidRDefault="00020E48" w:rsidP="00020E48">
            <w:pPr>
              <w:rPr>
                <w:b/>
                <w:color w:val="FFFFFF" w:themeColor="background1"/>
              </w:rPr>
            </w:pPr>
            <w:r>
              <w:rPr>
                <w:b/>
                <w:color w:val="FFFFFF" w:themeColor="background1"/>
              </w:rPr>
              <w:t>MÓDULO</w:t>
            </w:r>
          </w:p>
        </w:tc>
        <w:tc>
          <w:tcPr>
            <w:tcW w:w="1417" w:type="dxa"/>
            <w:shd w:val="clear" w:color="auto" w:fill="92D050"/>
          </w:tcPr>
          <w:p w14:paraId="1994B111" w14:textId="3376C7B9" w:rsidR="00020E48" w:rsidRPr="004025D5" w:rsidRDefault="00020E48" w:rsidP="004025D5">
            <w:pPr>
              <w:jc w:val="center"/>
              <w:rPr>
                <w:b/>
                <w:color w:val="FFFFFF" w:themeColor="background1"/>
              </w:rPr>
            </w:pPr>
            <w:r w:rsidRPr="004025D5">
              <w:rPr>
                <w:b/>
                <w:color w:val="FFFFFF" w:themeColor="background1"/>
              </w:rPr>
              <w:t>CRITERIO</w:t>
            </w:r>
          </w:p>
        </w:tc>
        <w:tc>
          <w:tcPr>
            <w:tcW w:w="2126" w:type="dxa"/>
            <w:shd w:val="clear" w:color="auto" w:fill="92D050"/>
          </w:tcPr>
          <w:p w14:paraId="785988AD" w14:textId="30E379EB" w:rsidR="00020E48" w:rsidRPr="004025D5" w:rsidRDefault="00020E48" w:rsidP="004025D5">
            <w:pPr>
              <w:jc w:val="center"/>
              <w:rPr>
                <w:b/>
                <w:color w:val="FFFFFF" w:themeColor="background1"/>
              </w:rPr>
            </w:pPr>
            <w:r w:rsidRPr="004025D5">
              <w:rPr>
                <w:b/>
                <w:color w:val="FFFFFF" w:themeColor="background1"/>
              </w:rPr>
              <w:t>CALIFICACION POR MEDICION</w:t>
            </w:r>
          </w:p>
        </w:tc>
        <w:tc>
          <w:tcPr>
            <w:tcW w:w="2291" w:type="dxa"/>
            <w:shd w:val="clear" w:color="auto" w:fill="92D050"/>
          </w:tcPr>
          <w:p w14:paraId="1DDD5B32" w14:textId="21C8FA39" w:rsidR="00020E48" w:rsidRPr="004025D5" w:rsidRDefault="00020E48" w:rsidP="004025D5">
            <w:pPr>
              <w:jc w:val="center"/>
              <w:rPr>
                <w:b/>
                <w:color w:val="FFFFFF" w:themeColor="background1"/>
              </w:rPr>
            </w:pPr>
            <w:r w:rsidRPr="004025D5">
              <w:rPr>
                <w:b/>
                <w:color w:val="FFFFFF" w:themeColor="background1"/>
              </w:rPr>
              <w:t>CALIFICACION POR JUZGAMIENO</w:t>
            </w:r>
          </w:p>
        </w:tc>
        <w:tc>
          <w:tcPr>
            <w:tcW w:w="1637" w:type="dxa"/>
            <w:shd w:val="clear" w:color="auto" w:fill="92D050"/>
          </w:tcPr>
          <w:p w14:paraId="50005ADD" w14:textId="36342BFB" w:rsidR="00020E48" w:rsidRPr="004025D5" w:rsidRDefault="00020E48" w:rsidP="004025D5">
            <w:pPr>
              <w:jc w:val="center"/>
              <w:rPr>
                <w:b/>
                <w:color w:val="FFFFFF" w:themeColor="background1"/>
              </w:rPr>
            </w:pPr>
            <w:r w:rsidRPr="004025D5">
              <w:rPr>
                <w:b/>
                <w:color w:val="FFFFFF" w:themeColor="background1"/>
              </w:rPr>
              <w:t>TOTAL</w:t>
            </w:r>
          </w:p>
        </w:tc>
      </w:tr>
      <w:tr w:rsidR="00020E48" w14:paraId="3BF14E52" w14:textId="77777777" w:rsidTr="00020E48">
        <w:tc>
          <w:tcPr>
            <w:tcW w:w="1101" w:type="dxa"/>
          </w:tcPr>
          <w:p w14:paraId="125CBA93" w14:textId="400C7843" w:rsidR="00020E48" w:rsidRDefault="00A6097A" w:rsidP="00A6097A">
            <w:pPr>
              <w:jc w:val="center"/>
            </w:pPr>
            <w:r>
              <w:t>A</w:t>
            </w:r>
          </w:p>
        </w:tc>
        <w:tc>
          <w:tcPr>
            <w:tcW w:w="1417" w:type="dxa"/>
          </w:tcPr>
          <w:p w14:paraId="08612760" w14:textId="400872F4" w:rsidR="00020E48" w:rsidRDefault="003543AE" w:rsidP="00A6097A">
            <w:pPr>
              <w:jc w:val="center"/>
            </w:pPr>
            <w:r>
              <w:t>3</w:t>
            </w:r>
          </w:p>
        </w:tc>
        <w:tc>
          <w:tcPr>
            <w:tcW w:w="2126" w:type="dxa"/>
          </w:tcPr>
          <w:p w14:paraId="123045C6" w14:textId="0BF79611" w:rsidR="00020E48" w:rsidRDefault="003543AE" w:rsidP="00A6097A">
            <w:pPr>
              <w:jc w:val="center"/>
            </w:pPr>
            <w:r>
              <w:t>1.5</w:t>
            </w:r>
          </w:p>
        </w:tc>
        <w:tc>
          <w:tcPr>
            <w:tcW w:w="2291" w:type="dxa"/>
          </w:tcPr>
          <w:p w14:paraId="60F183BC" w14:textId="4C3800D2" w:rsidR="00020E48" w:rsidRDefault="003543AE" w:rsidP="00A6097A">
            <w:pPr>
              <w:jc w:val="center"/>
            </w:pPr>
            <w:r>
              <w:t>9</w:t>
            </w:r>
          </w:p>
        </w:tc>
        <w:tc>
          <w:tcPr>
            <w:tcW w:w="1637" w:type="dxa"/>
          </w:tcPr>
          <w:p w14:paraId="2C57B617" w14:textId="643FE625" w:rsidR="00020E48" w:rsidRDefault="003543AE" w:rsidP="00A6097A">
            <w:pPr>
              <w:jc w:val="center"/>
            </w:pPr>
            <w:r>
              <w:t>10.5</w:t>
            </w:r>
          </w:p>
        </w:tc>
      </w:tr>
      <w:tr w:rsidR="00020E48" w14:paraId="513AC419" w14:textId="77777777" w:rsidTr="00020E48">
        <w:tc>
          <w:tcPr>
            <w:tcW w:w="1101" w:type="dxa"/>
          </w:tcPr>
          <w:p w14:paraId="455FBBB6" w14:textId="19463D01" w:rsidR="00020E48" w:rsidRDefault="003543AE" w:rsidP="00A6097A">
            <w:pPr>
              <w:jc w:val="center"/>
            </w:pPr>
            <w:r>
              <w:t>B</w:t>
            </w:r>
          </w:p>
        </w:tc>
        <w:tc>
          <w:tcPr>
            <w:tcW w:w="1417" w:type="dxa"/>
          </w:tcPr>
          <w:p w14:paraId="335681F2" w14:textId="369F2143" w:rsidR="00020E48" w:rsidRDefault="003543AE" w:rsidP="00A6097A">
            <w:pPr>
              <w:jc w:val="center"/>
            </w:pPr>
            <w:r>
              <w:t>6</w:t>
            </w:r>
          </w:p>
        </w:tc>
        <w:tc>
          <w:tcPr>
            <w:tcW w:w="2126" w:type="dxa"/>
          </w:tcPr>
          <w:p w14:paraId="18C3F8CF" w14:textId="18D8F8CD" w:rsidR="00020E48" w:rsidRDefault="003543AE" w:rsidP="00A6097A">
            <w:pPr>
              <w:jc w:val="center"/>
            </w:pPr>
            <w:r>
              <w:t>14.5</w:t>
            </w:r>
          </w:p>
        </w:tc>
        <w:tc>
          <w:tcPr>
            <w:tcW w:w="2291" w:type="dxa"/>
          </w:tcPr>
          <w:p w14:paraId="312CD326" w14:textId="1B84678F" w:rsidR="00020E48" w:rsidRDefault="003543AE" w:rsidP="00A6097A">
            <w:pPr>
              <w:jc w:val="center"/>
            </w:pPr>
            <w:r>
              <w:t>9</w:t>
            </w:r>
          </w:p>
        </w:tc>
        <w:tc>
          <w:tcPr>
            <w:tcW w:w="1637" w:type="dxa"/>
          </w:tcPr>
          <w:p w14:paraId="1FAD2A41" w14:textId="373776C2" w:rsidR="00020E48" w:rsidRDefault="003543AE" w:rsidP="00A6097A">
            <w:pPr>
              <w:jc w:val="center"/>
            </w:pPr>
            <w:r>
              <w:t>23.5</w:t>
            </w:r>
          </w:p>
        </w:tc>
      </w:tr>
      <w:tr w:rsidR="00020E48" w14:paraId="620FC820" w14:textId="77777777" w:rsidTr="00020E48">
        <w:tc>
          <w:tcPr>
            <w:tcW w:w="1101" w:type="dxa"/>
          </w:tcPr>
          <w:p w14:paraId="17330334" w14:textId="77777777" w:rsidR="00020E48" w:rsidRDefault="00020E48" w:rsidP="00A6097A">
            <w:pPr>
              <w:jc w:val="center"/>
            </w:pPr>
          </w:p>
        </w:tc>
        <w:tc>
          <w:tcPr>
            <w:tcW w:w="1417" w:type="dxa"/>
          </w:tcPr>
          <w:p w14:paraId="5A40EEC7" w14:textId="04B10C56" w:rsidR="00020E48" w:rsidRDefault="00020E48" w:rsidP="00A6097A">
            <w:pPr>
              <w:jc w:val="center"/>
            </w:pPr>
          </w:p>
        </w:tc>
        <w:tc>
          <w:tcPr>
            <w:tcW w:w="2126" w:type="dxa"/>
          </w:tcPr>
          <w:p w14:paraId="08152EA6" w14:textId="77777777" w:rsidR="00020E48" w:rsidRDefault="00020E48" w:rsidP="00A6097A">
            <w:pPr>
              <w:jc w:val="center"/>
            </w:pPr>
          </w:p>
        </w:tc>
        <w:tc>
          <w:tcPr>
            <w:tcW w:w="2291" w:type="dxa"/>
          </w:tcPr>
          <w:p w14:paraId="2FAB4E6D" w14:textId="77777777" w:rsidR="00020E48" w:rsidRDefault="00020E48" w:rsidP="00A6097A">
            <w:pPr>
              <w:jc w:val="center"/>
            </w:pPr>
          </w:p>
        </w:tc>
        <w:tc>
          <w:tcPr>
            <w:tcW w:w="1637" w:type="dxa"/>
          </w:tcPr>
          <w:p w14:paraId="59EC874F" w14:textId="77777777" w:rsidR="00020E48" w:rsidRDefault="00020E48" w:rsidP="00A6097A">
            <w:pPr>
              <w:jc w:val="center"/>
            </w:pPr>
          </w:p>
        </w:tc>
      </w:tr>
      <w:tr w:rsidR="00020E48" w14:paraId="5FD306ED" w14:textId="77777777" w:rsidTr="00020E48">
        <w:tc>
          <w:tcPr>
            <w:tcW w:w="1101" w:type="dxa"/>
          </w:tcPr>
          <w:p w14:paraId="1DD1F74A" w14:textId="77777777" w:rsidR="00020E48" w:rsidRDefault="00020E48" w:rsidP="00A6097A">
            <w:pPr>
              <w:jc w:val="center"/>
            </w:pPr>
          </w:p>
        </w:tc>
        <w:tc>
          <w:tcPr>
            <w:tcW w:w="1417" w:type="dxa"/>
          </w:tcPr>
          <w:p w14:paraId="388DD40C" w14:textId="1B0EB211" w:rsidR="00020E48" w:rsidRDefault="00020E48" w:rsidP="00A6097A">
            <w:pPr>
              <w:jc w:val="center"/>
            </w:pPr>
          </w:p>
        </w:tc>
        <w:tc>
          <w:tcPr>
            <w:tcW w:w="2126" w:type="dxa"/>
          </w:tcPr>
          <w:p w14:paraId="340C92AC" w14:textId="77777777" w:rsidR="00020E48" w:rsidRDefault="00020E48" w:rsidP="00A6097A">
            <w:pPr>
              <w:jc w:val="center"/>
            </w:pPr>
          </w:p>
        </w:tc>
        <w:tc>
          <w:tcPr>
            <w:tcW w:w="2291" w:type="dxa"/>
          </w:tcPr>
          <w:p w14:paraId="6163A0CE" w14:textId="77777777" w:rsidR="00020E48" w:rsidRDefault="00020E48" w:rsidP="00A6097A">
            <w:pPr>
              <w:jc w:val="center"/>
            </w:pPr>
          </w:p>
        </w:tc>
        <w:tc>
          <w:tcPr>
            <w:tcW w:w="1637" w:type="dxa"/>
          </w:tcPr>
          <w:p w14:paraId="461CF440" w14:textId="77777777" w:rsidR="00020E48" w:rsidRDefault="00020E48" w:rsidP="00A6097A">
            <w:pPr>
              <w:jc w:val="center"/>
            </w:pPr>
          </w:p>
        </w:tc>
      </w:tr>
      <w:tr w:rsidR="00020E48" w14:paraId="6F87F90F" w14:textId="77777777" w:rsidTr="00020E48">
        <w:tc>
          <w:tcPr>
            <w:tcW w:w="1101" w:type="dxa"/>
          </w:tcPr>
          <w:p w14:paraId="35CD9419" w14:textId="77777777" w:rsidR="00020E48" w:rsidRDefault="00020E48" w:rsidP="00A6097A">
            <w:pPr>
              <w:jc w:val="center"/>
            </w:pPr>
          </w:p>
        </w:tc>
        <w:tc>
          <w:tcPr>
            <w:tcW w:w="1417" w:type="dxa"/>
          </w:tcPr>
          <w:p w14:paraId="5681CDAB" w14:textId="1B08A5CE" w:rsidR="00020E48" w:rsidRDefault="00020E48" w:rsidP="00A6097A">
            <w:pPr>
              <w:jc w:val="center"/>
            </w:pPr>
          </w:p>
        </w:tc>
        <w:tc>
          <w:tcPr>
            <w:tcW w:w="2126" w:type="dxa"/>
          </w:tcPr>
          <w:p w14:paraId="4CBC0A1D" w14:textId="77777777" w:rsidR="00020E48" w:rsidRDefault="00020E48" w:rsidP="00A6097A">
            <w:pPr>
              <w:jc w:val="center"/>
            </w:pPr>
          </w:p>
        </w:tc>
        <w:tc>
          <w:tcPr>
            <w:tcW w:w="2291" w:type="dxa"/>
          </w:tcPr>
          <w:p w14:paraId="64DCD113" w14:textId="77777777" w:rsidR="00020E48" w:rsidRDefault="00020E48" w:rsidP="00A6097A">
            <w:pPr>
              <w:jc w:val="center"/>
            </w:pPr>
          </w:p>
        </w:tc>
        <w:tc>
          <w:tcPr>
            <w:tcW w:w="1637" w:type="dxa"/>
          </w:tcPr>
          <w:p w14:paraId="064DBE3E" w14:textId="77777777" w:rsidR="00020E48" w:rsidRDefault="00020E48" w:rsidP="00A6097A">
            <w:pPr>
              <w:jc w:val="center"/>
            </w:pPr>
          </w:p>
        </w:tc>
      </w:tr>
      <w:tr w:rsidR="00020E48" w14:paraId="6EE580A9" w14:textId="77777777" w:rsidTr="00020E48">
        <w:tc>
          <w:tcPr>
            <w:tcW w:w="1101" w:type="dxa"/>
          </w:tcPr>
          <w:p w14:paraId="546F5E32" w14:textId="77777777" w:rsidR="00020E48" w:rsidRDefault="00020E48" w:rsidP="00A6097A">
            <w:pPr>
              <w:jc w:val="center"/>
            </w:pPr>
          </w:p>
        </w:tc>
        <w:tc>
          <w:tcPr>
            <w:tcW w:w="1417" w:type="dxa"/>
          </w:tcPr>
          <w:p w14:paraId="4E6A988E" w14:textId="2AB748C4" w:rsidR="00020E48" w:rsidRDefault="00020E48" w:rsidP="00A6097A">
            <w:pPr>
              <w:jc w:val="center"/>
            </w:pPr>
          </w:p>
        </w:tc>
        <w:tc>
          <w:tcPr>
            <w:tcW w:w="2126" w:type="dxa"/>
          </w:tcPr>
          <w:p w14:paraId="6A6B4CD6" w14:textId="77777777" w:rsidR="00020E48" w:rsidRDefault="00020E48" w:rsidP="00A6097A">
            <w:pPr>
              <w:jc w:val="center"/>
            </w:pPr>
          </w:p>
        </w:tc>
        <w:tc>
          <w:tcPr>
            <w:tcW w:w="2291" w:type="dxa"/>
          </w:tcPr>
          <w:p w14:paraId="316F91FF" w14:textId="77777777" w:rsidR="00020E48" w:rsidRDefault="00020E48" w:rsidP="00A6097A">
            <w:pPr>
              <w:jc w:val="center"/>
            </w:pPr>
          </w:p>
        </w:tc>
        <w:tc>
          <w:tcPr>
            <w:tcW w:w="1637" w:type="dxa"/>
          </w:tcPr>
          <w:p w14:paraId="2040BED4" w14:textId="77777777" w:rsidR="00020E48" w:rsidRDefault="00020E48" w:rsidP="00A6097A">
            <w:pPr>
              <w:jc w:val="center"/>
            </w:pPr>
          </w:p>
        </w:tc>
      </w:tr>
      <w:tr w:rsidR="00020E48" w14:paraId="2D82E609" w14:textId="77777777" w:rsidTr="00020E48">
        <w:tc>
          <w:tcPr>
            <w:tcW w:w="1101" w:type="dxa"/>
          </w:tcPr>
          <w:p w14:paraId="1BAE25AB" w14:textId="77777777" w:rsidR="00020E48" w:rsidRDefault="00020E48" w:rsidP="004025D5"/>
        </w:tc>
        <w:tc>
          <w:tcPr>
            <w:tcW w:w="1417" w:type="dxa"/>
          </w:tcPr>
          <w:p w14:paraId="7585D5B1" w14:textId="4F7D7995" w:rsidR="00020E48" w:rsidRDefault="00020E48" w:rsidP="004025D5"/>
        </w:tc>
        <w:tc>
          <w:tcPr>
            <w:tcW w:w="2126" w:type="dxa"/>
          </w:tcPr>
          <w:p w14:paraId="2A63E2B6" w14:textId="77777777" w:rsidR="00020E48" w:rsidRDefault="00020E48" w:rsidP="004025D5"/>
        </w:tc>
        <w:tc>
          <w:tcPr>
            <w:tcW w:w="2291" w:type="dxa"/>
          </w:tcPr>
          <w:p w14:paraId="54FD19E3" w14:textId="77777777" w:rsidR="00020E48" w:rsidRDefault="00020E48" w:rsidP="004025D5"/>
        </w:tc>
        <w:tc>
          <w:tcPr>
            <w:tcW w:w="1637" w:type="dxa"/>
          </w:tcPr>
          <w:p w14:paraId="0CD6F508" w14:textId="7C458F2C" w:rsidR="00020E48" w:rsidRPr="00F812D9" w:rsidRDefault="00663A10" w:rsidP="00663A10">
            <w:pPr>
              <w:jc w:val="center"/>
              <w:rPr>
                <w:b/>
              </w:rPr>
            </w:pPr>
            <w:r>
              <w:rPr>
                <w:b/>
              </w:rPr>
              <w:t>34</w:t>
            </w:r>
          </w:p>
        </w:tc>
      </w:tr>
    </w:tbl>
    <w:p w14:paraId="7A8B88A5" w14:textId="77777777" w:rsidR="00AE7B40" w:rsidRDefault="00AE7B40" w:rsidP="004025D5"/>
    <w:p w14:paraId="56061D92" w14:textId="43A95F01" w:rsidR="00AE7B40" w:rsidRDefault="00AE7B40" w:rsidP="00AE7B40">
      <w:pPr>
        <w:pStyle w:val="Ttulo2"/>
        <w:rPr>
          <w:b/>
        </w:rPr>
      </w:pPr>
      <w:bookmarkStart w:id="5" w:name="_Toc511031254"/>
      <w:r w:rsidRPr="00AE7B40">
        <w:rPr>
          <w:b/>
        </w:rPr>
        <w:t>6. BIBLIOGRAFIA</w:t>
      </w:r>
      <w:bookmarkEnd w:id="5"/>
      <w:r w:rsidRPr="00AE7B40">
        <w:rPr>
          <w:b/>
        </w:rPr>
        <w:t xml:space="preserve"> </w:t>
      </w:r>
    </w:p>
    <w:p w14:paraId="3D4DEF7F" w14:textId="4EDF2DC8" w:rsidR="000E33E0" w:rsidRPr="00A55BD5" w:rsidRDefault="004E1005" w:rsidP="00AE7B40">
      <w:pPr>
        <w:pStyle w:val="Prrafodelista"/>
        <w:numPr>
          <w:ilvl w:val="0"/>
          <w:numId w:val="13"/>
        </w:numPr>
        <w:rPr>
          <w:rFonts w:ascii="Calibri" w:eastAsia="Calibri" w:hAnsi="Calibri"/>
          <w:color w:val="000000" w:themeColor="text1"/>
          <w:sz w:val="22"/>
          <w:szCs w:val="22"/>
          <w:lang w:val="es-CO" w:eastAsia="en-US"/>
        </w:rPr>
      </w:pPr>
      <w:hyperlink r:id="rId8" w:history="1">
        <w:r w:rsidR="000E33E0" w:rsidRPr="00A55BD5">
          <w:rPr>
            <w:rStyle w:val="Hipervnculo"/>
            <w:rFonts w:ascii="Calibri" w:eastAsia="Calibri" w:hAnsi="Calibri"/>
            <w:color w:val="000000" w:themeColor="text1"/>
            <w:sz w:val="22"/>
            <w:szCs w:val="22"/>
            <w:u w:val="none"/>
            <w:lang w:val="es-CO" w:eastAsia="en-US"/>
          </w:rPr>
          <w:t>https://design.google/</w:t>
        </w:r>
      </w:hyperlink>
    </w:p>
    <w:p w14:paraId="53E54BD8" w14:textId="29E258AF" w:rsidR="00C15ADF" w:rsidRPr="00A55BD5" w:rsidRDefault="004E1005" w:rsidP="003A7862">
      <w:pPr>
        <w:pStyle w:val="Prrafodelista"/>
        <w:numPr>
          <w:ilvl w:val="0"/>
          <w:numId w:val="13"/>
        </w:numPr>
        <w:rPr>
          <w:rFonts w:ascii="Calibri" w:eastAsia="Calibri" w:hAnsi="Calibri"/>
          <w:color w:val="000000" w:themeColor="text1"/>
          <w:sz w:val="22"/>
          <w:szCs w:val="22"/>
          <w:lang w:val="es-CO" w:eastAsia="en-US"/>
        </w:rPr>
      </w:pPr>
      <w:hyperlink r:id="rId9" w:history="1">
        <w:r w:rsidR="003A7862" w:rsidRPr="00A55BD5">
          <w:rPr>
            <w:rStyle w:val="Hipervnculo"/>
            <w:rFonts w:ascii="Calibri" w:eastAsia="Calibri" w:hAnsi="Calibri"/>
            <w:color w:val="000000" w:themeColor="text1"/>
            <w:sz w:val="22"/>
            <w:szCs w:val="22"/>
            <w:u w:val="none"/>
            <w:lang w:val="es-CO" w:eastAsia="en-US"/>
          </w:rPr>
          <w:t>https://designmodo.com/web-design-trends-2018/</w:t>
        </w:r>
      </w:hyperlink>
    </w:p>
    <w:p w14:paraId="515F47FD" w14:textId="1F4E62D6" w:rsidR="003A7862" w:rsidRPr="00A55BD5" w:rsidRDefault="004E1005" w:rsidP="003A7862">
      <w:pPr>
        <w:pStyle w:val="Prrafodelista"/>
        <w:numPr>
          <w:ilvl w:val="0"/>
          <w:numId w:val="13"/>
        </w:numPr>
        <w:rPr>
          <w:rFonts w:ascii="Calibri" w:eastAsia="Calibri" w:hAnsi="Calibri"/>
          <w:color w:val="000000" w:themeColor="text1"/>
          <w:sz w:val="22"/>
          <w:szCs w:val="22"/>
          <w:lang w:val="es-CO" w:eastAsia="en-US"/>
        </w:rPr>
      </w:pPr>
      <w:hyperlink r:id="rId10" w:history="1">
        <w:r w:rsidR="003B127E" w:rsidRPr="00A55BD5">
          <w:rPr>
            <w:rStyle w:val="Hipervnculo"/>
            <w:rFonts w:ascii="Calibri" w:eastAsia="Calibri" w:hAnsi="Calibri"/>
            <w:color w:val="000000" w:themeColor="text1"/>
            <w:sz w:val="22"/>
            <w:szCs w:val="22"/>
            <w:u w:val="none"/>
            <w:lang w:val="es-CO" w:eastAsia="en-US"/>
          </w:rPr>
          <w:t>https://www.w3.org/</w:t>
        </w:r>
      </w:hyperlink>
    </w:p>
    <w:p w14:paraId="55D4D39A" w14:textId="0964F619" w:rsidR="003B127E" w:rsidRPr="00A55BD5" w:rsidRDefault="003B127E" w:rsidP="003A7862">
      <w:pPr>
        <w:pStyle w:val="Prrafodelista"/>
        <w:numPr>
          <w:ilvl w:val="0"/>
          <w:numId w:val="13"/>
        </w:numPr>
        <w:rPr>
          <w:rFonts w:ascii="Calibri" w:eastAsia="Calibri" w:hAnsi="Calibri"/>
          <w:color w:val="000000" w:themeColor="text1"/>
          <w:sz w:val="22"/>
          <w:szCs w:val="22"/>
          <w:lang w:val="es-CO" w:eastAsia="en-US"/>
        </w:rPr>
      </w:pPr>
      <w:r w:rsidRPr="00A55BD5">
        <w:rPr>
          <w:rFonts w:ascii="Calibri" w:eastAsia="Calibri" w:hAnsi="Calibri"/>
          <w:color w:val="000000" w:themeColor="text1"/>
          <w:sz w:val="22"/>
          <w:szCs w:val="22"/>
          <w:lang w:val="es-CO" w:eastAsia="en-US"/>
        </w:rPr>
        <w:t>https://www.w3schools.com/</w:t>
      </w:r>
    </w:p>
    <w:sectPr w:rsidR="003B127E" w:rsidRPr="00A55BD5" w:rsidSect="00CC719E">
      <w:headerReference w:type="even" r:id="rId11"/>
      <w:headerReference w:type="default" r:id="rId12"/>
      <w:footerReference w:type="default" r:id="rId13"/>
      <w:headerReference w:type="first" r:id="rId14"/>
      <w:footerReference w:type="first" r:id="rId15"/>
      <w:pgSz w:w="12240" w:h="15840"/>
      <w:pgMar w:top="1985" w:right="1758" w:bottom="1418" w:left="21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C2509" w14:textId="77777777" w:rsidR="008709E9" w:rsidRDefault="008709E9">
      <w:pPr>
        <w:spacing w:after="0" w:line="240" w:lineRule="auto"/>
      </w:pPr>
      <w:r>
        <w:separator/>
      </w:r>
    </w:p>
  </w:endnote>
  <w:endnote w:type="continuationSeparator" w:id="0">
    <w:p w14:paraId="1DA0039D" w14:textId="77777777" w:rsidR="008709E9" w:rsidRDefault="00870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3EBB" w14:textId="659817A3" w:rsidR="00B82E1F" w:rsidRPr="0092786B" w:rsidRDefault="00B82E1F">
    <w:pPr>
      <w:pStyle w:val="Piedepgina"/>
      <w:rPr>
        <w:sz w:val="16"/>
        <w:szCs w:val="16"/>
      </w:rPr>
    </w:pPr>
    <w:r w:rsidRPr="0092786B">
      <w:rPr>
        <w:noProof/>
        <w:sz w:val="16"/>
        <w:szCs w:val="16"/>
        <w:lang w:val="es-ES_tradnl" w:eastAsia="es-ES_tradnl"/>
      </w:rPr>
      <mc:AlternateContent>
        <mc:Choice Requires="wps">
          <w:drawing>
            <wp:anchor distT="0" distB="0" distL="114300" distR="114300" simplePos="0" relativeHeight="251658752" behindDoc="0" locked="0" layoutInCell="1" allowOverlap="1" wp14:anchorId="7980AF17" wp14:editId="58CA027C">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7AC66" w14:textId="77777777" w:rsidR="00B82E1F" w:rsidRPr="000B2932" w:rsidRDefault="00B82E1F"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mv="urn:schemas-microsoft-com:mac:vml" xmlns:mo="http://schemas.microsoft.com/office/mac/office/2008/main">
          <w:pict>
            <v:shapetype id="_x0000_t202" coordsize="21600,21600" o:spt="202" path="m,l,21600r21600,l21600,xe" w14:anchorId="7980AF17">
              <v:stroke joinstyle="miter"/>
              <v:path gradientshapeok="t" o:connecttype="rect"/>
            </v:shapetype>
            <v:shape id="Text Box 24" style="position:absolute;margin-left:520.3pt;margin-top:-4.8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HYrgIAALk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">
              <v:textbox inset=",7.2pt,,7.2pt">
                <w:txbxContent>
                  <w:p w:rsidRPr="000B2932" w:rsidR="00B82E1F" w:rsidP="009227B2" w:rsidRDefault="00B82E1F" w14:paraId="64A7AC66" w14:textId="77777777">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r w:rsidRPr="0092786B">
      <w:rPr>
        <w:sz w:val="16"/>
        <w:szCs w:val="16"/>
      </w:rPr>
      <w:t xml:space="preserve">© Worldskills Colombia (WSC) se reserva el derecho del desarrollo de los documentos relacionados con esta habilidad. Este material puede ser reproducido con propósitos de formación o como herramienta pedagógica y con fines no comerciales.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48F7" w14:textId="77777777" w:rsidR="00B82E1F" w:rsidRDefault="00B82E1F">
    <w:pPr>
      <w:pStyle w:val="Piedepgina"/>
    </w:pPr>
    <w:r>
      <w:rPr>
        <w:noProof/>
        <w:lang w:val="es-ES_tradnl" w:eastAsia="es-ES_tradnl"/>
      </w:rPr>
      <w:drawing>
        <wp:anchor distT="0" distB="0" distL="114300" distR="114300" simplePos="0" relativeHeight="251653632" behindDoc="0" locked="0" layoutInCell="1" allowOverlap="1" wp14:anchorId="778DF5D5" wp14:editId="1C1CEC95">
          <wp:simplePos x="0" y="0"/>
          <wp:positionH relativeFrom="page">
            <wp:align>right</wp:align>
          </wp:positionH>
          <wp:positionV relativeFrom="page">
            <wp:posOffset>9199880</wp:posOffset>
          </wp:positionV>
          <wp:extent cx="4017010" cy="696595"/>
          <wp:effectExtent l="0" t="0" r="0" b="0"/>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_tradnl" w:eastAsia="es-ES_tradnl"/>
      </w:rPr>
      <w:drawing>
        <wp:anchor distT="0" distB="0" distL="114300" distR="114300" simplePos="0" relativeHeight="251654656" behindDoc="0" locked="0" layoutInCell="1" allowOverlap="1" wp14:anchorId="1CACE1E1" wp14:editId="2F622EBC">
          <wp:simplePos x="0" y="0"/>
          <wp:positionH relativeFrom="page">
            <wp:align>left</wp:align>
          </wp:positionH>
          <wp:positionV relativeFrom="paragraph">
            <wp:posOffset>-241300</wp:posOffset>
          </wp:positionV>
          <wp:extent cx="3037205" cy="696595"/>
          <wp:effectExtent l="0" t="0" r="10795" b="0"/>
          <wp:wrapNone/>
          <wp:docPr id="12" name="Imagen 12"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4B77B" w14:textId="77777777" w:rsidR="008709E9" w:rsidRDefault="008709E9">
      <w:pPr>
        <w:spacing w:after="0" w:line="240" w:lineRule="auto"/>
      </w:pPr>
      <w:r>
        <w:separator/>
      </w:r>
    </w:p>
  </w:footnote>
  <w:footnote w:type="continuationSeparator" w:id="0">
    <w:p w14:paraId="75702400" w14:textId="77777777" w:rsidR="008709E9" w:rsidRDefault="00870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5BFC0" w14:textId="77777777" w:rsidR="00B82E1F" w:rsidRDefault="004E1005">
    <w:pPr>
      <w:pStyle w:val="Encabezado"/>
    </w:pPr>
    <w:r>
      <w:rPr>
        <w:noProof/>
        <w:lang w:val="es-ES" w:eastAsia="es-ES"/>
      </w:rPr>
      <w:pict w14:anchorId="18FAD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71.2pt;height:739.2pt;z-index:-251654656;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A065" w14:textId="6E906E2B" w:rsidR="00B82E1F" w:rsidRPr="00E22A11" w:rsidRDefault="003F7632" w:rsidP="00AC0924">
    <w:pPr>
      <w:pStyle w:val="Encabezado"/>
      <w:tabs>
        <w:tab w:val="clear" w:pos="4419"/>
        <w:tab w:val="clear" w:pos="8838"/>
        <w:tab w:val="left" w:pos="7935"/>
      </w:tabs>
      <w:rPr>
        <w:sz w:val="18"/>
        <w:szCs w:val="16"/>
      </w:rPr>
    </w:pPr>
    <w:r>
      <w:rPr>
        <w:noProof/>
        <w:sz w:val="24"/>
        <w:szCs w:val="24"/>
        <w:lang w:val="es-ES_tradnl" w:eastAsia="es-ES_tradnl"/>
      </w:rPr>
      <w:drawing>
        <wp:anchor distT="0" distB="0" distL="114300" distR="114300" simplePos="0" relativeHeight="251659776" behindDoc="0" locked="0" layoutInCell="1" allowOverlap="1" wp14:anchorId="0A34D4B9" wp14:editId="67C05C01">
          <wp:simplePos x="0" y="0"/>
          <wp:positionH relativeFrom="column">
            <wp:posOffset>2247347</wp:posOffset>
          </wp:positionH>
          <wp:positionV relativeFrom="paragraph">
            <wp:posOffset>-318836</wp:posOffset>
          </wp:positionV>
          <wp:extent cx="1229996" cy="866899"/>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WS_Colombia_rgb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996" cy="866899"/>
                  </a:xfrm>
                  <a:prstGeom prst="rect">
                    <a:avLst/>
                  </a:prstGeom>
                </pic:spPr>
              </pic:pic>
            </a:graphicData>
          </a:graphic>
          <wp14:sizeRelH relativeFrom="page">
            <wp14:pctWidth>0</wp14:pctWidth>
          </wp14:sizeRelH>
          <wp14:sizeRelV relativeFrom="page">
            <wp14:pctHeight>0</wp14:pctHeight>
          </wp14:sizeRelV>
        </wp:anchor>
      </w:drawing>
    </w:r>
    <w:r w:rsidR="00B82E1F">
      <w:rPr>
        <w:sz w:val="18"/>
        <w:szCs w:val="16"/>
      </w:rPr>
      <w:t>SENA</w:t>
    </w:r>
  </w:p>
  <w:p w14:paraId="70DB0959" w14:textId="56E52BAC" w:rsidR="00B82E1F" w:rsidRDefault="00B82E1F" w:rsidP="00AC0924">
    <w:pPr>
      <w:pStyle w:val="Encabezado"/>
      <w:rPr>
        <w:sz w:val="18"/>
        <w:szCs w:val="16"/>
      </w:rPr>
    </w:pPr>
    <w:r>
      <w:rPr>
        <w:sz w:val="18"/>
        <w:szCs w:val="16"/>
      </w:rPr>
      <w:t xml:space="preserve">Habilidad: </w:t>
    </w:r>
    <w:r w:rsidR="00BE4075">
      <w:rPr>
        <w:sz w:val="18"/>
        <w:szCs w:val="16"/>
      </w:rPr>
      <w:t>Tecnologías Web</w:t>
    </w:r>
  </w:p>
  <w:p w14:paraId="1E028030" w14:textId="7FBDF7ED" w:rsidR="00B82E1F" w:rsidRDefault="009936D5" w:rsidP="00AC0924">
    <w:pPr>
      <w:pStyle w:val="Encabezado"/>
      <w:rPr>
        <w:sz w:val="18"/>
        <w:szCs w:val="16"/>
      </w:rPr>
    </w:pPr>
    <w:r>
      <w:rPr>
        <w:sz w:val="18"/>
        <w:szCs w:val="16"/>
      </w:rPr>
      <w:t>Proyecto prueba</w:t>
    </w:r>
  </w:p>
  <w:p w14:paraId="60FC77CB" w14:textId="2CE121C5" w:rsidR="00B82E1F" w:rsidRDefault="004C2DFE" w:rsidP="00AC0924">
    <w:pPr>
      <w:pStyle w:val="Encabezado"/>
      <w:rPr>
        <w:sz w:val="18"/>
        <w:szCs w:val="16"/>
      </w:rPr>
    </w:pPr>
    <w:r>
      <w:rPr>
        <w:sz w:val="18"/>
        <w:szCs w:val="16"/>
      </w:rPr>
      <w:t xml:space="preserve">Worldskills </w:t>
    </w:r>
    <w:r w:rsidR="00B82E1F">
      <w:rPr>
        <w:sz w:val="18"/>
        <w:szCs w:val="16"/>
      </w:rPr>
      <w:t>Colombia</w:t>
    </w:r>
  </w:p>
  <w:p w14:paraId="508C9617" w14:textId="77777777" w:rsidR="00B82E1F" w:rsidRDefault="00B82E1F" w:rsidP="00AC0924">
    <w:pPr>
      <w:pStyle w:val="Encabezado"/>
      <w:rPr>
        <w:sz w:val="18"/>
        <w:szCs w:val="16"/>
      </w:rPr>
    </w:pPr>
    <w:r>
      <w:rPr>
        <w:sz w:val="18"/>
        <w:szCs w:val="16"/>
      </w:rPr>
      <w:t>2018</w:t>
    </w:r>
  </w:p>
  <w:p w14:paraId="7AF80A85" w14:textId="48B7E0A4" w:rsidR="00B82E1F" w:rsidRDefault="00B82E1F" w:rsidP="00B81E54">
    <w:pPr>
      <w:pStyle w:val="Encabezado"/>
      <w:tabs>
        <w:tab w:val="clear" w:pos="4419"/>
        <w:tab w:val="clear" w:pos="8838"/>
        <w:tab w:val="right" w:pos="8413"/>
      </w:tabs>
    </w:pPr>
    <w:r>
      <w:rPr>
        <w:noProof/>
        <w:lang w:val="es-ES_tradnl" w:eastAsia="es-ES_tradnl"/>
      </w:rPr>
      <w:drawing>
        <wp:anchor distT="0" distB="0" distL="114300" distR="114300" simplePos="0" relativeHeight="251656704" behindDoc="1" locked="0" layoutInCell="1" allowOverlap="1" wp14:anchorId="69ECCB1E" wp14:editId="3C3933B0">
          <wp:simplePos x="0" y="0"/>
          <wp:positionH relativeFrom="page">
            <wp:align>right</wp:align>
          </wp:positionH>
          <wp:positionV relativeFrom="page">
            <wp:align>top</wp:align>
          </wp:positionV>
          <wp:extent cx="3086100" cy="1062355"/>
          <wp:effectExtent l="0" t="0" r="12700" b="4445"/>
          <wp:wrapNone/>
          <wp:docPr id="19" name="Imagen 19"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9F8B" w14:textId="51126128" w:rsidR="00B82E1F" w:rsidRDefault="003F7632" w:rsidP="00AC0924">
    <w:pPr>
      <w:pStyle w:val="Encabezado"/>
      <w:tabs>
        <w:tab w:val="clear" w:pos="4419"/>
        <w:tab w:val="clear" w:pos="8838"/>
        <w:tab w:val="left" w:pos="7935"/>
      </w:tabs>
      <w:rPr>
        <w:sz w:val="18"/>
        <w:szCs w:val="16"/>
      </w:rPr>
    </w:pPr>
    <w:r>
      <w:rPr>
        <w:noProof/>
        <w:sz w:val="24"/>
        <w:szCs w:val="24"/>
        <w:lang w:val="es-ES_tradnl" w:eastAsia="es-ES_tradnl"/>
      </w:rPr>
      <w:drawing>
        <wp:anchor distT="0" distB="0" distL="114300" distR="114300" simplePos="0" relativeHeight="251660800" behindDoc="0" locked="0" layoutInCell="1" allowOverlap="1" wp14:anchorId="19493B4A" wp14:editId="6AD9DFF7">
          <wp:simplePos x="0" y="0"/>
          <wp:positionH relativeFrom="column">
            <wp:posOffset>-554965</wp:posOffset>
          </wp:positionH>
          <wp:positionV relativeFrom="paragraph">
            <wp:posOffset>-213121</wp:posOffset>
          </wp:positionV>
          <wp:extent cx="1229996" cy="866899"/>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WS_Colombia_rgb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996" cy="866899"/>
                  </a:xfrm>
                  <a:prstGeom prst="rect">
                    <a:avLst/>
                  </a:prstGeom>
                </pic:spPr>
              </pic:pic>
            </a:graphicData>
          </a:graphic>
          <wp14:sizeRelH relativeFrom="page">
            <wp14:pctWidth>0</wp14:pctWidth>
          </wp14:sizeRelH>
          <wp14:sizeRelV relativeFrom="page">
            <wp14:pctHeight>0</wp14:pctHeight>
          </wp14:sizeRelV>
        </wp:anchor>
      </w:drawing>
    </w:r>
  </w:p>
  <w:p w14:paraId="04875B43" w14:textId="41E24986" w:rsidR="00B82E1F" w:rsidRPr="009D3BDB" w:rsidRDefault="00B82E1F" w:rsidP="00AC0924">
    <w:pPr>
      <w:spacing w:after="240"/>
      <w:rPr>
        <w:rFonts w:cs="Arial"/>
        <w:iCs/>
        <w:color w:val="7F7F7F"/>
      </w:rPr>
    </w:pPr>
    <w:r>
      <w:rPr>
        <w:noProof/>
        <w:lang w:val="es-ES_tradnl" w:eastAsia="es-ES_tradnl"/>
      </w:rPr>
      <mc:AlternateContent>
        <mc:Choice Requires="wps">
          <w:drawing>
            <wp:anchor distT="0" distB="0" distL="114300" distR="114300" simplePos="0" relativeHeight="251657728" behindDoc="0" locked="0" layoutInCell="1" allowOverlap="1" wp14:anchorId="58CE3612" wp14:editId="79FD475F">
              <wp:simplePos x="0" y="0"/>
              <wp:positionH relativeFrom="page">
                <wp:posOffset>6615430</wp:posOffset>
              </wp:positionH>
              <wp:positionV relativeFrom="paragraph">
                <wp:posOffset>8279765</wp:posOffset>
              </wp:positionV>
              <wp:extent cx="927100" cy="342900"/>
              <wp:effectExtent l="0" t="0" r="1270" b="635"/>
              <wp:wrapThrough wrapText="bothSides">
                <wp:wrapPolygon edited="0">
                  <wp:start x="0" y="0"/>
                  <wp:lineTo x="21600" y="0"/>
                  <wp:lineTo x="21600" y="21600"/>
                  <wp:lineTo x="0" y="21600"/>
                  <wp:lineTo x="0" y="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73E51" w14:textId="77777777" w:rsidR="00B82E1F" w:rsidRPr="000B2932" w:rsidRDefault="00B82E1F"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mv="urn:schemas-microsoft-com:mac:vml" xmlns:mo="http://schemas.microsoft.com/office/mac/office/2008/main">
          <w:pict>
            <v:shapetype id="_x0000_t202" coordsize="21600,21600" o:spt="202" path="m,l,21600r21600,l21600,xe" w14:anchorId="58CE3612">
              <v:stroke joinstyle="miter"/>
              <v:path gradientshapeok="t" o:connecttype="rect"/>
            </v:shapetype>
            <v:shape id="Text Box 23" style="position:absolute;margin-left:520.9pt;margin-top:651.95pt;width:73pt;height:2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lXsAIAAMA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">
              <v:textbox inset=",7.2pt,,7.2pt">
                <w:txbxContent>
                  <w:p w:rsidRPr="000B2932" w:rsidR="00B82E1F" w:rsidP="009227B2" w:rsidRDefault="00B82E1F" w14:paraId="4AC73E51" w14:textId="77777777">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r>
      <w:rPr>
        <w:noProof/>
        <w:lang w:val="es-ES_tradnl" w:eastAsia="es-ES_tradnl"/>
      </w:rPr>
      <w:drawing>
        <wp:anchor distT="0" distB="0" distL="114300" distR="114300" simplePos="0" relativeHeight="251655680" behindDoc="1" locked="0" layoutInCell="1" allowOverlap="1" wp14:anchorId="04A80ADD" wp14:editId="3DB583CC">
          <wp:simplePos x="0" y="0"/>
          <wp:positionH relativeFrom="page">
            <wp:align>right</wp:align>
          </wp:positionH>
          <wp:positionV relativeFrom="page">
            <wp:align>top</wp:align>
          </wp:positionV>
          <wp:extent cx="3086100" cy="1062355"/>
          <wp:effectExtent l="0" t="0" r="12700" b="4445"/>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6234"/>
    <w:multiLevelType w:val="hybridMultilevel"/>
    <w:tmpl w:val="67349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D8660E"/>
    <w:multiLevelType w:val="hybridMultilevel"/>
    <w:tmpl w:val="F6780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DE607C"/>
    <w:multiLevelType w:val="hybridMultilevel"/>
    <w:tmpl w:val="92D0B56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 w15:restartNumberingAfterBreak="0">
    <w:nsid w:val="0D1A5C2F"/>
    <w:multiLevelType w:val="hybridMultilevel"/>
    <w:tmpl w:val="8E340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994FEC"/>
    <w:multiLevelType w:val="hybridMultilevel"/>
    <w:tmpl w:val="70061AE6"/>
    <w:lvl w:ilvl="0" w:tplc="32184616">
      <w:start w:val="1"/>
      <w:numFmt w:val="bullet"/>
      <w:lvlText w:val=""/>
      <w:lvlJc w:val="left"/>
      <w:pPr>
        <w:ind w:left="1440" w:hanging="360"/>
      </w:pPr>
      <w:rPr>
        <w:rFonts w:ascii="Symbol" w:hAnsi="Symbol" w:hint="default"/>
        <w:color w:val="auto"/>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218B14C2"/>
    <w:multiLevelType w:val="hybridMultilevel"/>
    <w:tmpl w:val="35205F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0B7B8E"/>
    <w:multiLevelType w:val="hybridMultilevel"/>
    <w:tmpl w:val="B5F0673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7" w15:restartNumberingAfterBreak="0">
    <w:nsid w:val="3A615C23"/>
    <w:multiLevelType w:val="hybridMultilevel"/>
    <w:tmpl w:val="04CA2A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60C7C23"/>
    <w:multiLevelType w:val="hybridMultilevel"/>
    <w:tmpl w:val="5C64E57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9" w15:restartNumberingAfterBreak="0">
    <w:nsid w:val="4AE21291"/>
    <w:multiLevelType w:val="hybridMultilevel"/>
    <w:tmpl w:val="E44AA50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15:restartNumberingAfterBreak="0">
    <w:nsid w:val="4CCC7D67"/>
    <w:multiLevelType w:val="multilevel"/>
    <w:tmpl w:val="2098DA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Arial" w:hint="default"/>
        <w:b/>
        <w:color w:val="262626"/>
      </w:rPr>
    </w:lvl>
    <w:lvl w:ilvl="2">
      <w:start w:val="1"/>
      <w:numFmt w:val="decimal"/>
      <w:isLgl/>
      <w:lvlText w:val="%1.%2.%3"/>
      <w:lvlJc w:val="left"/>
      <w:pPr>
        <w:ind w:left="1080" w:hanging="720"/>
      </w:pPr>
      <w:rPr>
        <w:rFonts w:cs="Arial" w:hint="default"/>
        <w:b/>
        <w:color w:val="262626"/>
      </w:rPr>
    </w:lvl>
    <w:lvl w:ilvl="3">
      <w:start w:val="1"/>
      <w:numFmt w:val="decimal"/>
      <w:isLgl/>
      <w:lvlText w:val="%1.%2.%3.%4"/>
      <w:lvlJc w:val="left"/>
      <w:pPr>
        <w:ind w:left="1080" w:hanging="720"/>
      </w:pPr>
      <w:rPr>
        <w:rFonts w:cs="Arial" w:hint="default"/>
        <w:b/>
        <w:color w:val="262626"/>
      </w:rPr>
    </w:lvl>
    <w:lvl w:ilvl="4">
      <w:start w:val="1"/>
      <w:numFmt w:val="decimal"/>
      <w:isLgl/>
      <w:lvlText w:val="%1.%2.%3.%4.%5"/>
      <w:lvlJc w:val="left"/>
      <w:pPr>
        <w:ind w:left="1440" w:hanging="1080"/>
      </w:pPr>
      <w:rPr>
        <w:rFonts w:cs="Arial" w:hint="default"/>
        <w:b/>
        <w:color w:val="262626"/>
      </w:rPr>
    </w:lvl>
    <w:lvl w:ilvl="5">
      <w:start w:val="1"/>
      <w:numFmt w:val="decimal"/>
      <w:isLgl/>
      <w:lvlText w:val="%1.%2.%3.%4.%5.%6"/>
      <w:lvlJc w:val="left"/>
      <w:pPr>
        <w:ind w:left="1440" w:hanging="1080"/>
      </w:pPr>
      <w:rPr>
        <w:rFonts w:cs="Arial" w:hint="default"/>
        <w:b/>
        <w:color w:val="262626"/>
      </w:rPr>
    </w:lvl>
    <w:lvl w:ilvl="6">
      <w:start w:val="1"/>
      <w:numFmt w:val="decimal"/>
      <w:isLgl/>
      <w:lvlText w:val="%1.%2.%3.%4.%5.%6.%7"/>
      <w:lvlJc w:val="left"/>
      <w:pPr>
        <w:ind w:left="1800" w:hanging="1440"/>
      </w:pPr>
      <w:rPr>
        <w:rFonts w:cs="Arial" w:hint="default"/>
        <w:b/>
        <w:color w:val="262626"/>
      </w:rPr>
    </w:lvl>
    <w:lvl w:ilvl="7">
      <w:start w:val="1"/>
      <w:numFmt w:val="decimal"/>
      <w:isLgl/>
      <w:lvlText w:val="%1.%2.%3.%4.%5.%6.%7.%8"/>
      <w:lvlJc w:val="left"/>
      <w:pPr>
        <w:ind w:left="1800" w:hanging="1440"/>
      </w:pPr>
      <w:rPr>
        <w:rFonts w:cs="Arial" w:hint="default"/>
        <w:b/>
        <w:color w:val="262626"/>
      </w:rPr>
    </w:lvl>
    <w:lvl w:ilvl="8">
      <w:start w:val="1"/>
      <w:numFmt w:val="decimal"/>
      <w:isLgl/>
      <w:lvlText w:val="%1.%2.%3.%4.%5.%6.%7.%8.%9"/>
      <w:lvlJc w:val="left"/>
      <w:pPr>
        <w:ind w:left="1800" w:hanging="1440"/>
      </w:pPr>
      <w:rPr>
        <w:rFonts w:cs="Arial" w:hint="default"/>
        <w:b/>
        <w:color w:val="262626"/>
      </w:rPr>
    </w:lvl>
  </w:abstractNum>
  <w:abstractNum w:abstractNumId="11" w15:restartNumberingAfterBreak="0">
    <w:nsid w:val="4DEE638B"/>
    <w:multiLevelType w:val="hybridMultilevel"/>
    <w:tmpl w:val="1228C81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2" w15:restartNumberingAfterBreak="0">
    <w:nsid w:val="4ED15FD2"/>
    <w:multiLevelType w:val="hybridMultilevel"/>
    <w:tmpl w:val="74D214C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15:restartNumberingAfterBreak="0">
    <w:nsid w:val="57337B8B"/>
    <w:multiLevelType w:val="multilevel"/>
    <w:tmpl w:val="C68CA3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63951923"/>
    <w:multiLevelType w:val="hybridMultilevel"/>
    <w:tmpl w:val="FFAE5E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4FF511E"/>
    <w:multiLevelType w:val="hybridMultilevel"/>
    <w:tmpl w:val="4E4663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8E85BE6"/>
    <w:multiLevelType w:val="hybridMultilevel"/>
    <w:tmpl w:val="875076B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6C147809"/>
    <w:multiLevelType w:val="hybridMultilevel"/>
    <w:tmpl w:val="81E000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6D8C55B8"/>
    <w:multiLevelType w:val="hybridMultilevel"/>
    <w:tmpl w:val="70E0D5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2AF7B3E"/>
    <w:multiLevelType w:val="hybridMultilevel"/>
    <w:tmpl w:val="7CDA1C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3083C26"/>
    <w:multiLevelType w:val="hybridMultilevel"/>
    <w:tmpl w:val="A1583E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3AB3332"/>
    <w:multiLevelType w:val="hybridMultilevel"/>
    <w:tmpl w:val="9380FBD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76004076"/>
    <w:multiLevelType w:val="hybridMultilevel"/>
    <w:tmpl w:val="7E840A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79A61CDF"/>
    <w:multiLevelType w:val="multilevel"/>
    <w:tmpl w:val="A4641AC8"/>
    <w:lvl w:ilvl="0">
      <w:start w:val="1"/>
      <w:numFmt w:val="bullet"/>
      <w:lvlText w:val="●"/>
      <w:lvlJc w:val="left"/>
      <w:pPr>
        <w:ind w:left="284" w:hanging="284"/>
      </w:pPr>
      <w:rPr>
        <w:rFonts w:ascii="Noto Sans Symbols" w:eastAsia="Noto Sans Symbols" w:hAnsi="Noto Sans Symbols" w:cs="Noto Sans Symbols"/>
      </w:rPr>
    </w:lvl>
    <w:lvl w:ilvl="1">
      <w:start w:val="1"/>
      <w:numFmt w:val="bullet"/>
      <w:lvlText w:val="●"/>
      <w:lvlJc w:val="left"/>
      <w:pPr>
        <w:ind w:left="568" w:hanging="284"/>
      </w:pPr>
      <w:rPr>
        <w:rFonts w:ascii="Noto Sans Symbols" w:eastAsia="Noto Sans Symbols" w:hAnsi="Noto Sans Symbols" w:cs="Noto Sans Symbols"/>
      </w:rPr>
    </w:lvl>
    <w:lvl w:ilvl="2">
      <w:start w:val="1"/>
      <w:numFmt w:val="bullet"/>
      <w:lvlText w:val="●"/>
      <w:lvlJc w:val="left"/>
      <w:pPr>
        <w:ind w:left="852" w:hanging="284"/>
      </w:pPr>
      <w:rPr>
        <w:rFonts w:ascii="Noto Sans Symbols" w:eastAsia="Noto Sans Symbols" w:hAnsi="Noto Sans Symbols" w:cs="Noto Sans Symbols"/>
      </w:rPr>
    </w:lvl>
    <w:lvl w:ilvl="3">
      <w:start w:val="1"/>
      <w:numFmt w:val="bullet"/>
      <w:lvlText w:val="●"/>
      <w:lvlJc w:val="left"/>
      <w:pPr>
        <w:ind w:left="1136" w:hanging="284"/>
      </w:pPr>
      <w:rPr>
        <w:rFonts w:ascii="Noto Sans Symbols" w:eastAsia="Noto Sans Symbols" w:hAnsi="Noto Sans Symbols" w:cs="Noto Sans Symbols"/>
      </w:rPr>
    </w:lvl>
    <w:lvl w:ilvl="4">
      <w:start w:val="1"/>
      <w:numFmt w:val="bullet"/>
      <w:lvlText w:val="●"/>
      <w:lvlJc w:val="left"/>
      <w:pPr>
        <w:ind w:left="1420" w:hanging="284"/>
      </w:pPr>
      <w:rPr>
        <w:rFonts w:ascii="Noto Sans Symbols" w:eastAsia="Noto Sans Symbols" w:hAnsi="Noto Sans Symbols" w:cs="Noto Sans Symbols"/>
      </w:rPr>
    </w:lvl>
    <w:lvl w:ilvl="5">
      <w:start w:val="1"/>
      <w:numFmt w:val="decimal"/>
      <w:lvlText w:val=""/>
      <w:lvlJc w:val="left"/>
      <w:pPr>
        <w:ind w:left="1704" w:hanging="284"/>
      </w:pPr>
    </w:lvl>
    <w:lvl w:ilvl="6">
      <w:start w:val="1"/>
      <w:numFmt w:val="decimal"/>
      <w:lvlText w:val=""/>
      <w:lvlJc w:val="left"/>
      <w:pPr>
        <w:ind w:left="1988" w:hanging="284"/>
      </w:pPr>
    </w:lvl>
    <w:lvl w:ilvl="7">
      <w:start w:val="1"/>
      <w:numFmt w:val="decimal"/>
      <w:lvlText w:val=""/>
      <w:lvlJc w:val="left"/>
      <w:pPr>
        <w:ind w:left="2272" w:hanging="284"/>
      </w:pPr>
    </w:lvl>
    <w:lvl w:ilvl="8">
      <w:start w:val="1"/>
      <w:numFmt w:val="decimal"/>
      <w:lvlText w:val=""/>
      <w:lvlJc w:val="left"/>
      <w:pPr>
        <w:ind w:left="2556" w:hanging="284"/>
      </w:pPr>
    </w:lvl>
  </w:abstractNum>
  <w:num w:numId="1" w16cid:durableId="2139716350">
    <w:abstractNumId w:val="10"/>
  </w:num>
  <w:num w:numId="2" w16cid:durableId="69233579">
    <w:abstractNumId w:val="12"/>
  </w:num>
  <w:num w:numId="3" w16cid:durableId="2004235552">
    <w:abstractNumId w:val="15"/>
  </w:num>
  <w:num w:numId="4" w16cid:durableId="1567640308">
    <w:abstractNumId w:val="6"/>
  </w:num>
  <w:num w:numId="5" w16cid:durableId="1100905460">
    <w:abstractNumId w:val="16"/>
  </w:num>
  <w:num w:numId="6" w16cid:durableId="1479833853">
    <w:abstractNumId w:val="9"/>
  </w:num>
  <w:num w:numId="7" w16cid:durableId="1812749564">
    <w:abstractNumId w:val="2"/>
  </w:num>
  <w:num w:numId="8" w16cid:durableId="1849371390">
    <w:abstractNumId w:val="4"/>
  </w:num>
  <w:num w:numId="9" w16cid:durableId="1950351908">
    <w:abstractNumId w:val="8"/>
  </w:num>
  <w:num w:numId="10" w16cid:durableId="1874876347">
    <w:abstractNumId w:val="11"/>
  </w:num>
  <w:num w:numId="11" w16cid:durableId="1332293394">
    <w:abstractNumId w:val="7"/>
  </w:num>
  <w:num w:numId="12" w16cid:durableId="1575428991">
    <w:abstractNumId w:val="14"/>
  </w:num>
  <w:num w:numId="13" w16cid:durableId="83574932">
    <w:abstractNumId w:val="20"/>
  </w:num>
  <w:num w:numId="14" w16cid:durableId="1770194963">
    <w:abstractNumId w:val="23"/>
  </w:num>
  <w:num w:numId="15" w16cid:durableId="2044356032">
    <w:abstractNumId w:val="13"/>
  </w:num>
  <w:num w:numId="16" w16cid:durableId="756942728">
    <w:abstractNumId w:val="21"/>
  </w:num>
  <w:num w:numId="17" w16cid:durableId="1284188619">
    <w:abstractNumId w:val="22"/>
  </w:num>
  <w:num w:numId="18" w16cid:durableId="154036123">
    <w:abstractNumId w:val="1"/>
  </w:num>
  <w:num w:numId="19" w16cid:durableId="763764650">
    <w:abstractNumId w:val="19"/>
  </w:num>
  <w:num w:numId="20" w16cid:durableId="705328311">
    <w:abstractNumId w:val="3"/>
  </w:num>
  <w:num w:numId="21" w16cid:durableId="111830050">
    <w:abstractNumId w:val="0"/>
  </w:num>
  <w:num w:numId="22" w16cid:durableId="552696182">
    <w:abstractNumId w:val="18"/>
  </w:num>
  <w:num w:numId="23" w16cid:durableId="1632204869">
    <w:abstractNumId w:val="17"/>
  </w:num>
  <w:num w:numId="24" w16cid:durableId="50070736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8F6"/>
    <w:rsid w:val="0000352F"/>
    <w:rsid w:val="0000406B"/>
    <w:rsid w:val="00007E74"/>
    <w:rsid w:val="00013B6E"/>
    <w:rsid w:val="000148AE"/>
    <w:rsid w:val="0001751A"/>
    <w:rsid w:val="00020E48"/>
    <w:rsid w:val="00026159"/>
    <w:rsid w:val="00032142"/>
    <w:rsid w:val="00035FB0"/>
    <w:rsid w:val="00036473"/>
    <w:rsid w:val="00042C73"/>
    <w:rsid w:val="00044BE9"/>
    <w:rsid w:val="000465E7"/>
    <w:rsid w:val="00046C07"/>
    <w:rsid w:val="00061E81"/>
    <w:rsid w:val="00066225"/>
    <w:rsid w:val="0007223F"/>
    <w:rsid w:val="000729B8"/>
    <w:rsid w:val="000770CC"/>
    <w:rsid w:val="000809A0"/>
    <w:rsid w:val="00081DA5"/>
    <w:rsid w:val="00083C28"/>
    <w:rsid w:val="00087197"/>
    <w:rsid w:val="000948FA"/>
    <w:rsid w:val="000A354F"/>
    <w:rsid w:val="000A7675"/>
    <w:rsid w:val="000A7B50"/>
    <w:rsid w:val="000C2932"/>
    <w:rsid w:val="000C7637"/>
    <w:rsid w:val="000C7914"/>
    <w:rsid w:val="000D1F05"/>
    <w:rsid w:val="000D26D0"/>
    <w:rsid w:val="000D3B1C"/>
    <w:rsid w:val="000E25FA"/>
    <w:rsid w:val="000E33E0"/>
    <w:rsid w:val="000F03BE"/>
    <w:rsid w:val="000F19A5"/>
    <w:rsid w:val="000F6B28"/>
    <w:rsid w:val="00110E09"/>
    <w:rsid w:val="001131C7"/>
    <w:rsid w:val="00114F81"/>
    <w:rsid w:val="001154E4"/>
    <w:rsid w:val="00115E63"/>
    <w:rsid w:val="00120572"/>
    <w:rsid w:val="0012252F"/>
    <w:rsid w:val="00131652"/>
    <w:rsid w:val="0013299F"/>
    <w:rsid w:val="00133300"/>
    <w:rsid w:val="00143BB0"/>
    <w:rsid w:val="00146AC2"/>
    <w:rsid w:val="0014736D"/>
    <w:rsid w:val="00147D8D"/>
    <w:rsid w:val="001520E7"/>
    <w:rsid w:val="00155FC7"/>
    <w:rsid w:val="00156189"/>
    <w:rsid w:val="00164899"/>
    <w:rsid w:val="00165C9B"/>
    <w:rsid w:val="00165EB3"/>
    <w:rsid w:val="0016730D"/>
    <w:rsid w:val="001704A6"/>
    <w:rsid w:val="00173B64"/>
    <w:rsid w:val="00177163"/>
    <w:rsid w:val="00183D57"/>
    <w:rsid w:val="00190540"/>
    <w:rsid w:val="00191A32"/>
    <w:rsid w:val="001A2D19"/>
    <w:rsid w:val="001A3F16"/>
    <w:rsid w:val="001A69D5"/>
    <w:rsid w:val="001A7E69"/>
    <w:rsid w:val="001B4936"/>
    <w:rsid w:val="001B79A7"/>
    <w:rsid w:val="001C0534"/>
    <w:rsid w:val="001C3305"/>
    <w:rsid w:val="001C4AFA"/>
    <w:rsid w:val="001C79EA"/>
    <w:rsid w:val="001D4943"/>
    <w:rsid w:val="001E57A7"/>
    <w:rsid w:val="001E627A"/>
    <w:rsid w:val="001F6AFF"/>
    <w:rsid w:val="002009B8"/>
    <w:rsid w:val="0020337A"/>
    <w:rsid w:val="00203585"/>
    <w:rsid w:val="00204F26"/>
    <w:rsid w:val="00211827"/>
    <w:rsid w:val="00213EDF"/>
    <w:rsid w:val="00220DA0"/>
    <w:rsid w:val="002236B9"/>
    <w:rsid w:val="00233B30"/>
    <w:rsid w:val="00234B95"/>
    <w:rsid w:val="00241A04"/>
    <w:rsid w:val="0024357A"/>
    <w:rsid w:val="0024790D"/>
    <w:rsid w:val="00247E37"/>
    <w:rsid w:val="00250722"/>
    <w:rsid w:val="00250D90"/>
    <w:rsid w:val="00252F46"/>
    <w:rsid w:val="002541EB"/>
    <w:rsid w:val="00270B28"/>
    <w:rsid w:val="0027155A"/>
    <w:rsid w:val="00271E7D"/>
    <w:rsid w:val="00274B91"/>
    <w:rsid w:val="0027515D"/>
    <w:rsid w:val="002768D9"/>
    <w:rsid w:val="0027715F"/>
    <w:rsid w:val="00280301"/>
    <w:rsid w:val="0028248F"/>
    <w:rsid w:val="00283A06"/>
    <w:rsid w:val="00283CFD"/>
    <w:rsid w:val="0028457F"/>
    <w:rsid w:val="002846B0"/>
    <w:rsid w:val="00287685"/>
    <w:rsid w:val="002921A6"/>
    <w:rsid w:val="00295CAA"/>
    <w:rsid w:val="00295EF4"/>
    <w:rsid w:val="00296D68"/>
    <w:rsid w:val="002A0874"/>
    <w:rsid w:val="002A45B1"/>
    <w:rsid w:val="002A6D63"/>
    <w:rsid w:val="002B14B0"/>
    <w:rsid w:val="002B18C6"/>
    <w:rsid w:val="002B2717"/>
    <w:rsid w:val="002B361F"/>
    <w:rsid w:val="002B7914"/>
    <w:rsid w:val="002C18A5"/>
    <w:rsid w:val="002C4A22"/>
    <w:rsid w:val="002C5EAB"/>
    <w:rsid w:val="002D1BCC"/>
    <w:rsid w:val="002E1852"/>
    <w:rsid w:val="002E7E83"/>
    <w:rsid w:val="002F0BE9"/>
    <w:rsid w:val="002F46B5"/>
    <w:rsid w:val="00300E9A"/>
    <w:rsid w:val="00301504"/>
    <w:rsid w:val="003044A9"/>
    <w:rsid w:val="00304C9E"/>
    <w:rsid w:val="00306D19"/>
    <w:rsid w:val="0030738D"/>
    <w:rsid w:val="0030771D"/>
    <w:rsid w:val="00312092"/>
    <w:rsid w:val="0031316D"/>
    <w:rsid w:val="00317F6C"/>
    <w:rsid w:val="003204A3"/>
    <w:rsid w:val="00321270"/>
    <w:rsid w:val="0032129C"/>
    <w:rsid w:val="00321888"/>
    <w:rsid w:val="00322A91"/>
    <w:rsid w:val="00324230"/>
    <w:rsid w:val="00331926"/>
    <w:rsid w:val="003319F7"/>
    <w:rsid w:val="00335D6B"/>
    <w:rsid w:val="00337CA9"/>
    <w:rsid w:val="003400E3"/>
    <w:rsid w:val="00341BE4"/>
    <w:rsid w:val="003423DB"/>
    <w:rsid w:val="00346818"/>
    <w:rsid w:val="00347589"/>
    <w:rsid w:val="00347C64"/>
    <w:rsid w:val="00352088"/>
    <w:rsid w:val="00352C05"/>
    <w:rsid w:val="003543AE"/>
    <w:rsid w:val="00354C56"/>
    <w:rsid w:val="0035697C"/>
    <w:rsid w:val="003600FF"/>
    <w:rsid w:val="00365412"/>
    <w:rsid w:val="00371836"/>
    <w:rsid w:val="00376732"/>
    <w:rsid w:val="003828D7"/>
    <w:rsid w:val="003861D4"/>
    <w:rsid w:val="00386765"/>
    <w:rsid w:val="003A3F36"/>
    <w:rsid w:val="003A7862"/>
    <w:rsid w:val="003B127E"/>
    <w:rsid w:val="003B7924"/>
    <w:rsid w:val="003C2967"/>
    <w:rsid w:val="003C3C7B"/>
    <w:rsid w:val="003C53FE"/>
    <w:rsid w:val="003D3250"/>
    <w:rsid w:val="003D5A85"/>
    <w:rsid w:val="003D6211"/>
    <w:rsid w:val="003E0308"/>
    <w:rsid w:val="003E1C85"/>
    <w:rsid w:val="003E670A"/>
    <w:rsid w:val="003E6B9D"/>
    <w:rsid w:val="003F2DC1"/>
    <w:rsid w:val="003F46D8"/>
    <w:rsid w:val="003F5C88"/>
    <w:rsid w:val="003F6735"/>
    <w:rsid w:val="003F7632"/>
    <w:rsid w:val="00401581"/>
    <w:rsid w:val="00402025"/>
    <w:rsid w:val="004025D5"/>
    <w:rsid w:val="00407C4E"/>
    <w:rsid w:val="00412142"/>
    <w:rsid w:val="00414C5D"/>
    <w:rsid w:val="00415E0E"/>
    <w:rsid w:val="00416CBD"/>
    <w:rsid w:val="0042107C"/>
    <w:rsid w:val="0042562D"/>
    <w:rsid w:val="00445C56"/>
    <w:rsid w:val="00446B28"/>
    <w:rsid w:val="004505F3"/>
    <w:rsid w:val="004517F1"/>
    <w:rsid w:val="00455326"/>
    <w:rsid w:val="00460D75"/>
    <w:rsid w:val="00462AD3"/>
    <w:rsid w:val="0046318A"/>
    <w:rsid w:val="00473740"/>
    <w:rsid w:val="00480FBF"/>
    <w:rsid w:val="004823D5"/>
    <w:rsid w:val="00484E8D"/>
    <w:rsid w:val="00487FD0"/>
    <w:rsid w:val="00497F9C"/>
    <w:rsid w:val="004A1767"/>
    <w:rsid w:val="004A58E2"/>
    <w:rsid w:val="004B06DA"/>
    <w:rsid w:val="004B0E05"/>
    <w:rsid w:val="004B3541"/>
    <w:rsid w:val="004B4F72"/>
    <w:rsid w:val="004B6658"/>
    <w:rsid w:val="004C2DFE"/>
    <w:rsid w:val="004C77B0"/>
    <w:rsid w:val="004D2B04"/>
    <w:rsid w:val="004D440B"/>
    <w:rsid w:val="004D4B23"/>
    <w:rsid w:val="004D5779"/>
    <w:rsid w:val="004E0924"/>
    <w:rsid w:val="004E460B"/>
    <w:rsid w:val="004E5548"/>
    <w:rsid w:val="004F5118"/>
    <w:rsid w:val="004F5CD4"/>
    <w:rsid w:val="004F5E96"/>
    <w:rsid w:val="00500BE7"/>
    <w:rsid w:val="00505F27"/>
    <w:rsid w:val="00512900"/>
    <w:rsid w:val="0051487C"/>
    <w:rsid w:val="0051506A"/>
    <w:rsid w:val="00517E06"/>
    <w:rsid w:val="0052390F"/>
    <w:rsid w:val="00523A98"/>
    <w:rsid w:val="00524511"/>
    <w:rsid w:val="0052558E"/>
    <w:rsid w:val="00530001"/>
    <w:rsid w:val="00531B91"/>
    <w:rsid w:val="00535B9D"/>
    <w:rsid w:val="00536C3D"/>
    <w:rsid w:val="00536CEE"/>
    <w:rsid w:val="005435C4"/>
    <w:rsid w:val="005466AB"/>
    <w:rsid w:val="00554AFC"/>
    <w:rsid w:val="00555BF4"/>
    <w:rsid w:val="005568AB"/>
    <w:rsid w:val="005610ED"/>
    <w:rsid w:val="00565A8B"/>
    <w:rsid w:val="00570CA6"/>
    <w:rsid w:val="005740EB"/>
    <w:rsid w:val="00575308"/>
    <w:rsid w:val="005827A1"/>
    <w:rsid w:val="0058718E"/>
    <w:rsid w:val="00587B4A"/>
    <w:rsid w:val="005908F1"/>
    <w:rsid w:val="00596169"/>
    <w:rsid w:val="00597C09"/>
    <w:rsid w:val="005A03A4"/>
    <w:rsid w:val="005A0566"/>
    <w:rsid w:val="005A2E78"/>
    <w:rsid w:val="005B1820"/>
    <w:rsid w:val="005B4EFC"/>
    <w:rsid w:val="005B742A"/>
    <w:rsid w:val="005B7C3D"/>
    <w:rsid w:val="005C01F0"/>
    <w:rsid w:val="005C3FE8"/>
    <w:rsid w:val="005D1EC6"/>
    <w:rsid w:val="005D2649"/>
    <w:rsid w:val="005D3C42"/>
    <w:rsid w:val="005D7979"/>
    <w:rsid w:val="005E0070"/>
    <w:rsid w:val="005E17C6"/>
    <w:rsid w:val="005E42C9"/>
    <w:rsid w:val="005F2EC5"/>
    <w:rsid w:val="005F4103"/>
    <w:rsid w:val="00606090"/>
    <w:rsid w:val="00606CB8"/>
    <w:rsid w:val="00607514"/>
    <w:rsid w:val="00611EA4"/>
    <w:rsid w:val="006125FA"/>
    <w:rsid w:val="006144A5"/>
    <w:rsid w:val="00615903"/>
    <w:rsid w:val="0061694E"/>
    <w:rsid w:val="006268FC"/>
    <w:rsid w:val="00627DF8"/>
    <w:rsid w:val="0063655D"/>
    <w:rsid w:val="006405C5"/>
    <w:rsid w:val="00640D1C"/>
    <w:rsid w:val="00641ED9"/>
    <w:rsid w:val="00663520"/>
    <w:rsid w:val="00663A10"/>
    <w:rsid w:val="00671474"/>
    <w:rsid w:val="006743A8"/>
    <w:rsid w:val="00680F1B"/>
    <w:rsid w:val="00681EE2"/>
    <w:rsid w:val="00682CA9"/>
    <w:rsid w:val="00686188"/>
    <w:rsid w:val="00686EBD"/>
    <w:rsid w:val="00690DE8"/>
    <w:rsid w:val="00691175"/>
    <w:rsid w:val="00691C30"/>
    <w:rsid w:val="00692B77"/>
    <w:rsid w:val="006967F6"/>
    <w:rsid w:val="006A3E9E"/>
    <w:rsid w:val="006A4083"/>
    <w:rsid w:val="006A78A7"/>
    <w:rsid w:val="006B065B"/>
    <w:rsid w:val="006B19F3"/>
    <w:rsid w:val="006B5510"/>
    <w:rsid w:val="006B5EB9"/>
    <w:rsid w:val="006C1830"/>
    <w:rsid w:val="006C3ED4"/>
    <w:rsid w:val="006D34B3"/>
    <w:rsid w:val="006D38A5"/>
    <w:rsid w:val="006D4041"/>
    <w:rsid w:val="006D6988"/>
    <w:rsid w:val="006F16F5"/>
    <w:rsid w:val="006F1CDE"/>
    <w:rsid w:val="006F2C0B"/>
    <w:rsid w:val="006F7CF7"/>
    <w:rsid w:val="00700586"/>
    <w:rsid w:val="00700ABC"/>
    <w:rsid w:val="00701103"/>
    <w:rsid w:val="00706E1E"/>
    <w:rsid w:val="0070719D"/>
    <w:rsid w:val="00713977"/>
    <w:rsid w:val="007368B2"/>
    <w:rsid w:val="00740544"/>
    <w:rsid w:val="007421A7"/>
    <w:rsid w:val="007421F5"/>
    <w:rsid w:val="007452B1"/>
    <w:rsid w:val="0074541B"/>
    <w:rsid w:val="00746103"/>
    <w:rsid w:val="007606C3"/>
    <w:rsid w:val="00763CE0"/>
    <w:rsid w:val="0076548A"/>
    <w:rsid w:val="00765821"/>
    <w:rsid w:val="007679C8"/>
    <w:rsid w:val="00777C02"/>
    <w:rsid w:val="007800FB"/>
    <w:rsid w:val="00783D3E"/>
    <w:rsid w:val="00785ED7"/>
    <w:rsid w:val="007938C0"/>
    <w:rsid w:val="007A20D2"/>
    <w:rsid w:val="007A27C0"/>
    <w:rsid w:val="007A4D38"/>
    <w:rsid w:val="007B2265"/>
    <w:rsid w:val="007B67EF"/>
    <w:rsid w:val="007C526A"/>
    <w:rsid w:val="007C6A14"/>
    <w:rsid w:val="007D0426"/>
    <w:rsid w:val="007D3EA9"/>
    <w:rsid w:val="007D50FB"/>
    <w:rsid w:val="007D5B19"/>
    <w:rsid w:val="007D64E1"/>
    <w:rsid w:val="007D6AE3"/>
    <w:rsid w:val="007D6B9A"/>
    <w:rsid w:val="007E4288"/>
    <w:rsid w:val="007F16FC"/>
    <w:rsid w:val="007F4094"/>
    <w:rsid w:val="007F4DF5"/>
    <w:rsid w:val="008055D7"/>
    <w:rsid w:val="008070BB"/>
    <w:rsid w:val="0081056C"/>
    <w:rsid w:val="0081123A"/>
    <w:rsid w:val="008115EB"/>
    <w:rsid w:val="00812883"/>
    <w:rsid w:val="008171B5"/>
    <w:rsid w:val="00832462"/>
    <w:rsid w:val="008335F4"/>
    <w:rsid w:val="008337D2"/>
    <w:rsid w:val="00835277"/>
    <w:rsid w:val="008360AD"/>
    <w:rsid w:val="00836888"/>
    <w:rsid w:val="00840C48"/>
    <w:rsid w:val="00843358"/>
    <w:rsid w:val="0084352B"/>
    <w:rsid w:val="00844D83"/>
    <w:rsid w:val="0084510C"/>
    <w:rsid w:val="00847B5C"/>
    <w:rsid w:val="008523F6"/>
    <w:rsid w:val="00857EF5"/>
    <w:rsid w:val="00864E75"/>
    <w:rsid w:val="0086738A"/>
    <w:rsid w:val="008709E9"/>
    <w:rsid w:val="00872D9E"/>
    <w:rsid w:val="00873864"/>
    <w:rsid w:val="0087598A"/>
    <w:rsid w:val="0087632C"/>
    <w:rsid w:val="00880970"/>
    <w:rsid w:val="008829AA"/>
    <w:rsid w:val="00882D3B"/>
    <w:rsid w:val="00893506"/>
    <w:rsid w:val="008960FD"/>
    <w:rsid w:val="008A16E5"/>
    <w:rsid w:val="008B1C9B"/>
    <w:rsid w:val="008B2F87"/>
    <w:rsid w:val="008B3C3F"/>
    <w:rsid w:val="008B4EA4"/>
    <w:rsid w:val="008B6A00"/>
    <w:rsid w:val="008C176B"/>
    <w:rsid w:val="008C45D3"/>
    <w:rsid w:val="008C475B"/>
    <w:rsid w:val="008C776D"/>
    <w:rsid w:val="008D5F06"/>
    <w:rsid w:val="008E104F"/>
    <w:rsid w:val="008F0D97"/>
    <w:rsid w:val="008F7E1F"/>
    <w:rsid w:val="008F7EE9"/>
    <w:rsid w:val="00902F5E"/>
    <w:rsid w:val="009032CC"/>
    <w:rsid w:val="009055D7"/>
    <w:rsid w:val="00907301"/>
    <w:rsid w:val="0090799F"/>
    <w:rsid w:val="00907A6B"/>
    <w:rsid w:val="00910F7B"/>
    <w:rsid w:val="00912A03"/>
    <w:rsid w:val="00914575"/>
    <w:rsid w:val="00914F34"/>
    <w:rsid w:val="00915975"/>
    <w:rsid w:val="009176EB"/>
    <w:rsid w:val="009227B2"/>
    <w:rsid w:val="009229A4"/>
    <w:rsid w:val="00926767"/>
    <w:rsid w:val="0092786B"/>
    <w:rsid w:val="009310FC"/>
    <w:rsid w:val="00933FB2"/>
    <w:rsid w:val="009347F1"/>
    <w:rsid w:val="00935234"/>
    <w:rsid w:val="00941434"/>
    <w:rsid w:val="009504E6"/>
    <w:rsid w:val="00962F2D"/>
    <w:rsid w:val="00972E66"/>
    <w:rsid w:val="00977469"/>
    <w:rsid w:val="0098565B"/>
    <w:rsid w:val="00990279"/>
    <w:rsid w:val="009936D5"/>
    <w:rsid w:val="009A3C2B"/>
    <w:rsid w:val="009A53D2"/>
    <w:rsid w:val="009A6FB9"/>
    <w:rsid w:val="009A7FEE"/>
    <w:rsid w:val="009B0A04"/>
    <w:rsid w:val="009B18F6"/>
    <w:rsid w:val="009B32DF"/>
    <w:rsid w:val="009B37C3"/>
    <w:rsid w:val="009B5EC5"/>
    <w:rsid w:val="009C28C2"/>
    <w:rsid w:val="009C702C"/>
    <w:rsid w:val="009D39D9"/>
    <w:rsid w:val="009D3BDB"/>
    <w:rsid w:val="009E334B"/>
    <w:rsid w:val="009E4BAD"/>
    <w:rsid w:val="009F18EB"/>
    <w:rsid w:val="009F79E0"/>
    <w:rsid w:val="00A009AE"/>
    <w:rsid w:val="00A00A30"/>
    <w:rsid w:val="00A00E82"/>
    <w:rsid w:val="00A010A3"/>
    <w:rsid w:val="00A06F08"/>
    <w:rsid w:val="00A13264"/>
    <w:rsid w:val="00A3163C"/>
    <w:rsid w:val="00A35629"/>
    <w:rsid w:val="00A35EEC"/>
    <w:rsid w:val="00A36436"/>
    <w:rsid w:val="00A40440"/>
    <w:rsid w:val="00A40DFE"/>
    <w:rsid w:val="00A42D4C"/>
    <w:rsid w:val="00A51923"/>
    <w:rsid w:val="00A521B5"/>
    <w:rsid w:val="00A55BD5"/>
    <w:rsid w:val="00A6097A"/>
    <w:rsid w:val="00A60CFB"/>
    <w:rsid w:val="00A6324A"/>
    <w:rsid w:val="00A64ADD"/>
    <w:rsid w:val="00A708E5"/>
    <w:rsid w:val="00A728C5"/>
    <w:rsid w:val="00A82E73"/>
    <w:rsid w:val="00A8328A"/>
    <w:rsid w:val="00A87FE1"/>
    <w:rsid w:val="00AA0356"/>
    <w:rsid w:val="00AA075F"/>
    <w:rsid w:val="00AA3FE8"/>
    <w:rsid w:val="00AA6D33"/>
    <w:rsid w:val="00AB121E"/>
    <w:rsid w:val="00AB704A"/>
    <w:rsid w:val="00AC0924"/>
    <w:rsid w:val="00AC13A3"/>
    <w:rsid w:val="00AC294E"/>
    <w:rsid w:val="00AC3117"/>
    <w:rsid w:val="00AC6EE5"/>
    <w:rsid w:val="00AC759A"/>
    <w:rsid w:val="00AD3416"/>
    <w:rsid w:val="00AD5957"/>
    <w:rsid w:val="00AE1AEC"/>
    <w:rsid w:val="00AE5030"/>
    <w:rsid w:val="00AE792A"/>
    <w:rsid w:val="00AE7B40"/>
    <w:rsid w:val="00AE7D03"/>
    <w:rsid w:val="00AF0518"/>
    <w:rsid w:val="00AF733A"/>
    <w:rsid w:val="00AF799E"/>
    <w:rsid w:val="00B009F5"/>
    <w:rsid w:val="00B02E39"/>
    <w:rsid w:val="00B1254D"/>
    <w:rsid w:val="00B17623"/>
    <w:rsid w:val="00B23201"/>
    <w:rsid w:val="00B236A3"/>
    <w:rsid w:val="00B3359D"/>
    <w:rsid w:val="00B343D5"/>
    <w:rsid w:val="00B35DDA"/>
    <w:rsid w:val="00B5313D"/>
    <w:rsid w:val="00B53FFB"/>
    <w:rsid w:val="00B5509F"/>
    <w:rsid w:val="00B56C0A"/>
    <w:rsid w:val="00B61003"/>
    <w:rsid w:val="00B67DEA"/>
    <w:rsid w:val="00B70949"/>
    <w:rsid w:val="00B76D36"/>
    <w:rsid w:val="00B81E54"/>
    <w:rsid w:val="00B82E1F"/>
    <w:rsid w:val="00B858FB"/>
    <w:rsid w:val="00B868F1"/>
    <w:rsid w:val="00B9109C"/>
    <w:rsid w:val="00B967BA"/>
    <w:rsid w:val="00BA1C6F"/>
    <w:rsid w:val="00BA4789"/>
    <w:rsid w:val="00BA61F9"/>
    <w:rsid w:val="00BA7686"/>
    <w:rsid w:val="00BB1881"/>
    <w:rsid w:val="00BC01DB"/>
    <w:rsid w:val="00BC3A5A"/>
    <w:rsid w:val="00BC47BC"/>
    <w:rsid w:val="00BC6A1D"/>
    <w:rsid w:val="00BD2F4F"/>
    <w:rsid w:val="00BE1FF2"/>
    <w:rsid w:val="00BE4075"/>
    <w:rsid w:val="00BE4492"/>
    <w:rsid w:val="00BF2AB8"/>
    <w:rsid w:val="00C03BB4"/>
    <w:rsid w:val="00C0489F"/>
    <w:rsid w:val="00C06649"/>
    <w:rsid w:val="00C10DC2"/>
    <w:rsid w:val="00C1113E"/>
    <w:rsid w:val="00C13EE9"/>
    <w:rsid w:val="00C15ADF"/>
    <w:rsid w:val="00C25CF7"/>
    <w:rsid w:val="00C40E40"/>
    <w:rsid w:val="00C40FF3"/>
    <w:rsid w:val="00C43051"/>
    <w:rsid w:val="00C45C56"/>
    <w:rsid w:val="00C50FA4"/>
    <w:rsid w:val="00C5379A"/>
    <w:rsid w:val="00C56FBA"/>
    <w:rsid w:val="00C600F8"/>
    <w:rsid w:val="00C601C6"/>
    <w:rsid w:val="00C62AD4"/>
    <w:rsid w:val="00C668D8"/>
    <w:rsid w:val="00C71FF0"/>
    <w:rsid w:val="00C814EF"/>
    <w:rsid w:val="00C823BC"/>
    <w:rsid w:val="00C86CAC"/>
    <w:rsid w:val="00C932FF"/>
    <w:rsid w:val="00C96924"/>
    <w:rsid w:val="00CA2B76"/>
    <w:rsid w:val="00CB470F"/>
    <w:rsid w:val="00CB5962"/>
    <w:rsid w:val="00CC07D3"/>
    <w:rsid w:val="00CC1492"/>
    <w:rsid w:val="00CC719E"/>
    <w:rsid w:val="00CD3528"/>
    <w:rsid w:val="00CD53BC"/>
    <w:rsid w:val="00CE06E7"/>
    <w:rsid w:val="00CE58C1"/>
    <w:rsid w:val="00CE7D06"/>
    <w:rsid w:val="00CE7ED6"/>
    <w:rsid w:val="00CF059C"/>
    <w:rsid w:val="00CF24B8"/>
    <w:rsid w:val="00D05086"/>
    <w:rsid w:val="00D06B01"/>
    <w:rsid w:val="00D07CB0"/>
    <w:rsid w:val="00D1095D"/>
    <w:rsid w:val="00D12D3A"/>
    <w:rsid w:val="00D32D65"/>
    <w:rsid w:val="00D4003A"/>
    <w:rsid w:val="00D45DD1"/>
    <w:rsid w:val="00D50456"/>
    <w:rsid w:val="00D56420"/>
    <w:rsid w:val="00D6033A"/>
    <w:rsid w:val="00D64979"/>
    <w:rsid w:val="00D71DD6"/>
    <w:rsid w:val="00D740EA"/>
    <w:rsid w:val="00D80537"/>
    <w:rsid w:val="00D80599"/>
    <w:rsid w:val="00D86C1E"/>
    <w:rsid w:val="00D872DE"/>
    <w:rsid w:val="00D906AB"/>
    <w:rsid w:val="00D955DD"/>
    <w:rsid w:val="00D95BA4"/>
    <w:rsid w:val="00D97F8B"/>
    <w:rsid w:val="00DB5B28"/>
    <w:rsid w:val="00DB7008"/>
    <w:rsid w:val="00DC3963"/>
    <w:rsid w:val="00DC6B44"/>
    <w:rsid w:val="00DD336A"/>
    <w:rsid w:val="00DD410B"/>
    <w:rsid w:val="00DD53B6"/>
    <w:rsid w:val="00DD6CDE"/>
    <w:rsid w:val="00DE0ECE"/>
    <w:rsid w:val="00DE15D8"/>
    <w:rsid w:val="00DE43F0"/>
    <w:rsid w:val="00DE7417"/>
    <w:rsid w:val="00DF1409"/>
    <w:rsid w:val="00DF323E"/>
    <w:rsid w:val="00DF3C28"/>
    <w:rsid w:val="00E00932"/>
    <w:rsid w:val="00E02DB2"/>
    <w:rsid w:val="00E053FE"/>
    <w:rsid w:val="00E05E9E"/>
    <w:rsid w:val="00E1073C"/>
    <w:rsid w:val="00E10CA8"/>
    <w:rsid w:val="00E16F07"/>
    <w:rsid w:val="00E20584"/>
    <w:rsid w:val="00E21021"/>
    <w:rsid w:val="00E27BFD"/>
    <w:rsid w:val="00E36A5A"/>
    <w:rsid w:val="00E412A9"/>
    <w:rsid w:val="00E41613"/>
    <w:rsid w:val="00E4484C"/>
    <w:rsid w:val="00E479C7"/>
    <w:rsid w:val="00E51FF4"/>
    <w:rsid w:val="00E5418E"/>
    <w:rsid w:val="00E5429D"/>
    <w:rsid w:val="00E5587C"/>
    <w:rsid w:val="00E643A1"/>
    <w:rsid w:val="00E66CB5"/>
    <w:rsid w:val="00E75F02"/>
    <w:rsid w:val="00E77BA4"/>
    <w:rsid w:val="00E82244"/>
    <w:rsid w:val="00E84E49"/>
    <w:rsid w:val="00E85142"/>
    <w:rsid w:val="00E877A0"/>
    <w:rsid w:val="00E91336"/>
    <w:rsid w:val="00E931CA"/>
    <w:rsid w:val="00E937BE"/>
    <w:rsid w:val="00E95337"/>
    <w:rsid w:val="00E9719C"/>
    <w:rsid w:val="00EA2880"/>
    <w:rsid w:val="00EA2954"/>
    <w:rsid w:val="00EA7BB8"/>
    <w:rsid w:val="00EB1B08"/>
    <w:rsid w:val="00EB245C"/>
    <w:rsid w:val="00EB2C08"/>
    <w:rsid w:val="00EB2FBE"/>
    <w:rsid w:val="00EB3D21"/>
    <w:rsid w:val="00EB6BE2"/>
    <w:rsid w:val="00EB72B0"/>
    <w:rsid w:val="00EC173F"/>
    <w:rsid w:val="00EC5791"/>
    <w:rsid w:val="00EC5B5A"/>
    <w:rsid w:val="00EC625C"/>
    <w:rsid w:val="00ED0B77"/>
    <w:rsid w:val="00ED542B"/>
    <w:rsid w:val="00ED7FE5"/>
    <w:rsid w:val="00EE01C8"/>
    <w:rsid w:val="00EE36AA"/>
    <w:rsid w:val="00EE5717"/>
    <w:rsid w:val="00EF09A5"/>
    <w:rsid w:val="00EF159D"/>
    <w:rsid w:val="00EF4248"/>
    <w:rsid w:val="00EF752E"/>
    <w:rsid w:val="00F0296E"/>
    <w:rsid w:val="00F0354B"/>
    <w:rsid w:val="00F05083"/>
    <w:rsid w:val="00F05425"/>
    <w:rsid w:val="00F054AD"/>
    <w:rsid w:val="00F07763"/>
    <w:rsid w:val="00F078F6"/>
    <w:rsid w:val="00F108D8"/>
    <w:rsid w:val="00F10B61"/>
    <w:rsid w:val="00F118C1"/>
    <w:rsid w:val="00F118E3"/>
    <w:rsid w:val="00F14A42"/>
    <w:rsid w:val="00F26264"/>
    <w:rsid w:val="00F278D1"/>
    <w:rsid w:val="00F31F7F"/>
    <w:rsid w:val="00F3362C"/>
    <w:rsid w:val="00F3627B"/>
    <w:rsid w:val="00F37E68"/>
    <w:rsid w:val="00F42D29"/>
    <w:rsid w:val="00F46BEC"/>
    <w:rsid w:val="00F46E7A"/>
    <w:rsid w:val="00F51432"/>
    <w:rsid w:val="00F63772"/>
    <w:rsid w:val="00F6616D"/>
    <w:rsid w:val="00F72187"/>
    <w:rsid w:val="00F72449"/>
    <w:rsid w:val="00F7360E"/>
    <w:rsid w:val="00F75323"/>
    <w:rsid w:val="00F75386"/>
    <w:rsid w:val="00F8108B"/>
    <w:rsid w:val="00F812D9"/>
    <w:rsid w:val="00F833CD"/>
    <w:rsid w:val="00F85597"/>
    <w:rsid w:val="00F87C61"/>
    <w:rsid w:val="00F97A90"/>
    <w:rsid w:val="00FA0226"/>
    <w:rsid w:val="00FA0C31"/>
    <w:rsid w:val="00FB011A"/>
    <w:rsid w:val="00FC334E"/>
    <w:rsid w:val="00FD1DFC"/>
    <w:rsid w:val="00FE129D"/>
    <w:rsid w:val="00FF17AA"/>
    <w:rsid w:val="00FF280E"/>
    <w:rsid w:val="00FF60F1"/>
    <w:rsid w:val="00FF6FE2"/>
    <w:rsid w:val="00FF749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43A373A"/>
  <w15:docId w15:val="{E3485B71-D3AC-40B7-8E02-E799C60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A13264"/>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rsid w:val="00A13264"/>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rsid w:val="00FE12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rsid w:val="005F4103"/>
    <w:pPr>
      <w:ind w:left="720"/>
      <w:contextualSpacing/>
    </w:pPr>
  </w:style>
  <w:style w:type="paragraph" w:styleId="Encabezado">
    <w:name w:val="header"/>
    <w:basedOn w:val="Normal"/>
    <w:link w:val="EncabezadoCar"/>
    <w:uiPriority w:val="99"/>
    <w:unhideWhenUsed/>
    <w:rsid w:val="006B55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5510"/>
  </w:style>
  <w:style w:type="paragraph" w:styleId="Piedepgina">
    <w:name w:val="footer"/>
    <w:basedOn w:val="Normal"/>
    <w:link w:val="PiedepginaCar"/>
    <w:uiPriority w:val="99"/>
    <w:unhideWhenUsed/>
    <w:rsid w:val="006B5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character" w:styleId="Hipervnculo">
    <w:name w:val="Hyperlink"/>
    <w:basedOn w:val="Fuentedeprrafopredeter"/>
    <w:uiPriority w:val="99"/>
    <w:unhideWhenUsed/>
    <w:rsid w:val="00570CA6"/>
    <w:rPr>
      <w:color w:val="0000FF"/>
      <w:u w:val="single"/>
    </w:rPr>
  </w:style>
  <w:style w:type="paragraph" w:styleId="Sinespaciado">
    <w:name w:val="No Spacing"/>
    <w:uiPriority w:val="1"/>
    <w:qFormat/>
    <w:rsid w:val="00570CA6"/>
    <w:rPr>
      <w:sz w:val="22"/>
      <w:szCs w:val="22"/>
      <w:lang w:eastAsia="en-US"/>
    </w:rPr>
  </w:style>
  <w:style w:type="paragraph" w:styleId="Prrafodelista">
    <w:name w:val="List Paragraph"/>
    <w:basedOn w:val="Normal"/>
    <w:uiPriority w:val="34"/>
    <w:rsid w:val="00570CA6"/>
    <w:pPr>
      <w:spacing w:after="0" w:line="240" w:lineRule="auto"/>
      <w:ind w:left="708"/>
    </w:pPr>
    <w:rPr>
      <w:rFonts w:ascii="Comic Sans MS" w:eastAsia="Times New Roman" w:hAnsi="Comic Sans MS"/>
      <w:color w:val="FF0000"/>
      <w:sz w:val="28"/>
      <w:szCs w:val="24"/>
      <w:lang w:val="es-ES" w:eastAsia="es-ES"/>
    </w:rPr>
  </w:style>
  <w:style w:type="table" w:styleId="Tablaconcuadrcula">
    <w:name w:val="Table Grid"/>
    <w:basedOn w:val="Tablanormal"/>
    <w:uiPriority w:val="39"/>
    <w:rsid w:val="00570C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70CA6"/>
    <w:rPr>
      <w:sz w:val="16"/>
      <w:szCs w:val="16"/>
    </w:rPr>
  </w:style>
  <w:style w:type="paragraph" w:styleId="Textocomentario">
    <w:name w:val="annotation text"/>
    <w:basedOn w:val="Normal"/>
    <w:link w:val="TextocomentarioCar"/>
    <w:uiPriority w:val="99"/>
    <w:semiHidden/>
    <w:unhideWhenUsed/>
    <w:rsid w:val="00570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0CA6"/>
    <w:rPr>
      <w:lang w:eastAsia="en-US"/>
    </w:rPr>
  </w:style>
  <w:style w:type="paragraph" w:styleId="Asuntodelcomentario">
    <w:name w:val="annotation subject"/>
    <w:basedOn w:val="Textocomentario"/>
    <w:next w:val="Textocomentario"/>
    <w:link w:val="AsuntodelcomentarioCar"/>
    <w:uiPriority w:val="99"/>
    <w:semiHidden/>
    <w:unhideWhenUsed/>
    <w:rsid w:val="00CB470F"/>
    <w:rPr>
      <w:b/>
      <w:bCs/>
    </w:rPr>
  </w:style>
  <w:style w:type="character" w:customStyle="1" w:styleId="AsuntodelcomentarioCar">
    <w:name w:val="Asunto del comentario Car"/>
    <w:basedOn w:val="TextocomentarioCar"/>
    <w:link w:val="Asuntodelcomentario"/>
    <w:uiPriority w:val="99"/>
    <w:semiHidden/>
    <w:rsid w:val="00CB470F"/>
    <w:rPr>
      <w:b/>
      <w:bCs/>
      <w:lang w:eastAsia="en-US"/>
    </w:rPr>
  </w:style>
  <w:style w:type="character" w:styleId="Hipervnculovisitado">
    <w:name w:val="FollowedHyperlink"/>
    <w:basedOn w:val="Fuentedeprrafopredeter"/>
    <w:uiPriority w:val="99"/>
    <w:semiHidden/>
    <w:unhideWhenUsed/>
    <w:rsid w:val="0020337A"/>
    <w:rPr>
      <w:color w:val="800080" w:themeColor="followedHyperlink"/>
      <w:u w:val="single"/>
    </w:rPr>
  </w:style>
  <w:style w:type="character" w:customStyle="1" w:styleId="apple-converted-space">
    <w:name w:val="apple-converted-space"/>
    <w:basedOn w:val="Fuentedeprrafopredeter"/>
    <w:rsid w:val="006268FC"/>
  </w:style>
  <w:style w:type="paragraph" w:styleId="NormalWeb">
    <w:name w:val="Normal (Web)"/>
    <w:basedOn w:val="Normal"/>
    <w:uiPriority w:val="99"/>
    <w:unhideWhenUsed/>
    <w:rsid w:val="008829AA"/>
    <w:pPr>
      <w:spacing w:before="100" w:beforeAutospacing="1" w:after="100" w:afterAutospacing="1" w:line="240" w:lineRule="auto"/>
    </w:pPr>
    <w:rPr>
      <w:rFonts w:ascii="Times New Roman" w:eastAsia="Times New Roman" w:hAnsi="Times New Roman"/>
      <w:sz w:val="24"/>
      <w:szCs w:val="24"/>
      <w:lang w:eastAsia="es-CO"/>
    </w:rPr>
  </w:style>
  <w:style w:type="paragraph" w:styleId="Textonotaalfinal">
    <w:name w:val="endnote text"/>
    <w:basedOn w:val="Normal"/>
    <w:link w:val="TextonotaalfinalCar"/>
    <w:uiPriority w:val="99"/>
    <w:unhideWhenUsed/>
    <w:rsid w:val="008829AA"/>
    <w:pPr>
      <w:spacing w:after="0" w:line="240" w:lineRule="auto"/>
    </w:pPr>
    <w:rPr>
      <w:rFonts w:asciiTheme="minorHAnsi" w:eastAsiaTheme="minorEastAsia" w:hAnsiTheme="minorHAnsi" w:cstheme="minorBidi"/>
      <w:sz w:val="20"/>
      <w:szCs w:val="20"/>
    </w:rPr>
  </w:style>
  <w:style w:type="character" w:customStyle="1" w:styleId="TextonotaalfinalCar">
    <w:name w:val="Texto nota al final Car"/>
    <w:basedOn w:val="Fuentedeprrafopredeter"/>
    <w:link w:val="Textonotaalfinal"/>
    <w:uiPriority w:val="99"/>
    <w:rsid w:val="008829AA"/>
    <w:rPr>
      <w:rFonts w:asciiTheme="minorHAnsi" w:eastAsiaTheme="minorEastAsia" w:hAnsiTheme="minorHAnsi" w:cstheme="minorBidi"/>
      <w:lang w:eastAsia="en-US"/>
    </w:rPr>
  </w:style>
  <w:style w:type="paragraph" w:styleId="Textoindependiente">
    <w:name w:val="Body Text"/>
    <w:basedOn w:val="Normal"/>
    <w:link w:val="TextoindependienteCar"/>
    <w:uiPriority w:val="1"/>
    <w:qFormat/>
    <w:rsid w:val="004B4F72"/>
    <w:pPr>
      <w:widowControl w:val="0"/>
      <w:spacing w:after="0" w:line="240" w:lineRule="auto"/>
    </w:pPr>
    <w:rPr>
      <w:rFonts w:ascii="Arial" w:eastAsia="Arial" w:hAnsi="Arial" w:cs="Arial"/>
      <w:sz w:val="24"/>
      <w:szCs w:val="24"/>
      <w:lang w:val="en-US"/>
    </w:rPr>
  </w:style>
  <w:style w:type="character" w:customStyle="1" w:styleId="TextoindependienteCar">
    <w:name w:val="Texto independiente Car"/>
    <w:basedOn w:val="Fuentedeprrafopredeter"/>
    <w:link w:val="Textoindependiente"/>
    <w:uiPriority w:val="1"/>
    <w:rsid w:val="004B4F72"/>
    <w:rPr>
      <w:rFonts w:ascii="Arial" w:eastAsia="Arial" w:hAnsi="Arial" w:cs="Arial"/>
      <w:sz w:val="24"/>
      <w:szCs w:val="24"/>
      <w:lang w:val="en-US" w:eastAsia="en-US"/>
    </w:rPr>
  </w:style>
  <w:style w:type="table" w:customStyle="1" w:styleId="TableNormal">
    <w:name w:val="Table Normal"/>
    <w:uiPriority w:val="2"/>
    <w:semiHidden/>
    <w:unhideWhenUsed/>
    <w:qFormat/>
    <w:rsid w:val="00120572"/>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20572"/>
    <w:pPr>
      <w:widowControl w:val="0"/>
      <w:spacing w:after="0" w:line="272" w:lineRule="exact"/>
    </w:pPr>
    <w:rPr>
      <w:rFonts w:ascii="Arial" w:eastAsia="Arial" w:hAnsi="Arial" w:cs="Arial"/>
      <w:lang w:val="en-US"/>
    </w:rPr>
  </w:style>
  <w:style w:type="character" w:customStyle="1" w:styleId="Ttulo3Car">
    <w:name w:val="Título 3 Car"/>
    <w:basedOn w:val="Fuentedeprrafopredeter"/>
    <w:link w:val="Ttulo3"/>
    <w:uiPriority w:val="9"/>
    <w:rsid w:val="00FE129D"/>
    <w:rPr>
      <w:rFonts w:asciiTheme="majorHAnsi" w:eastAsiaTheme="majorEastAsia" w:hAnsiTheme="majorHAnsi" w:cstheme="majorBidi"/>
      <w:color w:val="243F60" w:themeColor="accent1" w:themeShade="7F"/>
      <w:sz w:val="24"/>
      <w:szCs w:val="24"/>
      <w:lang w:eastAsia="en-US"/>
    </w:rPr>
  </w:style>
  <w:style w:type="paragraph" w:styleId="HTMLconformatoprevio">
    <w:name w:val="HTML Preformatted"/>
    <w:basedOn w:val="Normal"/>
    <w:link w:val="HTMLconformatoprevioCar"/>
    <w:uiPriority w:val="99"/>
    <w:semiHidden/>
    <w:unhideWhenUsed/>
    <w:rsid w:val="00007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uiPriority w:val="99"/>
    <w:semiHidden/>
    <w:rsid w:val="00007E74"/>
    <w:rPr>
      <w:rFonts w:ascii="Courier New" w:eastAsia="Times New Roman" w:hAnsi="Courier New" w:cs="Courier New"/>
      <w:lang w:val="es-ES_tradnl" w:eastAsia="es-ES_tradnl"/>
    </w:rPr>
  </w:style>
  <w:style w:type="paragraph" w:styleId="TtuloTDC">
    <w:name w:val="TOC Heading"/>
    <w:basedOn w:val="Ttulo1"/>
    <w:next w:val="Normal"/>
    <w:uiPriority w:val="39"/>
    <w:semiHidden/>
    <w:unhideWhenUsed/>
    <w:qFormat/>
    <w:rsid w:val="00287685"/>
    <w:pPr>
      <w:keepNext/>
      <w:keepLines/>
      <w:spacing w:before="480" w:after="0" w:line="276" w:lineRule="auto"/>
      <w:jc w:val="left"/>
      <w:outlineLvl w:val="9"/>
    </w:pPr>
    <w:rPr>
      <w:rFonts w:asciiTheme="majorHAnsi" w:eastAsiaTheme="majorEastAsia" w:hAnsiTheme="majorHAnsi" w:cstheme="majorBidi"/>
      <w:bCs/>
      <w:color w:val="365F91" w:themeColor="accent1" w:themeShade="BF"/>
      <w:szCs w:val="28"/>
      <w:lang w:val="es-ES_tradnl" w:eastAsia="es-ES_tradnl"/>
    </w:rPr>
  </w:style>
  <w:style w:type="paragraph" w:styleId="TDC1">
    <w:name w:val="toc 1"/>
    <w:basedOn w:val="Normal"/>
    <w:next w:val="Normal"/>
    <w:autoRedefine/>
    <w:uiPriority w:val="39"/>
    <w:unhideWhenUsed/>
    <w:rsid w:val="00287685"/>
    <w:pPr>
      <w:spacing w:after="100"/>
    </w:pPr>
  </w:style>
  <w:style w:type="paragraph" w:customStyle="1" w:styleId="Default">
    <w:name w:val="Default"/>
    <w:rsid w:val="00DF323E"/>
    <w:pPr>
      <w:autoSpaceDE w:val="0"/>
      <w:autoSpaceDN w:val="0"/>
      <w:adjustRightInd w:val="0"/>
    </w:pPr>
    <w:rPr>
      <w:rFonts w:ascii="Trebuchet MS" w:eastAsiaTheme="minorHAnsi" w:hAnsi="Trebuchet MS" w:cs="Trebuchet MS"/>
      <w:color w:val="000000"/>
      <w:sz w:val="24"/>
      <w:szCs w:val="24"/>
      <w:lang w:eastAsia="en-US"/>
    </w:rPr>
  </w:style>
  <w:style w:type="paragraph" w:styleId="TDC2">
    <w:name w:val="toc 2"/>
    <w:basedOn w:val="Normal"/>
    <w:next w:val="Normal"/>
    <w:autoRedefine/>
    <w:uiPriority w:val="39"/>
    <w:unhideWhenUsed/>
    <w:rsid w:val="00497F9C"/>
    <w:pPr>
      <w:spacing w:after="100"/>
      <w:ind w:left="220"/>
    </w:pPr>
  </w:style>
  <w:style w:type="paragraph" w:styleId="TDC3">
    <w:name w:val="toc 3"/>
    <w:basedOn w:val="Normal"/>
    <w:next w:val="Normal"/>
    <w:autoRedefine/>
    <w:uiPriority w:val="39"/>
    <w:unhideWhenUsed/>
    <w:rsid w:val="00497F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4812">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262566829">
      <w:bodyDiv w:val="1"/>
      <w:marLeft w:val="0"/>
      <w:marRight w:val="0"/>
      <w:marTop w:val="0"/>
      <w:marBottom w:val="0"/>
      <w:divBdr>
        <w:top w:val="none" w:sz="0" w:space="0" w:color="auto"/>
        <w:left w:val="none" w:sz="0" w:space="0" w:color="auto"/>
        <w:bottom w:val="none" w:sz="0" w:space="0" w:color="auto"/>
        <w:right w:val="none" w:sz="0" w:space="0" w:color="auto"/>
      </w:divBdr>
    </w:div>
    <w:div w:id="444619691">
      <w:bodyDiv w:val="1"/>
      <w:marLeft w:val="0"/>
      <w:marRight w:val="0"/>
      <w:marTop w:val="0"/>
      <w:marBottom w:val="0"/>
      <w:divBdr>
        <w:top w:val="none" w:sz="0" w:space="0" w:color="auto"/>
        <w:left w:val="none" w:sz="0" w:space="0" w:color="auto"/>
        <w:bottom w:val="none" w:sz="0" w:space="0" w:color="auto"/>
        <w:right w:val="none" w:sz="0" w:space="0" w:color="auto"/>
      </w:divBdr>
    </w:div>
    <w:div w:id="540020946">
      <w:bodyDiv w:val="1"/>
      <w:marLeft w:val="0"/>
      <w:marRight w:val="0"/>
      <w:marTop w:val="0"/>
      <w:marBottom w:val="0"/>
      <w:divBdr>
        <w:top w:val="none" w:sz="0" w:space="0" w:color="auto"/>
        <w:left w:val="none" w:sz="0" w:space="0" w:color="auto"/>
        <w:bottom w:val="none" w:sz="0" w:space="0" w:color="auto"/>
        <w:right w:val="none" w:sz="0" w:space="0" w:color="auto"/>
      </w:divBdr>
    </w:div>
    <w:div w:id="674310811">
      <w:bodyDiv w:val="1"/>
      <w:marLeft w:val="0"/>
      <w:marRight w:val="0"/>
      <w:marTop w:val="0"/>
      <w:marBottom w:val="0"/>
      <w:divBdr>
        <w:top w:val="none" w:sz="0" w:space="0" w:color="auto"/>
        <w:left w:val="none" w:sz="0" w:space="0" w:color="auto"/>
        <w:bottom w:val="none" w:sz="0" w:space="0" w:color="auto"/>
        <w:right w:val="none" w:sz="0" w:space="0" w:color="auto"/>
      </w:divBdr>
    </w:div>
    <w:div w:id="702025408">
      <w:bodyDiv w:val="1"/>
      <w:marLeft w:val="0"/>
      <w:marRight w:val="0"/>
      <w:marTop w:val="0"/>
      <w:marBottom w:val="0"/>
      <w:divBdr>
        <w:top w:val="none" w:sz="0" w:space="0" w:color="auto"/>
        <w:left w:val="none" w:sz="0" w:space="0" w:color="auto"/>
        <w:bottom w:val="none" w:sz="0" w:space="0" w:color="auto"/>
        <w:right w:val="none" w:sz="0" w:space="0" w:color="auto"/>
      </w:divBdr>
    </w:div>
    <w:div w:id="806631838">
      <w:bodyDiv w:val="1"/>
      <w:marLeft w:val="0"/>
      <w:marRight w:val="0"/>
      <w:marTop w:val="0"/>
      <w:marBottom w:val="0"/>
      <w:divBdr>
        <w:top w:val="none" w:sz="0" w:space="0" w:color="auto"/>
        <w:left w:val="none" w:sz="0" w:space="0" w:color="auto"/>
        <w:bottom w:val="none" w:sz="0" w:space="0" w:color="auto"/>
        <w:right w:val="none" w:sz="0" w:space="0" w:color="auto"/>
      </w:divBdr>
    </w:div>
    <w:div w:id="827480939">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6592703">
      <w:bodyDiv w:val="1"/>
      <w:marLeft w:val="0"/>
      <w:marRight w:val="0"/>
      <w:marTop w:val="0"/>
      <w:marBottom w:val="0"/>
      <w:divBdr>
        <w:top w:val="none" w:sz="0" w:space="0" w:color="auto"/>
        <w:left w:val="none" w:sz="0" w:space="0" w:color="auto"/>
        <w:bottom w:val="none" w:sz="0" w:space="0" w:color="auto"/>
        <w:right w:val="none" w:sz="0" w:space="0" w:color="auto"/>
      </w:divBdr>
    </w:div>
    <w:div w:id="1662466392">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41272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ign.googl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w3.org/" TargetMode="External"/><Relationship Id="rId4" Type="http://schemas.openxmlformats.org/officeDocument/2006/relationships/settings" Target="settings.xml"/><Relationship Id="rId9" Type="http://schemas.openxmlformats.org/officeDocument/2006/relationships/hyperlink" Target="https://designmodo.com/web-design-trends-2018/"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A0768-0A33-EB46-A67C-BA763C032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0</TotalTime>
  <Pages>1</Pages>
  <Words>1641</Words>
  <Characters>9029</Characters>
  <Application>Microsoft Office Word</Application>
  <DocSecurity>0</DocSecurity>
  <Lines>75</Lines>
  <Paragraphs>21</Paragraphs>
  <ScaleCrop>false</ScaleCrop>
  <Company>Toshiba</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Jimmy Alexander Lombana Rivera</cp:lastModifiedBy>
  <cp:revision>29</cp:revision>
  <cp:lastPrinted>2017-03-10T21:24:00Z</cp:lastPrinted>
  <dcterms:created xsi:type="dcterms:W3CDTF">2023-05-12T15:27:00Z</dcterms:created>
  <dcterms:modified xsi:type="dcterms:W3CDTF">2023-05-12T15:27:00Z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2023-05-12T15:27:56Z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a9224c13-ad22-497e-9883-5c33d691ae83</vt:lpwstr>
  </property>
  <property fmtid="{D5CDD505-2E9C-101B-9397-08002B2CF9AE}" pid="8" name="MSIP_Label_1299739c-ad3d-4908-806e-4d91151a6e13_ContentBits">
    <vt:lpwstr>0</vt:lpwstr>
  </property>
</Properties>
</file>