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4AF09" w14:textId="77777777" w:rsidR="00AC0924" w:rsidRDefault="0042107C" w:rsidP="00AC0924">
      <w:pPr>
        <w:jc w:val="center"/>
        <w:rPr>
          <w:rFonts w:asciiTheme="majorHAnsi" w:hAnsiTheme="majorHAnsi" w:cs="Arial"/>
          <w:color w:val="222222"/>
          <w:lang w:eastAsia="es-CO"/>
        </w:rPr>
      </w:pPr>
      <w:r w:rsidRPr="00AC0924">
        <w:rPr>
          <w:rFonts w:asciiTheme="majorHAnsi" w:hAnsiTheme="majorHAnsi" w:cs="Arial"/>
          <w:color w:val="222222"/>
          <w:lang w:eastAsia="es-CO"/>
        </w:rPr>
        <w:t xml:space="preserve">  </w:t>
      </w:r>
    </w:p>
    <w:p w14:paraId="5CF8C741" w14:textId="77777777" w:rsidR="00AC0924" w:rsidRDefault="00AC0924" w:rsidP="00AC0924">
      <w:pPr>
        <w:jc w:val="center"/>
        <w:rPr>
          <w:rFonts w:asciiTheme="majorHAnsi" w:hAnsiTheme="majorHAnsi" w:cs="Arial"/>
          <w:color w:val="222222"/>
          <w:lang w:eastAsia="es-CO"/>
        </w:rPr>
      </w:pPr>
    </w:p>
    <w:p w14:paraId="350ADC2A" w14:textId="77777777" w:rsidR="00AC0924" w:rsidRDefault="00AC0924" w:rsidP="00AC0924">
      <w:pPr>
        <w:jc w:val="center"/>
        <w:rPr>
          <w:b/>
          <w:sz w:val="48"/>
          <w:szCs w:val="48"/>
        </w:rPr>
      </w:pPr>
    </w:p>
    <w:p w14:paraId="6C8BBECA" w14:textId="2750256E" w:rsidR="00AC0924" w:rsidRPr="00EB1A57" w:rsidRDefault="00BD2F4F" w:rsidP="00AC0924">
      <w:pPr>
        <w:jc w:val="center"/>
        <w:rPr>
          <w:b/>
          <w:sz w:val="48"/>
          <w:szCs w:val="48"/>
        </w:rPr>
      </w:pPr>
      <w:r>
        <w:rPr>
          <w:b/>
          <w:sz w:val="48"/>
          <w:szCs w:val="48"/>
        </w:rPr>
        <w:t xml:space="preserve">PROYECTO PRUEBA </w:t>
      </w:r>
    </w:p>
    <w:p w14:paraId="48233974" w14:textId="77777777" w:rsidR="00AC0924" w:rsidRDefault="00AC0924" w:rsidP="00AC0924">
      <w:pPr>
        <w:jc w:val="center"/>
        <w:rPr>
          <w:sz w:val="24"/>
          <w:szCs w:val="24"/>
        </w:rPr>
      </w:pPr>
    </w:p>
    <w:p w14:paraId="0A5FEA8A" w14:textId="77777777" w:rsidR="00AC0924" w:rsidRDefault="00AC0924" w:rsidP="00AC0924">
      <w:pPr>
        <w:jc w:val="center"/>
        <w:rPr>
          <w:sz w:val="24"/>
          <w:szCs w:val="24"/>
        </w:rPr>
      </w:pPr>
    </w:p>
    <w:p w14:paraId="1CB569FB" w14:textId="77777777" w:rsidR="00AC0924" w:rsidRDefault="00AC0924" w:rsidP="00AC0924">
      <w:pPr>
        <w:jc w:val="center"/>
        <w:rPr>
          <w:sz w:val="24"/>
          <w:szCs w:val="24"/>
        </w:rPr>
      </w:pPr>
    </w:p>
    <w:p w14:paraId="76AF7E59" w14:textId="77777777" w:rsidR="00AC0924" w:rsidRDefault="00AC0924" w:rsidP="00AC0924">
      <w:pPr>
        <w:jc w:val="center"/>
        <w:rPr>
          <w:sz w:val="24"/>
          <w:szCs w:val="24"/>
        </w:rPr>
      </w:pPr>
    </w:p>
    <w:p w14:paraId="7CACFCB7" w14:textId="4BF8C167" w:rsidR="00AC0924" w:rsidRDefault="00BE4075" w:rsidP="00AC0924">
      <w:pPr>
        <w:jc w:val="center"/>
        <w:rPr>
          <w:b/>
          <w:sz w:val="48"/>
          <w:szCs w:val="48"/>
        </w:rPr>
      </w:pPr>
      <w:r>
        <w:rPr>
          <w:b/>
          <w:sz w:val="48"/>
          <w:szCs w:val="48"/>
        </w:rPr>
        <w:t>TECNOLOGÍAS WEB</w:t>
      </w:r>
    </w:p>
    <w:p w14:paraId="66FDBF8B" w14:textId="77777777" w:rsidR="00312092" w:rsidRDefault="00312092" w:rsidP="00AC0924">
      <w:pPr>
        <w:jc w:val="center"/>
        <w:rPr>
          <w:b/>
          <w:sz w:val="48"/>
          <w:szCs w:val="48"/>
        </w:rPr>
      </w:pPr>
    </w:p>
    <w:p w14:paraId="30E71124" w14:textId="77777777" w:rsidR="005A2E78" w:rsidRDefault="005A2E78" w:rsidP="00AC0924">
      <w:pPr>
        <w:jc w:val="center"/>
        <w:rPr>
          <w:b/>
          <w:sz w:val="48"/>
          <w:szCs w:val="48"/>
        </w:rPr>
      </w:pPr>
    </w:p>
    <w:p w14:paraId="4FA52312" w14:textId="77777777" w:rsidR="005A2E78" w:rsidRDefault="005A2E78" w:rsidP="00AC0924">
      <w:pPr>
        <w:jc w:val="center"/>
        <w:rPr>
          <w:b/>
          <w:sz w:val="48"/>
          <w:szCs w:val="48"/>
        </w:rPr>
      </w:pPr>
    </w:p>
    <w:p w14:paraId="39CA52E1" w14:textId="77777777" w:rsidR="00847B5C" w:rsidRDefault="00847B5C" w:rsidP="00847B5C">
      <w:pPr>
        <w:spacing w:after="0"/>
        <w:rPr>
          <w:b/>
          <w:sz w:val="20"/>
          <w:szCs w:val="20"/>
        </w:rPr>
      </w:pPr>
    </w:p>
    <w:p w14:paraId="21DA47CC" w14:textId="77777777" w:rsidR="00847B5C" w:rsidRDefault="00847B5C" w:rsidP="005A2E78">
      <w:pPr>
        <w:spacing w:after="0"/>
        <w:jc w:val="right"/>
        <w:rPr>
          <w:b/>
          <w:sz w:val="20"/>
          <w:szCs w:val="20"/>
        </w:rPr>
      </w:pPr>
    </w:p>
    <w:p w14:paraId="597CF84B" w14:textId="14150EE8" w:rsidR="00847B5C" w:rsidRPr="0010425B" w:rsidRDefault="00847B5C" w:rsidP="00847B5C">
      <w:pPr>
        <w:spacing w:after="0"/>
        <w:jc w:val="right"/>
      </w:pPr>
      <w:r w:rsidRPr="0010425B">
        <w:rPr>
          <w:b/>
        </w:rPr>
        <w:t xml:space="preserve">Jefe de Experto: </w:t>
      </w:r>
      <w:r w:rsidR="00081A06">
        <w:rPr>
          <w:color w:val="4F81BD" w:themeColor="accent1"/>
        </w:rPr>
        <w:t>Kenny Alejandro Rios Avila</w:t>
      </w:r>
    </w:p>
    <w:p w14:paraId="2A4E3741" w14:textId="77777777" w:rsidR="00847B5C" w:rsidRPr="004E460B" w:rsidRDefault="00847B5C" w:rsidP="00847B5C">
      <w:pPr>
        <w:spacing w:after="0"/>
        <w:jc w:val="right"/>
        <w:rPr>
          <w:b/>
          <w:sz w:val="20"/>
          <w:szCs w:val="20"/>
        </w:rPr>
      </w:pPr>
      <w:r w:rsidRPr="004E460B">
        <w:rPr>
          <w:b/>
          <w:sz w:val="20"/>
          <w:szCs w:val="20"/>
        </w:rPr>
        <w:t>Actualización</w:t>
      </w:r>
    </w:p>
    <w:p w14:paraId="15AA8292" w14:textId="77777777" w:rsidR="00847B5C" w:rsidRDefault="00847B5C" w:rsidP="00847B5C">
      <w:pPr>
        <w:spacing w:after="0"/>
        <w:jc w:val="right"/>
        <w:rPr>
          <w:b/>
          <w:sz w:val="16"/>
          <w:szCs w:val="16"/>
        </w:rPr>
      </w:pPr>
      <w:r>
        <w:rPr>
          <w:b/>
          <w:sz w:val="16"/>
          <w:szCs w:val="16"/>
        </w:rPr>
        <w:t xml:space="preserve">2018 © </w:t>
      </w:r>
    </w:p>
    <w:p w14:paraId="495FD93B" w14:textId="77777777" w:rsidR="00847B5C" w:rsidRDefault="00847B5C" w:rsidP="00847B5C">
      <w:pPr>
        <w:spacing w:after="0"/>
        <w:jc w:val="right"/>
        <w:rPr>
          <w:b/>
          <w:sz w:val="24"/>
          <w:szCs w:val="24"/>
        </w:rPr>
      </w:pPr>
    </w:p>
    <w:p w14:paraId="7D1D7D21" w14:textId="77777777" w:rsidR="00847B5C" w:rsidRDefault="00847B5C" w:rsidP="00847B5C">
      <w:pPr>
        <w:spacing w:after="0"/>
        <w:jc w:val="right"/>
        <w:rPr>
          <w:b/>
          <w:sz w:val="24"/>
          <w:szCs w:val="24"/>
        </w:rPr>
      </w:pPr>
    </w:p>
    <w:p w14:paraId="6F564CE0" w14:textId="77777777" w:rsidR="00847B5C" w:rsidRPr="00696FF2" w:rsidRDefault="00847B5C" w:rsidP="00847B5C">
      <w:pPr>
        <w:spacing w:after="0"/>
        <w:jc w:val="right"/>
        <w:rPr>
          <w:b/>
          <w:sz w:val="20"/>
          <w:szCs w:val="20"/>
        </w:rPr>
      </w:pPr>
      <w:r w:rsidRPr="0010425B">
        <w:rPr>
          <w:b/>
          <w:sz w:val="20"/>
          <w:szCs w:val="20"/>
        </w:rPr>
        <w:t xml:space="preserve">Equipo Central Worldskills Colombia </w:t>
      </w:r>
    </w:p>
    <w:p w14:paraId="5CD0312C" w14:textId="77777777" w:rsidR="00847B5C" w:rsidRPr="0010425B" w:rsidRDefault="00847B5C" w:rsidP="00847B5C">
      <w:pPr>
        <w:spacing w:after="0"/>
        <w:jc w:val="right"/>
        <w:rPr>
          <w:sz w:val="18"/>
          <w:szCs w:val="18"/>
        </w:rPr>
      </w:pPr>
      <w:r w:rsidRPr="0010425B">
        <w:rPr>
          <w:sz w:val="18"/>
          <w:szCs w:val="18"/>
        </w:rPr>
        <w:t>Hellman Yesid Rusinque Gamboa</w:t>
      </w:r>
    </w:p>
    <w:p w14:paraId="39FB524E" w14:textId="77777777" w:rsidR="00847B5C" w:rsidRPr="0010425B" w:rsidRDefault="00847B5C" w:rsidP="00847B5C">
      <w:pPr>
        <w:spacing w:after="0"/>
        <w:jc w:val="right"/>
        <w:rPr>
          <w:sz w:val="18"/>
          <w:szCs w:val="18"/>
        </w:rPr>
      </w:pPr>
      <w:r w:rsidRPr="0010425B">
        <w:rPr>
          <w:sz w:val="18"/>
          <w:szCs w:val="18"/>
        </w:rPr>
        <w:t>Alejandra Gutierrez Rengifo</w:t>
      </w:r>
    </w:p>
    <w:p w14:paraId="799154B2" w14:textId="77777777" w:rsidR="00847B5C" w:rsidRPr="0010425B" w:rsidRDefault="00847B5C" w:rsidP="00847B5C">
      <w:pPr>
        <w:spacing w:after="0"/>
        <w:jc w:val="right"/>
        <w:rPr>
          <w:sz w:val="18"/>
          <w:szCs w:val="18"/>
        </w:rPr>
      </w:pPr>
      <w:r w:rsidRPr="0010425B">
        <w:rPr>
          <w:sz w:val="18"/>
          <w:szCs w:val="18"/>
        </w:rPr>
        <w:t xml:space="preserve">Fredy Garcia Reyes </w:t>
      </w:r>
    </w:p>
    <w:p w14:paraId="64F8F484" w14:textId="576B331D" w:rsidR="00E95337" w:rsidRDefault="00847B5C" w:rsidP="00847B5C">
      <w:pPr>
        <w:spacing w:after="0"/>
        <w:jc w:val="right"/>
        <w:rPr>
          <w:sz w:val="18"/>
          <w:szCs w:val="18"/>
        </w:rPr>
      </w:pPr>
      <w:r w:rsidRPr="0010425B">
        <w:rPr>
          <w:sz w:val="18"/>
          <w:szCs w:val="18"/>
        </w:rPr>
        <w:t>Loren Jaramillo Bernal</w:t>
      </w:r>
    </w:p>
    <w:p w14:paraId="4694C284" w14:textId="77777777" w:rsidR="00847B5C" w:rsidRDefault="00847B5C" w:rsidP="00847B5C">
      <w:pPr>
        <w:spacing w:after="0"/>
        <w:jc w:val="right"/>
        <w:rPr>
          <w:sz w:val="18"/>
          <w:szCs w:val="18"/>
        </w:rPr>
      </w:pPr>
    </w:p>
    <w:p w14:paraId="53F719C5" w14:textId="77777777" w:rsidR="00847B5C" w:rsidRDefault="00847B5C" w:rsidP="00847B5C">
      <w:pPr>
        <w:spacing w:after="0"/>
        <w:ind w:left="708"/>
        <w:jc w:val="right"/>
        <w:rPr>
          <w:sz w:val="20"/>
          <w:szCs w:val="20"/>
        </w:rPr>
      </w:pPr>
    </w:p>
    <w:p w14:paraId="3DC95D2C" w14:textId="1FBFB965" w:rsidR="00E95337" w:rsidRDefault="00DF323E" w:rsidP="0092786B">
      <w:pPr>
        <w:spacing w:after="0"/>
        <w:rPr>
          <w:b/>
          <w:sz w:val="32"/>
          <w:szCs w:val="32"/>
        </w:rPr>
      </w:pPr>
      <w:r w:rsidRPr="00DF323E">
        <w:rPr>
          <w:b/>
          <w:sz w:val="32"/>
          <w:szCs w:val="32"/>
        </w:rPr>
        <w:t xml:space="preserve">Contenido </w:t>
      </w:r>
    </w:p>
    <w:p w14:paraId="19381E0D" w14:textId="77777777" w:rsidR="00DF323E" w:rsidRDefault="00DF323E" w:rsidP="0092786B">
      <w:pPr>
        <w:spacing w:after="0"/>
        <w:rPr>
          <w:b/>
          <w:sz w:val="32"/>
          <w:szCs w:val="32"/>
        </w:rPr>
      </w:pPr>
    </w:p>
    <w:sdt>
      <w:sdtPr>
        <w:rPr>
          <w:rFonts w:ascii="Calibri" w:eastAsia="Calibri" w:hAnsi="Calibri" w:cs="Times New Roman"/>
          <w:b w:val="0"/>
          <w:bCs w:val="0"/>
          <w:color w:val="auto"/>
          <w:sz w:val="22"/>
          <w:szCs w:val="22"/>
          <w:lang w:val="es-ES" w:eastAsia="en-US"/>
        </w:rPr>
        <w:id w:val="-1938367874"/>
        <w:docPartObj>
          <w:docPartGallery w:val="Table of Contents"/>
          <w:docPartUnique/>
        </w:docPartObj>
      </w:sdtPr>
      <w:sdtEndPr/>
      <w:sdtContent>
        <w:p w14:paraId="363D1C61" w14:textId="38CDE474" w:rsidR="00497F9C" w:rsidRDefault="00497F9C">
          <w:pPr>
            <w:pStyle w:val="TtuloTDC"/>
          </w:pPr>
        </w:p>
        <w:p w14:paraId="1A699C9D" w14:textId="77777777" w:rsidR="00497F9C" w:rsidRDefault="00497F9C">
          <w:pPr>
            <w:pStyle w:val="TDC1"/>
            <w:tabs>
              <w:tab w:val="right" w:leader="dot" w:pos="8346"/>
            </w:tabs>
            <w:rPr>
              <w:rFonts w:asciiTheme="minorHAnsi" w:eastAsiaTheme="minorEastAsia" w:hAnsiTheme="minorHAnsi" w:cstheme="minorBidi"/>
              <w:noProof/>
              <w:lang w:val="es-ES_tradnl" w:eastAsia="es-ES_tradnl"/>
            </w:rPr>
          </w:pPr>
          <w:r>
            <w:fldChar w:fldCharType="begin"/>
          </w:r>
          <w:r>
            <w:instrText xml:space="preserve"> TOC \o "1-3" \h \z \u </w:instrText>
          </w:r>
          <w:r>
            <w:fldChar w:fldCharType="separate"/>
          </w:r>
          <w:hyperlink w:anchor="_Toc511031245" w:history="1">
            <w:r w:rsidRPr="00497F9C">
              <w:rPr>
                <w:rStyle w:val="Hipervnculo"/>
                <w:b/>
                <w:noProof/>
              </w:rPr>
              <w:t>Introducción</w:t>
            </w:r>
            <w:r>
              <w:rPr>
                <w:noProof/>
                <w:webHidden/>
              </w:rPr>
              <w:tab/>
            </w:r>
            <w:r>
              <w:rPr>
                <w:noProof/>
                <w:webHidden/>
              </w:rPr>
              <w:fldChar w:fldCharType="begin"/>
            </w:r>
            <w:r>
              <w:rPr>
                <w:noProof/>
                <w:webHidden/>
              </w:rPr>
              <w:instrText xml:space="preserve"> PAGEREF _Toc511031245 \h </w:instrText>
            </w:r>
            <w:r>
              <w:rPr>
                <w:noProof/>
                <w:webHidden/>
              </w:rPr>
            </w:r>
            <w:r>
              <w:rPr>
                <w:noProof/>
                <w:webHidden/>
              </w:rPr>
              <w:fldChar w:fldCharType="separate"/>
            </w:r>
            <w:r>
              <w:rPr>
                <w:noProof/>
                <w:webHidden/>
              </w:rPr>
              <w:t>3</w:t>
            </w:r>
            <w:r>
              <w:rPr>
                <w:noProof/>
                <w:webHidden/>
              </w:rPr>
              <w:fldChar w:fldCharType="end"/>
            </w:r>
          </w:hyperlink>
        </w:p>
        <w:p w14:paraId="60A9FEDC" w14:textId="77777777" w:rsidR="00497F9C" w:rsidRDefault="00732822">
          <w:pPr>
            <w:pStyle w:val="TDC2"/>
            <w:tabs>
              <w:tab w:val="right" w:leader="dot" w:pos="8346"/>
            </w:tabs>
            <w:rPr>
              <w:noProof/>
            </w:rPr>
          </w:pPr>
          <w:hyperlink w:anchor="_Toc511031246" w:history="1">
            <w:r w:rsidR="00497F9C" w:rsidRPr="005E6F52">
              <w:rPr>
                <w:rStyle w:val="Hipervnculo"/>
                <w:b/>
                <w:noProof/>
              </w:rPr>
              <w:t>2.</w:t>
            </w:r>
            <w:r w:rsidR="00497F9C" w:rsidRPr="005E6F52">
              <w:rPr>
                <w:rStyle w:val="Hipervnculo"/>
                <w:noProof/>
              </w:rPr>
              <w:t xml:space="preserve"> </w:t>
            </w:r>
            <w:r w:rsidR="00497F9C" w:rsidRPr="005E6F52">
              <w:rPr>
                <w:rStyle w:val="Hipervnculo"/>
                <w:b/>
                <w:noProof/>
              </w:rPr>
              <w:t>DESCRIPCION DEL PROYECTO</w:t>
            </w:r>
            <w:r w:rsidR="00497F9C">
              <w:rPr>
                <w:noProof/>
                <w:webHidden/>
              </w:rPr>
              <w:tab/>
            </w:r>
            <w:r w:rsidR="00497F9C">
              <w:rPr>
                <w:noProof/>
                <w:webHidden/>
              </w:rPr>
              <w:fldChar w:fldCharType="begin"/>
            </w:r>
            <w:r w:rsidR="00497F9C">
              <w:rPr>
                <w:noProof/>
                <w:webHidden/>
              </w:rPr>
              <w:instrText xml:space="preserve"> PAGEREF _Toc511031246 \h </w:instrText>
            </w:r>
            <w:r w:rsidR="00497F9C">
              <w:rPr>
                <w:noProof/>
                <w:webHidden/>
              </w:rPr>
            </w:r>
            <w:r w:rsidR="00497F9C">
              <w:rPr>
                <w:noProof/>
                <w:webHidden/>
              </w:rPr>
              <w:fldChar w:fldCharType="separate"/>
            </w:r>
            <w:r w:rsidR="00497F9C">
              <w:rPr>
                <w:noProof/>
                <w:webHidden/>
              </w:rPr>
              <w:t>4</w:t>
            </w:r>
            <w:r w:rsidR="00497F9C">
              <w:rPr>
                <w:noProof/>
                <w:webHidden/>
              </w:rPr>
              <w:fldChar w:fldCharType="end"/>
            </w:r>
          </w:hyperlink>
        </w:p>
        <w:p w14:paraId="74A3373A" w14:textId="77777777" w:rsidR="00497F9C" w:rsidRDefault="00732822">
          <w:pPr>
            <w:pStyle w:val="TDC2"/>
            <w:tabs>
              <w:tab w:val="right" w:leader="dot" w:pos="8346"/>
            </w:tabs>
            <w:rPr>
              <w:noProof/>
            </w:rPr>
          </w:pPr>
          <w:hyperlink w:anchor="_Toc511031247" w:history="1">
            <w:r w:rsidR="00497F9C" w:rsidRPr="005E6F52">
              <w:rPr>
                <w:rStyle w:val="Hipervnculo"/>
                <w:b/>
                <w:noProof/>
              </w:rPr>
              <w:t>3. INSTRUCCIONES A LOS COMPETIDRES</w:t>
            </w:r>
            <w:r w:rsidR="00497F9C">
              <w:rPr>
                <w:noProof/>
                <w:webHidden/>
              </w:rPr>
              <w:tab/>
            </w:r>
            <w:r w:rsidR="00497F9C">
              <w:rPr>
                <w:noProof/>
                <w:webHidden/>
              </w:rPr>
              <w:fldChar w:fldCharType="begin"/>
            </w:r>
            <w:r w:rsidR="00497F9C">
              <w:rPr>
                <w:noProof/>
                <w:webHidden/>
              </w:rPr>
              <w:instrText xml:space="preserve"> PAGEREF _Toc511031247 \h </w:instrText>
            </w:r>
            <w:r w:rsidR="00497F9C">
              <w:rPr>
                <w:noProof/>
                <w:webHidden/>
              </w:rPr>
            </w:r>
            <w:r w:rsidR="00497F9C">
              <w:rPr>
                <w:noProof/>
                <w:webHidden/>
              </w:rPr>
              <w:fldChar w:fldCharType="separate"/>
            </w:r>
            <w:r w:rsidR="00497F9C">
              <w:rPr>
                <w:noProof/>
                <w:webHidden/>
              </w:rPr>
              <w:t>5</w:t>
            </w:r>
            <w:r w:rsidR="00497F9C">
              <w:rPr>
                <w:noProof/>
                <w:webHidden/>
              </w:rPr>
              <w:fldChar w:fldCharType="end"/>
            </w:r>
          </w:hyperlink>
        </w:p>
        <w:p w14:paraId="348AAF32" w14:textId="77777777" w:rsidR="00497F9C" w:rsidRDefault="00732822">
          <w:pPr>
            <w:pStyle w:val="TDC2"/>
            <w:tabs>
              <w:tab w:val="right" w:leader="dot" w:pos="8346"/>
            </w:tabs>
            <w:rPr>
              <w:noProof/>
            </w:rPr>
          </w:pPr>
          <w:hyperlink w:anchor="_Toc511031248" w:history="1">
            <w:r w:rsidR="00497F9C" w:rsidRPr="005E6F52">
              <w:rPr>
                <w:rStyle w:val="Hipervnculo"/>
                <w:b/>
                <w:noProof/>
              </w:rPr>
              <w:t>4. MODULOS DE COMPETENCIA</w:t>
            </w:r>
            <w:r w:rsidR="00497F9C">
              <w:rPr>
                <w:noProof/>
                <w:webHidden/>
              </w:rPr>
              <w:tab/>
            </w:r>
            <w:r w:rsidR="00497F9C">
              <w:rPr>
                <w:noProof/>
                <w:webHidden/>
              </w:rPr>
              <w:fldChar w:fldCharType="begin"/>
            </w:r>
            <w:r w:rsidR="00497F9C">
              <w:rPr>
                <w:noProof/>
                <w:webHidden/>
              </w:rPr>
              <w:instrText xml:space="preserve"> PAGEREF _Toc511031248 \h </w:instrText>
            </w:r>
            <w:r w:rsidR="00497F9C">
              <w:rPr>
                <w:noProof/>
                <w:webHidden/>
              </w:rPr>
            </w:r>
            <w:r w:rsidR="00497F9C">
              <w:rPr>
                <w:noProof/>
                <w:webHidden/>
              </w:rPr>
              <w:fldChar w:fldCharType="separate"/>
            </w:r>
            <w:r w:rsidR="00497F9C">
              <w:rPr>
                <w:noProof/>
                <w:webHidden/>
              </w:rPr>
              <w:t>6</w:t>
            </w:r>
            <w:r w:rsidR="00497F9C">
              <w:rPr>
                <w:noProof/>
                <w:webHidden/>
              </w:rPr>
              <w:fldChar w:fldCharType="end"/>
            </w:r>
          </w:hyperlink>
        </w:p>
        <w:p w14:paraId="476FE60F" w14:textId="77777777" w:rsidR="00497F9C" w:rsidRDefault="00732822">
          <w:pPr>
            <w:pStyle w:val="TDC3"/>
            <w:tabs>
              <w:tab w:val="right" w:leader="dot" w:pos="8346"/>
            </w:tabs>
            <w:rPr>
              <w:noProof/>
            </w:rPr>
          </w:pPr>
          <w:hyperlink w:anchor="_Toc511031249" w:history="1">
            <w:r w:rsidR="00497F9C" w:rsidRPr="005E6F52">
              <w:rPr>
                <w:rStyle w:val="Hipervnculo"/>
                <w:b/>
                <w:noProof/>
              </w:rPr>
              <w:t>4.1 Módulo A</w:t>
            </w:r>
            <w:r w:rsidR="00497F9C">
              <w:rPr>
                <w:noProof/>
                <w:webHidden/>
              </w:rPr>
              <w:tab/>
            </w:r>
            <w:r w:rsidR="00497F9C">
              <w:rPr>
                <w:noProof/>
                <w:webHidden/>
              </w:rPr>
              <w:fldChar w:fldCharType="begin"/>
            </w:r>
            <w:r w:rsidR="00497F9C">
              <w:rPr>
                <w:noProof/>
                <w:webHidden/>
              </w:rPr>
              <w:instrText xml:space="preserve"> PAGEREF _Toc511031249 \h </w:instrText>
            </w:r>
            <w:r w:rsidR="00497F9C">
              <w:rPr>
                <w:noProof/>
                <w:webHidden/>
              </w:rPr>
            </w:r>
            <w:r w:rsidR="00497F9C">
              <w:rPr>
                <w:noProof/>
                <w:webHidden/>
              </w:rPr>
              <w:fldChar w:fldCharType="separate"/>
            </w:r>
            <w:r w:rsidR="00497F9C">
              <w:rPr>
                <w:noProof/>
                <w:webHidden/>
              </w:rPr>
              <w:t>6</w:t>
            </w:r>
            <w:r w:rsidR="00497F9C">
              <w:rPr>
                <w:noProof/>
                <w:webHidden/>
              </w:rPr>
              <w:fldChar w:fldCharType="end"/>
            </w:r>
          </w:hyperlink>
        </w:p>
        <w:p w14:paraId="3D690B29" w14:textId="77777777" w:rsidR="00497F9C" w:rsidRDefault="00732822">
          <w:pPr>
            <w:pStyle w:val="TDC2"/>
            <w:tabs>
              <w:tab w:val="right" w:leader="dot" w:pos="8346"/>
            </w:tabs>
            <w:rPr>
              <w:noProof/>
            </w:rPr>
          </w:pPr>
          <w:hyperlink w:anchor="_Toc511031253" w:history="1">
            <w:r w:rsidR="00497F9C" w:rsidRPr="005E6F52">
              <w:rPr>
                <w:rStyle w:val="Hipervnculo"/>
                <w:b/>
                <w:noProof/>
              </w:rPr>
              <w:t>5.  ESQUEMA DE MARCACION</w:t>
            </w:r>
            <w:r w:rsidR="00497F9C">
              <w:rPr>
                <w:noProof/>
                <w:webHidden/>
              </w:rPr>
              <w:tab/>
            </w:r>
            <w:r w:rsidR="00497F9C">
              <w:rPr>
                <w:noProof/>
                <w:webHidden/>
              </w:rPr>
              <w:fldChar w:fldCharType="begin"/>
            </w:r>
            <w:r w:rsidR="00497F9C">
              <w:rPr>
                <w:noProof/>
                <w:webHidden/>
              </w:rPr>
              <w:instrText xml:space="preserve"> PAGEREF _Toc511031253 \h </w:instrText>
            </w:r>
            <w:r w:rsidR="00497F9C">
              <w:rPr>
                <w:noProof/>
                <w:webHidden/>
              </w:rPr>
            </w:r>
            <w:r w:rsidR="00497F9C">
              <w:rPr>
                <w:noProof/>
                <w:webHidden/>
              </w:rPr>
              <w:fldChar w:fldCharType="separate"/>
            </w:r>
            <w:r w:rsidR="00497F9C">
              <w:rPr>
                <w:noProof/>
                <w:webHidden/>
              </w:rPr>
              <w:t>7</w:t>
            </w:r>
            <w:r w:rsidR="00497F9C">
              <w:rPr>
                <w:noProof/>
                <w:webHidden/>
              </w:rPr>
              <w:fldChar w:fldCharType="end"/>
            </w:r>
          </w:hyperlink>
        </w:p>
        <w:p w14:paraId="01DE011C" w14:textId="77777777" w:rsidR="00497F9C" w:rsidRDefault="00732822">
          <w:pPr>
            <w:pStyle w:val="TDC2"/>
            <w:tabs>
              <w:tab w:val="right" w:leader="dot" w:pos="8346"/>
            </w:tabs>
            <w:rPr>
              <w:noProof/>
            </w:rPr>
          </w:pPr>
          <w:hyperlink w:anchor="_Toc511031254" w:history="1">
            <w:r w:rsidR="00497F9C" w:rsidRPr="005E6F52">
              <w:rPr>
                <w:rStyle w:val="Hipervnculo"/>
                <w:b/>
                <w:noProof/>
              </w:rPr>
              <w:t>6. BIBLIOGRAFIA</w:t>
            </w:r>
            <w:r w:rsidR="00497F9C">
              <w:rPr>
                <w:noProof/>
                <w:webHidden/>
              </w:rPr>
              <w:tab/>
            </w:r>
            <w:r w:rsidR="00497F9C">
              <w:rPr>
                <w:noProof/>
                <w:webHidden/>
              </w:rPr>
              <w:fldChar w:fldCharType="begin"/>
            </w:r>
            <w:r w:rsidR="00497F9C">
              <w:rPr>
                <w:noProof/>
                <w:webHidden/>
              </w:rPr>
              <w:instrText xml:space="preserve"> PAGEREF _Toc511031254 \h </w:instrText>
            </w:r>
            <w:r w:rsidR="00497F9C">
              <w:rPr>
                <w:noProof/>
                <w:webHidden/>
              </w:rPr>
            </w:r>
            <w:r w:rsidR="00497F9C">
              <w:rPr>
                <w:noProof/>
                <w:webHidden/>
              </w:rPr>
              <w:fldChar w:fldCharType="separate"/>
            </w:r>
            <w:r w:rsidR="00497F9C">
              <w:rPr>
                <w:noProof/>
                <w:webHidden/>
              </w:rPr>
              <w:t>8</w:t>
            </w:r>
            <w:r w:rsidR="00497F9C">
              <w:rPr>
                <w:noProof/>
                <w:webHidden/>
              </w:rPr>
              <w:fldChar w:fldCharType="end"/>
            </w:r>
          </w:hyperlink>
        </w:p>
        <w:p w14:paraId="617672D4" w14:textId="3CDD4126" w:rsidR="00497F9C" w:rsidRDefault="00497F9C">
          <w:r>
            <w:rPr>
              <w:b/>
              <w:bCs/>
              <w:lang w:val="es-ES"/>
            </w:rPr>
            <w:fldChar w:fldCharType="end"/>
          </w:r>
        </w:p>
      </w:sdtContent>
    </w:sdt>
    <w:p w14:paraId="18E5A1B5" w14:textId="77777777" w:rsidR="00DF323E" w:rsidRDefault="00DF323E" w:rsidP="0092786B">
      <w:pPr>
        <w:spacing w:after="0"/>
        <w:rPr>
          <w:b/>
          <w:sz w:val="32"/>
          <w:szCs w:val="32"/>
        </w:rPr>
      </w:pPr>
    </w:p>
    <w:p w14:paraId="3C794D15" w14:textId="77777777" w:rsidR="00DF323E" w:rsidRDefault="00DF323E" w:rsidP="0092786B">
      <w:pPr>
        <w:spacing w:after="0"/>
        <w:rPr>
          <w:b/>
          <w:sz w:val="32"/>
          <w:szCs w:val="32"/>
        </w:rPr>
      </w:pPr>
    </w:p>
    <w:p w14:paraId="148EFE8A" w14:textId="77777777" w:rsidR="00DF323E" w:rsidRDefault="00DF323E" w:rsidP="0092786B">
      <w:pPr>
        <w:spacing w:after="0"/>
        <w:rPr>
          <w:b/>
          <w:sz w:val="32"/>
          <w:szCs w:val="32"/>
        </w:rPr>
      </w:pPr>
    </w:p>
    <w:p w14:paraId="4CC7BACA" w14:textId="77777777" w:rsidR="00DF323E" w:rsidRDefault="00DF323E" w:rsidP="0092786B">
      <w:pPr>
        <w:spacing w:after="0"/>
        <w:rPr>
          <w:b/>
          <w:sz w:val="32"/>
          <w:szCs w:val="32"/>
        </w:rPr>
      </w:pPr>
    </w:p>
    <w:p w14:paraId="2555BC3D" w14:textId="77777777" w:rsidR="00DF323E" w:rsidRDefault="00DF323E" w:rsidP="0092786B">
      <w:pPr>
        <w:spacing w:after="0"/>
        <w:rPr>
          <w:b/>
          <w:sz w:val="32"/>
          <w:szCs w:val="32"/>
        </w:rPr>
      </w:pPr>
    </w:p>
    <w:p w14:paraId="6523365E" w14:textId="77777777" w:rsidR="00DF323E" w:rsidRDefault="00DF323E" w:rsidP="0092786B">
      <w:pPr>
        <w:spacing w:after="0"/>
        <w:rPr>
          <w:b/>
          <w:sz w:val="32"/>
          <w:szCs w:val="32"/>
        </w:rPr>
      </w:pPr>
    </w:p>
    <w:p w14:paraId="261B4786" w14:textId="77777777" w:rsidR="00DF323E" w:rsidRDefault="00DF323E" w:rsidP="0092786B">
      <w:pPr>
        <w:spacing w:after="0"/>
        <w:rPr>
          <w:b/>
          <w:sz w:val="32"/>
          <w:szCs w:val="32"/>
        </w:rPr>
      </w:pPr>
    </w:p>
    <w:p w14:paraId="6203AC04" w14:textId="77777777" w:rsidR="00253E65" w:rsidRDefault="00253E65" w:rsidP="0092786B">
      <w:pPr>
        <w:spacing w:after="0"/>
        <w:rPr>
          <w:b/>
          <w:sz w:val="32"/>
          <w:szCs w:val="32"/>
        </w:rPr>
      </w:pPr>
    </w:p>
    <w:p w14:paraId="41EB0B64" w14:textId="77777777" w:rsidR="00253E65" w:rsidRDefault="00253E65" w:rsidP="0092786B">
      <w:pPr>
        <w:spacing w:after="0"/>
        <w:rPr>
          <w:b/>
          <w:sz w:val="32"/>
          <w:szCs w:val="32"/>
        </w:rPr>
      </w:pPr>
    </w:p>
    <w:p w14:paraId="7120D16B" w14:textId="77777777" w:rsidR="00253E65" w:rsidRDefault="00253E65" w:rsidP="0092786B">
      <w:pPr>
        <w:spacing w:after="0"/>
        <w:rPr>
          <w:b/>
          <w:sz w:val="32"/>
          <w:szCs w:val="32"/>
        </w:rPr>
      </w:pPr>
    </w:p>
    <w:p w14:paraId="130EEAC3" w14:textId="77777777" w:rsidR="00253E65" w:rsidRDefault="00253E65" w:rsidP="0092786B">
      <w:pPr>
        <w:spacing w:after="0"/>
        <w:rPr>
          <w:b/>
          <w:sz w:val="32"/>
          <w:szCs w:val="32"/>
        </w:rPr>
      </w:pPr>
    </w:p>
    <w:p w14:paraId="7F939879" w14:textId="77777777" w:rsidR="00DF323E" w:rsidRDefault="00DF323E" w:rsidP="0092786B">
      <w:pPr>
        <w:spacing w:after="0"/>
        <w:rPr>
          <w:b/>
          <w:sz w:val="32"/>
          <w:szCs w:val="32"/>
        </w:rPr>
      </w:pPr>
    </w:p>
    <w:p w14:paraId="5C4D4E05" w14:textId="77777777" w:rsidR="00DF323E" w:rsidRDefault="00DF323E" w:rsidP="0092786B">
      <w:pPr>
        <w:spacing w:after="0"/>
        <w:rPr>
          <w:b/>
          <w:sz w:val="32"/>
          <w:szCs w:val="32"/>
        </w:rPr>
      </w:pPr>
    </w:p>
    <w:p w14:paraId="1CB6FD98" w14:textId="77777777" w:rsidR="00DF323E" w:rsidRDefault="00DF323E" w:rsidP="0092786B">
      <w:pPr>
        <w:spacing w:after="0"/>
        <w:rPr>
          <w:b/>
          <w:sz w:val="32"/>
          <w:szCs w:val="32"/>
        </w:rPr>
      </w:pPr>
    </w:p>
    <w:p w14:paraId="332B79A6" w14:textId="77777777" w:rsidR="00DF323E" w:rsidRDefault="00DF323E" w:rsidP="0092786B">
      <w:pPr>
        <w:spacing w:after="0"/>
        <w:rPr>
          <w:b/>
          <w:sz w:val="32"/>
          <w:szCs w:val="32"/>
        </w:rPr>
      </w:pPr>
    </w:p>
    <w:p w14:paraId="49A46FE9" w14:textId="77777777" w:rsidR="00847B5C" w:rsidRDefault="00847B5C" w:rsidP="0092786B">
      <w:pPr>
        <w:spacing w:after="0"/>
        <w:rPr>
          <w:b/>
          <w:sz w:val="32"/>
          <w:szCs w:val="32"/>
        </w:rPr>
      </w:pPr>
    </w:p>
    <w:p w14:paraId="0B7FF223" w14:textId="33BEF569" w:rsidR="00DF323E" w:rsidRDefault="00497F9C" w:rsidP="00DF323E">
      <w:pPr>
        <w:pStyle w:val="Ttulo1"/>
        <w:rPr>
          <w:color w:val="000000" w:themeColor="text1"/>
        </w:rPr>
      </w:pPr>
      <w:r>
        <w:rPr>
          <w:color w:val="000000" w:themeColor="text1"/>
        </w:rPr>
        <w:t>INTRODUCCIÓN</w:t>
      </w:r>
    </w:p>
    <w:p w14:paraId="7EFFA73A" w14:textId="77777777" w:rsidR="00B868F1" w:rsidRDefault="00B868F1" w:rsidP="00A77692">
      <w:pPr>
        <w:jc w:val="both"/>
        <w:rPr>
          <w:color w:val="000000" w:themeColor="text1"/>
        </w:rPr>
      </w:pPr>
      <w:r w:rsidRPr="0099049D">
        <w:rPr>
          <w:color w:val="000000" w:themeColor="text1"/>
        </w:rPr>
        <w:t>El Diseño / Desarrollo Web abarca muchas habilidades y disciplinas diferentes en la producción y mantenimiento de sitios web. Las habilidades requeridas de un desarrollador web son diversas. El diseño web implica la implementación de soluciones específicas que siguen las reglas y objetivos del negocio delineado por el cliente, una comprensión profunda de los requisitos es necesaria para convertirlos en el sitio web.</w:t>
      </w:r>
    </w:p>
    <w:p w14:paraId="323C2032" w14:textId="0C1116DF" w:rsidR="004517F1" w:rsidRPr="0099049D" w:rsidRDefault="004517F1" w:rsidP="004517F1">
      <w:pPr>
        <w:pStyle w:val="Ttulo1"/>
        <w:rPr>
          <w:color w:val="000000" w:themeColor="text1"/>
        </w:rPr>
      </w:pPr>
      <w:r>
        <w:rPr>
          <w:color w:val="000000" w:themeColor="text1"/>
        </w:rPr>
        <w:t>2. Descripción del proyecto</w:t>
      </w:r>
    </w:p>
    <w:p w14:paraId="3D2A4C91" w14:textId="77777777" w:rsidR="00AC5BB0" w:rsidRDefault="00AC5BB0" w:rsidP="00AC5BB0">
      <w:pPr>
        <w:jc w:val="both"/>
      </w:pPr>
      <w:r>
        <w:t xml:space="preserve">El </w:t>
      </w:r>
      <w:r w:rsidRPr="00F72187">
        <w:rPr>
          <w:b/>
        </w:rPr>
        <w:t>Fondo Mixto De Cultura Del Guaviare</w:t>
      </w:r>
      <w:r>
        <w:rPr>
          <w:b/>
        </w:rPr>
        <w:t xml:space="preserve"> </w:t>
      </w:r>
      <w:r w:rsidRPr="00F72187">
        <w:t>es una</w:t>
      </w:r>
      <w:r>
        <w:t xml:space="preserve"> e</w:t>
      </w:r>
      <w:r w:rsidRPr="00F72187">
        <w:t>ntidad sin ánimo de lucro, encargada de la promoción y difusión de la cultura del departamento del Guaviare</w:t>
      </w:r>
      <w:r>
        <w:t>. El departamento del Guaviare se caracteriza por ser una zona donde se integran múltiples y variadas culturas de todo el país, y para impulsar esa riqueza cultural se hace necesario que esta entidad pueda hacerse visible en la red, a nivel nacional e internacional a través de una página web, que a su vez funcionará como una vitrina virtual para sus visitantes, y que debe ser accesible desde todos los dispositivos (Computador, Tablet y Celular).</w:t>
      </w:r>
    </w:p>
    <w:p w14:paraId="1AC824D4" w14:textId="77777777" w:rsidR="00AC5BB0" w:rsidRDefault="00AC5BB0" w:rsidP="00AC5BB0">
      <w:pPr>
        <w:jc w:val="both"/>
      </w:pPr>
      <w:r>
        <w:t>El Objeto Social del Fondo Mixto es Promover y difundir las diferentes manifestaciones artísticas y culturales del Departamento del Guaviare, a través de la gestión, canalización, capitalización y administración de recursos bajo los principios de equidad, valoración de la diversidad y descentralización.</w:t>
      </w:r>
    </w:p>
    <w:p w14:paraId="0B399DCE" w14:textId="0BC7994B" w:rsidR="00AC5BB0" w:rsidRDefault="00AC5BB0" w:rsidP="00AC5BB0">
      <w:pPr>
        <w:jc w:val="both"/>
      </w:pPr>
      <w:r>
        <w:t xml:space="preserve">Mediante la </w:t>
      </w:r>
      <w:r w:rsidR="004429D4">
        <w:t>tienda</w:t>
      </w:r>
      <w:r>
        <w:t xml:space="preserve"> </w:t>
      </w:r>
      <w:r w:rsidRPr="004A58E2">
        <w:rPr>
          <w:b/>
        </w:rPr>
        <w:t>Guaviare Artesanal</w:t>
      </w:r>
      <w:r>
        <w:t>, se busca visibilizar y posicionar los productos artesanales producidos en la región, los cuales gozan de una buena oportunidad de negocio en el exterior, debido a su riqueza y valor cultural.</w:t>
      </w:r>
    </w:p>
    <w:p w14:paraId="3C679192" w14:textId="787E1220" w:rsidR="00AC5BB0" w:rsidRDefault="00AC5BB0" w:rsidP="00AC5BB0">
      <w:pPr>
        <w:jc w:val="both"/>
      </w:pPr>
      <w:r>
        <w:t xml:space="preserve">Se requiere entonces, que se desarrolle una página web que sirva como portal corporativo e informativo sobre el </w:t>
      </w:r>
      <w:r w:rsidRPr="00371836">
        <w:rPr>
          <w:b/>
        </w:rPr>
        <w:t>Fondo Mixto de Cultura del Guaviare</w:t>
      </w:r>
      <w:r>
        <w:t xml:space="preserve">, y a su vez, se implemente una tienda virtual para la </w:t>
      </w:r>
      <w:r w:rsidR="004429D4">
        <w:t>tienda</w:t>
      </w:r>
      <w:r>
        <w:t xml:space="preserve"> </w:t>
      </w:r>
      <w:r w:rsidRPr="00371836">
        <w:rPr>
          <w:b/>
        </w:rPr>
        <w:t>Guaviare Artesanal</w:t>
      </w:r>
      <w:r>
        <w:rPr>
          <w:b/>
        </w:rPr>
        <w:t xml:space="preserve">. </w:t>
      </w:r>
      <w:r w:rsidR="00741E64" w:rsidRPr="00741E64">
        <w:t>Adiciona</w:t>
      </w:r>
      <w:r w:rsidR="00741E64">
        <w:t xml:space="preserve">lmente se agregará una página o sección de noticias, que funcionará como el blog del sitio. </w:t>
      </w:r>
      <w:r w:rsidRPr="004B0E05">
        <w:t>De es</w:t>
      </w:r>
      <w:r>
        <w:t>ta manera se busca posicionar al Guaviare como un destino cultural, cuya iniciativa estará apoyada por el Fondo Mixto de Cultura del Guaviare.</w:t>
      </w:r>
    </w:p>
    <w:p w14:paraId="2BC9AFCA" w14:textId="77777777" w:rsidR="00B868F1" w:rsidRDefault="00B868F1" w:rsidP="00B868F1">
      <w:r w:rsidRPr="00E00932">
        <w:rPr>
          <w:b/>
        </w:rPr>
        <w:t xml:space="preserve">Objetivo: </w:t>
      </w:r>
    </w:p>
    <w:p w14:paraId="40C96DB2" w14:textId="6FED15A0" w:rsidR="00A35629" w:rsidRPr="00092879" w:rsidRDefault="00092879" w:rsidP="00092879">
      <w:pPr>
        <w:jc w:val="both"/>
      </w:pPr>
      <w:r>
        <w:t xml:space="preserve">Implementar el diseño propuesto en el módulo A, en un gestor de contenidos (CMS, WordPress), mediante </w:t>
      </w:r>
      <w:r w:rsidR="0004798C">
        <w:t>el desarrollo de</w:t>
      </w:r>
      <w:r>
        <w:t xml:space="preserve"> plantilla</w:t>
      </w:r>
      <w:r w:rsidR="0004798C">
        <w:t>s</w:t>
      </w:r>
      <w:r>
        <w:t xml:space="preserve"> creada</w:t>
      </w:r>
      <w:r w:rsidR="0004798C">
        <w:t>s</w:t>
      </w:r>
      <w:r>
        <w:t xml:space="preserve"> a través de un Tema Hijo.</w:t>
      </w:r>
    </w:p>
    <w:p w14:paraId="0A821491" w14:textId="6C486E8B" w:rsidR="00A35629" w:rsidRDefault="00A35629" w:rsidP="00DF323E">
      <w:pPr>
        <w:pStyle w:val="Default"/>
        <w:spacing w:line="276" w:lineRule="auto"/>
        <w:jc w:val="both"/>
        <w:rPr>
          <w:rFonts w:ascii="Arial" w:hAnsi="Arial" w:cs="Arial"/>
          <w:sz w:val="20"/>
          <w:szCs w:val="20"/>
        </w:rPr>
      </w:pPr>
    </w:p>
    <w:p w14:paraId="31C5C8E7" w14:textId="0BB909E2" w:rsidR="00AC5BB0" w:rsidRDefault="00AC5BB0" w:rsidP="00DF323E">
      <w:pPr>
        <w:pStyle w:val="Default"/>
        <w:spacing w:line="276" w:lineRule="auto"/>
        <w:jc w:val="both"/>
        <w:rPr>
          <w:rFonts w:ascii="Arial" w:hAnsi="Arial" w:cs="Arial"/>
          <w:sz w:val="20"/>
          <w:szCs w:val="20"/>
        </w:rPr>
      </w:pPr>
    </w:p>
    <w:p w14:paraId="54BCCCE9" w14:textId="6E4882EC" w:rsidR="00AC5BB0" w:rsidRDefault="00AC5BB0" w:rsidP="00DF323E">
      <w:pPr>
        <w:pStyle w:val="Default"/>
        <w:spacing w:line="276" w:lineRule="auto"/>
        <w:jc w:val="both"/>
        <w:rPr>
          <w:rFonts w:ascii="Arial" w:hAnsi="Arial" w:cs="Arial"/>
          <w:sz w:val="20"/>
          <w:szCs w:val="20"/>
        </w:rPr>
      </w:pPr>
    </w:p>
    <w:p w14:paraId="6ED39516" w14:textId="77777777" w:rsidR="00AC5BB0" w:rsidRDefault="00AC5BB0" w:rsidP="00DF323E">
      <w:pPr>
        <w:pStyle w:val="Default"/>
        <w:spacing w:line="276" w:lineRule="auto"/>
        <w:jc w:val="both"/>
        <w:rPr>
          <w:rFonts w:ascii="Arial" w:hAnsi="Arial" w:cs="Arial"/>
          <w:sz w:val="20"/>
          <w:szCs w:val="20"/>
        </w:rPr>
      </w:pPr>
    </w:p>
    <w:p w14:paraId="2FD1D5C0" w14:textId="1B5505E5" w:rsidR="00DF323E" w:rsidRPr="00A35629" w:rsidRDefault="00A35629" w:rsidP="003C53FE">
      <w:pPr>
        <w:pStyle w:val="Ttulo2"/>
        <w:rPr>
          <w:b/>
        </w:rPr>
      </w:pPr>
      <w:bookmarkStart w:id="0" w:name="_Toc511031247"/>
      <w:r w:rsidRPr="00A35629">
        <w:rPr>
          <w:b/>
        </w:rPr>
        <w:t>3. INSTRUCCIONES A LOS COMPETID</w:t>
      </w:r>
      <w:r w:rsidR="004B06DA">
        <w:rPr>
          <w:b/>
        </w:rPr>
        <w:t>O</w:t>
      </w:r>
      <w:r w:rsidRPr="00A35629">
        <w:rPr>
          <w:b/>
        </w:rPr>
        <w:t>RES</w:t>
      </w:r>
      <w:bookmarkEnd w:id="0"/>
    </w:p>
    <w:p w14:paraId="20020516" w14:textId="77777777" w:rsidR="00DF323E" w:rsidRDefault="00DF323E" w:rsidP="00DF323E">
      <w:pPr>
        <w:pStyle w:val="Default"/>
        <w:spacing w:line="276" w:lineRule="auto"/>
        <w:rPr>
          <w:rFonts w:ascii="Arial" w:hAnsi="Arial" w:cs="Arial"/>
          <w:b/>
          <w:sz w:val="20"/>
          <w:szCs w:val="20"/>
        </w:rPr>
      </w:pPr>
    </w:p>
    <w:p w14:paraId="656A8D23" w14:textId="77777777" w:rsidR="00092879" w:rsidRPr="00F26264" w:rsidRDefault="00092879" w:rsidP="00092879">
      <w:pPr>
        <w:pStyle w:val="Ttulo2"/>
        <w:jc w:val="both"/>
        <w:rPr>
          <w:color w:val="000000"/>
          <w:szCs w:val="22"/>
        </w:rPr>
      </w:pPr>
      <w:bookmarkStart w:id="1" w:name="_3yhm8wg8tm1m" w:colFirst="0" w:colLast="0"/>
      <w:bookmarkStart w:id="2" w:name="_Toc511031248"/>
      <w:bookmarkEnd w:id="1"/>
      <w:r w:rsidRPr="00F26264">
        <w:rPr>
          <w:color w:val="000000"/>
          <w:szCs w:val="22"/>
        </w:rPr>
        <w:t>Este módulo involucr</w:t>
      </w:r>
      <w:r w:rsidRPr="00F26264">
        <w:rPr>
          <w:szCs w:val="22"/>
        </w:rPr>
        <w:t>a</w:t>
      </w:r>
      <w:r w:rsidRPr="00F26264">
        <w:rPr>
          <w:color w:val="000000"/>
          <w:szCs w:val="22"/>
        </w:rPr>
        <w:t xml:space="preserve"> conocimientos sobre diseño web, técnicas de maquetación para websites, escritura de código del lado del cliente y escritura de código del lado del servidor, todos combinados en un proyecto CMS.</w:t>
      </w:r>
    </w:p>
    <w:p w14:paraId="43B57059" w14:textId="6C1A3974" w:rsidR="00092879" w:rsidRPr="00F26264" w:rsidRDefault="00092879" w:rsidP="00092879">
      <w:pPr>
        <w:pStyle w:val="Ttulo2"/>
        <w:jc w:val="both"/>
        <w:rPr>
          <w:b/>
          <w:smallCaps/>
          <w:szCs w:val="22"/>
        </w:rPr>
      </w:pPr>
      <w:r w:rsidRPr="00F26264">
        <w:rPr>
          <w:color w:val="000000"/>
          <w:szCs w:val="22"/>
        </w:rPr>
        <w:t xml:space="preserve">Se hará uso del CMS más popular, Wordpress. Desarrollará su tema como un tema-hijo, para el tema de WordPress </w:t>
      </w:r>
      <w:r w:rsidRPr="00F26264">
        <w:rPr>
          <w:szCs w:val="22"/>
        </w:rPr>
        <w:t>“Blankslate”, llamado “</w:t>
      </w:r>
      <w:r w:rsidRPr="00F26264">
        <w:rPr>
          <w:i/>
          <w:szCs w:val="22"/>
        </w:rPr>
        <w:t>Blankslate_Child_</w:t>
      </w:r>
      <w:r w:rsidR="00AC5BB0">
        <w:rPr>
          <w:i/>
          <w:szCs w:val="22"/>
        </w:rPr>
        <w:t>FondoMixto</w:t>
      </w:r>
      <w:r w:rsidRPr="00F26264">
        <w:rPr>
          <w:i/>
          <w:szCs w:val="22"/>
        </w:rPr>
        <w:t>”.</w:t>
      </w:r>
      <w:r w:rsidRPr="00F26264">
        <w:rPr>
          <w:szCs w:val="22"/>
        </w:rPr>
        <w:t xml:space="preserve"> Para la completa funcionalidad del sitio web, necesitará agregar algunos de los plugins provistos, o desarrollados por usted mismo.</w:t>
      </w:r>
    </w:p>
    <w:p w14:paraId="22A3F11B" w14:textId="77777777" w:rsidR="00092879" w:rsidRPr="003543AE" w:rsidRDefault="00092879" w:rsidP="00092879">
      <w:pPr>
        <w:rPr>
          <w:b/>
        </w:rPr>
      </w:pPr>
      <w:r w:rsidRPr="003543AE">
        <w:rPr>
          <w:b/>
        </w:rPr>
        <w:t>TÉCNICA</w:t>
      </w:r>
    </w:p>
    <w:p w14:paraId="06656C6F" w14:textId="1DDA0695" w:rsidR="00092879" w:rsidRPr="0061033A" w:rsidRDefault="00092879" w:rsidP="00092879">
      <w:pPr>
        <w:jc w:val="both"/>
      </w:pPr>
      <w:r w:rsidRPr="0061033A">
        <w:t>El layout del sitio w</w:t>
      </w:r>
      <w:r>
        <w:t xml:space="preserve">eb debe ser desarrollado para permitirle agregar elementos de menú (hasta </w:t>
      </w:r>
      <w:r w:rsidR="00C23A3E">
        <w:t>4</w:t>
      </w:r>
      <w:r>
        <w:t xml:space="preserve"> elementos, cada uno con máximo 1</w:t>
      </w:r>
      <w:r w:rsidR="00C23A3E">
        <w:t>0</w:t>
      </w:r>
      <w:r>
        <w:t xml:space="preserve"> caracteres) y contenido adicional, sin afectar el diseño.</w:t>
      </w:r>
    </w:p>
    <w:p w14:paraId="7BFD86B5" w14:textId="77777777" w:rsidR="00092879" w:rsidRDefault="00092879" w:rsidP="00092879">
      <w:pPr>
        <w:ind w:right="-8"/>
        <w:jc w:val="both"/>
      </w:pPr>
      <w:r>
        <w:t xml:space="preserve">El layout del sitio web debe ser idéntico para sus diseños, pero también debe escalarse sin dañar el diseño cuando se modifique la escala de la ventana del navegador web entre 320px y 1330px de ancho. </w:t>
      </w:r>
      <w:r w:rsidRPr="0061033A">
        <w:t>Utilice</w:t>
      </w:r>
      <w:r>
        <w:t xml:space="preserve"> HTML y CSS bajo</w:t>
      </w:r>
      <w:r w:rsidRPr="0061033A">
        <w:t xml:space="preserve"> los estándares establecidos por la W3C para</w:t>
      </w:r>
      <w:r>
        <w:t xml:space="preserve"> un soporte adecuado del SEO.</w:t>
      </w:r>
    </w:p>
    <w:p w14:paraId="4825CA49" w14:textId="77777777" w:rsidR="00092879" w:rsidRPr="003543AE" w:rsidRDefault="00092879" w:rsidP="00092879">
      <w:pPr>
        <w:rPr>
          <w:b/>
        </w:rPr>
      </w:pPr>
      <w:r w:rsidRPr="003543AE">
        <w:rPr>
          <w:b/>
        </w:rPr>
        <w:t>DETALLES PARA EL CMS</w:t>
      </w:r>
    </w:p>
    <w:p w14:paraId="6CCE2829" w14:textId="77777777" w:rsidR="00092879" w:rsidRDefault="00092879" w:rsidP="00092879">
      <w:pPr>
        <w:jc w:val="both"/>
      </w:pPr>
      <w:r>
        <w:t>Por razones de seguridad se deben crear dos perfiles de usuario:</w:t>
      </w:r>
    </w:p>
    <w:p w14:paraId="3BE79E56" w14:textId="77777777" w:rsidR="00092879" w:rsidRDefault="00092879" w:rsidP="00092879">
      <w:pPr>
        <w:numPr>
          <w:ilvl w:val="0"/>
          <w:numId w:val="14"/>
        </w:numPr>
        <w:pBdr>
          <w:top w:val="nil"/>
          <w:left w:val="nil"/>
          <w:bottom w:val="nil"/>
          <w:right w:val="nil"/>
          <w:between w:val="nil"/>
        </w:pBdr>
        <w:spacing w:after="80" w:line="259" w:lineRule="auto"/>
        <w:contextualSpacing/>
        <w:jc w:val="both"/>
        <w:rPr>
          <w:color w:val="000000"/>
        </w:rPr>
      </w:pPr>
      <w:r>
        <w:rPr>
          <w:color w:val="000000"/>
        </w:rPr>
        <w:t>El usuario Administrador – con acceso completo al tablero principal de WordPress</w:t>
      </w:r>
    </w:p>
    <w:p w14:paraId="3FB22362" w14:textId="5DDC5701" w:rsidR="00092879" w:rsidRDefault="00092879" w:rsidP="00092879">
      <w:pPr>
        <w:numPr>
          <w:ilvl w:val="1"/>
          <w:numId w:val="14"/>
        </w:numPr>
        <w:pBdr>
          <w:top w:val="nil"/>
          <w:left w:val="nil"/>
          <w:bottom w:val="nil"/>
          <w:right w:val="nil"/>
          <w:between w:val="nil"/>
        </w:pBdr>
        <w:spacing w:after="80" w:line="259" w:lineRule="auto"/>
        <w:contextualSpacing/>
        <w:jc w:val="both"/>
        <w:rPr>
          <w:color w:val="000000"/>
        </w:rPr>
      </w:pPr>
      <w:r>
        <w:rPr>
          <w:color w:val="000000"/>
        </w:rPr>
        <w:t>Nombre de Usuario: Admin</w:t>
      </w:r>
      <w:r w:rsidR="00141D6F">
        <w:rPr>
          <w:color w:val="000000"/>
        </w:rPr>
        <w:t>FM</w:t>
      </w:r>
    </w:p>
    <w:p w14:paraId="30042DC9" w14:textId="4B726DC3" w:rsidR="00092879" w:rsidRDefault="00092879" w:rsidP="00092879">
      <w:pPr>
        <w:numPr>
          <w:ilvl w:val="1"/>
          <w:numId w:val="14"/>
        </w:numPr>
        <w:pBdr>
          <w:top w:val="nil"/>
          <w:left w:val="nil"/>
          <w:bottom w:val="nil"/>
          <w:right w:val="nil"/>
          <w:between w:val="nil"/>
        </w:pBdr>
        <w:spacing w:after="80" w:line="259" w:lineRule="auto"/>
        <w:contextualSpacing/>
        <w:jc w:val="both"/>
        <w:rPr>
          <w:color w:val="000000"/>
        </w:rPr>
      </w:pPr>
      <w:r>
        <w:rPr>
          <w:color w:val="000000"/>
        </w:rPr>
        <w:t xml:space="preserve">Contraseña: </w:t>
      </w:r>
      <w:r w:rsidR="00141D6F">
        <w:rPr>
          <w:color w:val="000000"/>
        </w:rPr>
        <w:t>Gu4v143Admin</w:t>
      </w:r>
    </w:p>
    <w:p w14:paraId="2B5D40ED" w14:textId="7FE99FFD" w:rsidR="00092879" w:rsidRDefault="00092879" w:rsidP="00092879">
      <w:pPr>
        <w:numPr>
          <w:ilvl w:val="0"/>
          <w:numId w:val="14"/>
        </w:numPr>
        <w:pBdr>
          <w:top w:val="nil"/>
          <w:left w:val="nil"/>
          <w:bottom w:val="nil"/>
          <w:right w:val="nil"/>
          <w:between w:val="nil"/>
        </w:pBdr>
        <w:spacing w:after="80" w:line="259" w:lineRule="auto"/>
        <w:contextualSpacing/>
        <w:jc w:val="both"/>
        <w:rPr>
          <w:color w:val="000000"/>
        </w:rPr>
      </w:pPr>
      <w:r>
        <w:rPr>
          <w:color w:val="000000"/>
        </w:rPr>
        <w:t>El usuario cliente – con acceso al tablero principal de WordPress, mostrando solamente las páginas, publicaciones, medios y plugins relevantes (image sliders, seguridad, seo, etc).</w:t>
      </w:r>
    </w:p>
    <w:p w14:paraId="339093D3" w14:textId="09CC661D" w:rsidR="00092879" w:rsidRDefault="00092879" w:rsidP="00092879">
      <w:pPr>
        <w:numPr>
          <w:ilvl w:val="1"/>
          <w:numId w:val="14"/>
        </w:numPr>
        <w:pBdr>
          <w:top w:val="nil"/>
          <w:left w:val="nil"/>
          <w:bottom w:val="nil"/>
          <w:right w:val="nil"/>
          <w:between w:val="nil"/>
        </w:pBdr>
        <w:spacing w:after="80" w:line="259" w:lineRule="auto"/>
        <w:contextualSpacing/>
        <w:jc w:val="both"/>
        <w:rPr>
          <w:color w:val="000000"/>
        </w:rPr>
      </w:pPr>
      <w:r>
        <w:rPr>
          <w:color w:val="000000"/>
        </w:rPr>
        <w:t>Nombre de Usuario: Cliente</w:t>
      </w:r>
      <w:r w:rsidR="00141D6F">
        <w:rPr>
          <w:color w:val="000000"/>
        </w:rPr>
        <w:t>FM</w:t>
      </w:r>
    </w:p>
    <w:p w14:paraId="4C83C351" w14:textId="4046EEDB" w:rsidR="00092879" w:rsidRDefault="00092879" w:rsidP="00092879">
      <w:pPr>
        <w:numPr>
          <w:ilvl w:val="1"/>
          <w:numId w:val="14"/>
        </w:numPr>
        <w:pBdr>
          <w:top w:val="nil"/>
          <w:left w:val="nil"/>
          <w:bottom w:val="nil"/>
          <w:right w:val="nil"/>
          <w:between w:val="nil"/>
        </w:pBdr>
        <w:spacing w:after="80" w:line="259" w:lineRule="auto"/>
        <w:contextualSpacing/>
        <w:jc w:val="both"/>
        <w:rPr>
          <w:color w:val="000000"/>
        </w:rPr>
      </w:pPr>
      <w:r>
        <w:rPr>
          <w:color w:val="000000"/>
        </w:rPr>
        <w:t xml:space="preserve">Contraseña: </w:t>
      </w:r>
      <w:r w:rsidR="00141D6F">
        <w:rPr>
          <w:color w:val="000000"/>
        </w:rPr>
        <w:t>4rtCl13nt</w:t>
      </w:r>
    </w:p>
    <w:p w14:paraId="75E8E712" w14:textId="77777777" w:rsidR="00092879" w:rsidRDefault="00092879" w:rsidP="00092879">
      <w:pPr>
        <w:pBdr>
          <w:top w:val="nil"/>
          <w:left w:val="nil"/>
          <w:bottom w:val="nil"/>
          <w:right w:val="nil"/>
          <w:between w:val="nil"/>
        </w:pBdr>
        <w:contextualSpacing/>
        <w:jc w:val="both"/>
        <w:rPr>
          <w:color w:val="000000"/>
        </w:rPr>
      </w:pPr>
    </w:p>
    <w:p w14:paraId="02F585EB" w14:textId="79771CDC" w:rsidR="00092879" w:rsidRDefault="00092879" w:rsidP="00092879">
      <w:pPr>
        <w:pBdr>
          <w:top w:val="nil"/>
          <w:left w:val="nil"/>
          <w:bottom w:val="nil"/>
          <w:right w:val="nil"/>
          <w:between w:val="nil"/>
        </w:pBdr>
        <w:spacing w:after="0"/>
        <w:contextualSpacing/>
        <w:jc w:val="both"/>
        <w:rPr>
          <w:color w:val="000000"/>
        </w:rPr>
      </w:pPr>
      <w:r>
        <w:rPr>
          <w:color w:val="000000"/>
        </w:rPr>
        <w:t>La página de login de WordPress debe tener el logo de</w:t>
      </w:r>
      <w:r w:rsidR="00141D6F">
        <w:rPr>
          <w:color w:val="000000"/>
        </w:rPr>
        <w:t xml:space="preserve">l </w:t>
      </w:r>
      <w:r w:rsidR="00141D6F" w:rsidRPr="00141D6F">
        <w:rPr>
          <w:b/>
          <w:color w:val="000000"/>
        </w:rPr>
        <w:t>Fondo Mixto de Cultura del Guaviare</w:t>
      </w:r>
      <w:r w:rsidR="00141D6F">
        <w:rPr>
          <w:b/>
          <w:color w:val="000000"/>
        </w:rPr>
        <w:t>.</w:t>
      </w:r>
    </w:p>
    <w:p w14:paraId="201F3CE6" w14:textId="77777777" w:rsidR="00092879" w:rsidRDefault="00092879" w:rsidP="00092879">
      <w:pPr>
        <w:pBdr>
          <w:top w:val="nil"/>
          <w:left w:val="nil"/>
          <w:bottom w:val="nil"/>
          <w:right w:val="nil"/>
          <w:between w:val="nil"/>
        </w:pBdr>
        <w:spacing w:after="0"/>
        <w:contextualSpacing/>
        <w:jc w:val="both"/>
        <w:rPr>
          <w:b/>
        </w:rPr>
      </w:pPr>
    </w:p>
    <w:p w14:paraId="697003B2" w14:textId="77777777" w:rsidR="00092879" w:rsidRDefault="00092879" w:rsidP="00092879">
      <w:pPr>
        <w:jc w:val="both"/>
        <w:rPr>
          <w:b/>
        </w:rPr>
      </w:pPr>
      <w:r w:rsidRPr="003543AE">
        <w:rPr>
          <w:b/>
        </w:rPr>
        <w:t>Páginas</w:t>
      </w:r>
    </w:p>
    <w:p w14:paraId="094AA0BB" w14:textId="4AAAC8B6" w:rsidR="00092879" w:rsidRDefault="00141D6F" w:rsidP="00092879">
      <w:pPr>
        <w:pStyle w:val="Sinespaciado"/>
        <w:jc w:val="both"/>
      </w:pPr>
      <w:r>
        <w:t xml:space="preserve">Deberá desarrollar </w:t>
      </w:r>
      <w:r w:rsidR="00B16B35">
        <w:t>3 plantillas</w:t>
      </w:r>
      <w:r w:rsidR="00350E95">
        <w:t xml:space="preserve"> de páginas</w:t>
      </w:r>
      <w:r w:rsidR="00B16B35">
        <w:t xml:space="preserve">: Una para </w:t>
      </w:r>
      <w:r>
        <w:t>la página de inicio</w:t>
      </w:r>
      <w:r w:rsidR="00FA6A6C">
        <w:t>,</w:t>
      </w:r>
      <w:r>
        <w:t xml:space="preserve"> </w:t>
      </w:r>
      <w:r w:rsidR="00350E95">
        <w:t xml:space="preserve">otra para </w:t>
      </w:r>
      <w:r>
        <w:t xml:space="preserve">la página de la vitrina virtual, que corresponde a la tienda </w:t>
      </w:r>
      <w:r w:rsidRPr="00141D6F">
        <w:rPr>
          <w:b/>
          <w:i/>
        </w:rPr>
        <w:t>Guaviare Artesanal</w:t>
      </w:r>
      <w:r>
        <w:t>,</w:t>
      </w:r>
      <w:r w:rsidR="00350E95">
        <w:t xml:space="preserve"> y una página adicional sobre noticias y novedades, donde aparecerán las entradas o publicaciones que se pueden crear con WordPress (blog). Tenga en cuenta que debe conservar la apariencia d</w:t>
      </w:r>
      <w:r>
        <w:t>el diseño propuesto en el módulo</w:t>
      </w:r>
      <w:r w:rsidR="00350E95">
        <w:t xml:space="preserve"> de Diseño</w:t>
      </w:r>
      <w:r>
        <w:t xml:space="preserve"> A</w:t>
      </w:r>
      <w:r w:rsidR="005A5797">
        <w:t xml:space="preserve"> y los elementos de las páginas mencionadas</w:t>
      </w:r>
      <w:r w:rsidR="0091426D">
        <w:t>.</w:t>
      </w:r>
    </w:p>
    <w:p w14:paraId="14E2C017" w14:textId="4656AC7A" w:rsidR="00A65B18" w:rsidRDefault="00A65B18" w:rsidP="00092879">
      <w:pPr>
        <w:pStyle w:val="Sinespaciado"/>
        <w:jc w:val="both"/>
      </w:pPr>
    </w:p>
    <w:p w14:paraId="0623AAFA" w14:textId="77777777" w:rsidR="00A65B18" w:rsidRDefault="00A65B18" w:rsidP="00092879">
      <w:pPr>
        <w:pStyle w:val="Sinespaciado"/>
        <w:jc w:val="both"/>
      </w:pPr>
    </w:p>
    <w:p w14:paraId="5B74A618" w14:textId="77777777" w:rsidR="00A65B18" w:rsidRPr="00C24862" w:rsidRDefault="00A65B18" w:rsidP="00A65B18">
      <w:pPr>
        <w:ind w:right="844"/>
        <w:rPr>
          <w:b/>
        </w:rPr>
      </w:pPr>
      <w:r w:rsidRPr="00C24862">
        <w:rPr>
          <w:b/>
        </w:rPr>
        <w:t>La plantilla de la página principal (</w:t>
      </w:r>
      <w:r>
        <w:rPr>
          <w:b/>
        </w:rPr>
        <w:t>Fondo Mixto de Cultura del Guaviare</w:t>
      </w:r>
      <w:r w:rsidRPr="00C24862">
        <w:rPr>
          <w:b/>
        </w:rPr>
        <w:t>):</w:t>
      </w:r>
    </w:p>
    <w:p w14:paraId="2514CAFA" w14:textId="77777777" w:rsidR="00A65B18" w:rsidRPr="00C24862" w:rsidRDefault="00A65B18" w:rsidP="00A65B18">
      <w:pPr>
        <w:ind w:right="844"/>
      </w:pPr>
      <w:r w:rsidRPr="00C24862">
        <w:t xml:space="preserve">La Plantilla de la página principal incluye: </w:t>
      </w:r>
    </w:p>
    <w:p w14:paraId="29BB8DA5" w14:textId="77777777" w:rsidR="00A65B18" w:rsidRPr="00531B91" w:rsidRDefault="00A65B18" w:rsidP="00A65B18">
      <w:pPr>
        <w:numPr>
          <w:ilvl w:val="0"/>
          <w:numId w:val="14"/>
        </w:numPr>
        <w:pBdr>
          <w:top w:val="nil"/>
          <w:left w:val="nil"/>
          <w:bottom w:val="nil"/>
          <w:right w:val="nil"/>
          <w:between w:val="nil"/>
        </w:pBdr>
        <w:spacing w:after="0" w:line="259" w:lineRule="auto"/>
        <w:contextualSpacing/>
        <w:rPr>
          <w:color w:val="000000"/>
        </w:rPr>
      </w:pPr>
      <w:r w:rsidRPr="00C24862">
        <w:t>Buscador</w:t>
      </w:r>
    </w:p>
    <w:p w14:paraId="1B35CEF5" w14:textId="77777777" w:rsidR="00A65B18" w:rsidRPr="00D50456" w:rsidRDefault="00A65B18" w:rsidP="00A65B18">
      <w:pPr>
        <w:numPr>
          <w:ilvl w:val="0"/>
          <w:numId w:val="14"/>
        </w:numPr>
        <w:pBdr>
          <w:top w:val="nil"/>
          <w:left w:val="nil"/>
          <w:bottom w:val="nil"/>
          <w:right w:val="nil"/>
          <w:between w:val="nil"/>
        </w:pBdr>
        <w:spacing w:after="0" w:line="259" w:lineRule="auto"/>
        <w:contextualSpacing/>
        <w:rPr>
          <w:color w:val="000000"/>
        </w:rPr>
      </w:pPr>
      <w:r>
        <w:t>Encabezado (Header)</w:t>
      </w:r>
      <w:r w:rsidRPr="00C24862">
        <w:t xml:space="preserve"> de la página</w:t>
      </w:r>
    </w:p>
    <w:p w14:paraId="7A514293" w14:textId="77777777" w:rsidR="00A65B18" w:rsidRPr="00C24862" w:rsidRDefault="00A65B18" w:rsidP="00A65B18">
      <w:pPr>
        <w:numPr>
          <w:ilvl w:val="0"/>
          <w:numId w:val="14"/>
        </w:numPr>
        <w:pBdr>
          <w:top w:val="nil"/>
          <w:left w:val="nil"/>
          <w:bottom w:val="nil"/>
          <w:right w:val="nil"/>
          <w:between w:val="nil"/>
        </w:pBdr>
        <w:spacing w:after="0" w:line="259" w:lineRule="auto"/>
        <w:contextualSpacing/>
        <w:rPr>
          <w:color w:val="000000"/>
        </w:rPr>
      </w:pPr>
      <w:r>
        <w:rPr>
          <w:color w:val="000000"/>
        </w:rPr>
        <w:t>Menú de navegación con 4 opciones (Inicio, Noticias, Tienda, Contacto)</w:t>
      </w:r>
    </w:p>
    <w:p w14:paraId="1A73FCBD" w14:textId="77777777" w:rsidR="00A65B18" w:rsidRPr="00F75323" w:rsidRDefault="00A65B18" w:rsidP="00A65B18">
      <w:pPr>
        <w:numPr>
          <w:ilvl w:val="0"/>
          <w:numId w:val="14"/>
        </w:numPr>
        <w:pBdr>
          <w:top w:val="nil"/>
          <w:left w:val="nil"/>
          <w:bottom w:val="nil"/>
          <w:right w:val="nil"/>
          <w:between w:val="nil"/>
        </w:pBdr>
        <w:spacing w:after="0" w:line="259" w:lineRule="auto"/>
        <w:contextualSpacing/>
        <w:rPr>
          <w:color w:val="000000"/>
        </w:rPr>
      </w:pPr>
      <w:r>
        <w:t xml:space="preserve">Ventana Modal para promocionar la tienda </w:t>
      </w:r>
      <w:r w:rsidRPr="00AB121E">
        <w:rPr>
          <w:b/>
          <w:i/>
        </w:rPr>
        <w:t>Guaviare Artesanal</w:t>
      </w:r>
      <w:r>
        <w:t>.</w:t>
      </w:r>
    </w:p>
    <w:p w14:paraId="6EB39189" w14:textId="77777777" w:rsidR="00A65B18" w:rsidRPr="00C24862" w:rsidRDefault="00A65B18" w:rsidP="00A65B18">
      <w:pPr>
        <w:numPr>
          <w:ilvl w:val="0"/>
          <w:numId w:val="14"/>
        </w:numPr>
        <w:pBdr>
          <w:top w:val="nil"/>
          <w:left w:val="nil"/>
          <w:bottom w:val="nil"/>
          <w:right w:val="nil"/>
          <w:between w:val="nil"/>
        </w:pBdr>
        <w:spacing w:after="0" w:line="259" w:lineRule="auto"/>
        <w:contextualSpacing/>
        <w:rPr>
          <w:color w:val="000000"/>
        </w:rPr>
      </w:pPr>
      <w:r>
        <w:rPr>
          <w:color w:val="000000"/>
        </w:rPr>
        <w:t>Slider con tres (3) imágenes de libre contenido (elección del competidor)</w:t>
      </w:r>
    </w:p>
    <w:p w14:paraId="79E31B6B" w14:textId="77777777" w:rsidR="00A65B18" w:rsidRPr="00C24862" w:rsidRDefault="00A65B18" w:rsidP="00A65B18">
      <w:pPr>
        <w:numPr>
          <w:ilvl w:val="0"/>
          <w:numId w:val="14"/>
        </w:numPr>
        <w:pBdr>
          <w:top w:val="nil"/>
          <w:left w:val="nil"/>
          <w:bottom w:val="nil"/>
          <w:right w:val="nil"/>
          <w:between w:val="nil"/>
        </w:pBdr>
        <w:spacing w:after="0" w:line="259" w:lineRule="auto"/>
        <w:contextualSpacing/>
        <w:rPr>
          <w:color w:val="000000"/>
        </w:rPr>
      </w:pPr>
      <w:r>
        <w:t>Sección de información básica sobre el Fondo Mixto del Guaviare</w:t>
      </w:r>
    </w:p>
    <w:p w14:paraId="189FD262" w14:textId="21550B57" w:rsidR="00A65B18" w:rsidRPr="00A65B18" w:rsidRDefault="00A65B18" w:rsidP="00A65B18">
      <w:pPr>
        <w:numPr>
          <w:ilvl w:val="0"/>
          <w:numId w:val="14"/>
        </w:numPr>
        <w:pBdr>
          <w:top w:val="nil"/>
          <w:left w:val="nil"/>
          <w:bottom w:val="nil"/>
          <w:right w:val="nil"/>
          <w:between w:val="nil"/>
        </w:pBdr>
        <w:spacing w:after="80" w:line="259" w:lineRule="auto"/>
        <w:contextualSpacing/>
        <w:rPr>
          <w:color w:val="000000"/>
        </w:rPr>
      </w:pPr>
      <w:r w:rsidRPr="00C24862">
        <w:t xml:space="preserve">Pie de página con </w:t>
      </w:r>
      <w:r w:rsidRPr="00C24862">
        <w:rPr>
          <w:rFonts w:ascii="Arial" w:eastAsia="Arial" w:hAnsi="Arial" w:cs="Arial"/>
          <w:color w:val="000000"/>
          <w:sz w:val="20"/>
          <w:szCs w:val="20"/>
        </w:rPr>
        <w:t>copyright</w:t>
      </w:r>
      <w:r w:rsidRPr="00C24862">
        <w:t xml:space="preserve"> y enlaces a </w:t>
      </w:r>
      <w:r>
        <w:t xml:space="preserve">tres (3) </w:t>
      </w:r>
      <w:r w:rsidRPr="00C24862">
        <w:t>redes sociales</w:t>
      </w:r>
    </w:p>
    <w:p w14:paraId="56A0C8F8" w14:textId="714AAD0E" w:rsidR="00A65B18" w:rsidRDefault="00A65B18" w:rsidP="00A65B18">
      <w:pPr>
        <w:pBdr>
          <w:top w:val="nil"/>
          <w:left w:val="nil"/>
          <w:bottom w:val="nil"/>
          <w:right w:val="nil"/>
          <w:between w:val="nil"/>
        </w:pBdr>
        <w:spacing w:after="80" w:line="259" w:lineRule="auto"/>
        <w:contextualSpacing/>
        <w:rPr>
          <w:color w:val="000000"/>
        </w:rPr>
      </w:pPr>
    </w:p>
    <w:p w14:paraId="52D632F6" w14:textId="77777777" w:rsidR="00A65B18" w:rsidRPr="00C24862" w:rsidRDefault="00A65B18" w:rsidP="00A65B18">
      <w:pPr>
        <w:ind w:right="844"/>
        <w:rPr>
          <w:b/>
        </w:rPr>
      </w:pPr>
      <w:r w:rsidRPr="00C24862">
        <w:rPr>
          <w:b/>
        </w:rPr>
        <w:t xml:space="preserve">La plantilla de la </w:t>
      </w:r>
      <w:r>
        <w:rPr>
          <w:b/>
        </w:rPr>
        <w:t>vitrina digital</w:t>
      </w:r>
      <w:r w:rsidRPr="00C24862">
        <w:rPr>
          <w:b/>
        </w:rPr>
        <w:t xml:space="preserve"> (</w:t>
      </w:r>
      <w:r>
        <w:rPr>
          <w:b/>
        </w:rPr>
        <w:t xml:space="preserve">tienda </w:t>
      </w:r>
      <w:r w:rsidRPr="00F8108B">
        <w:rPr>
          <w:b/>
          <w:i/>
        </w:rPr>
        <w:t>Guaviare Artesanal</w:t>
      </w:r>
      <w:r w:rsidRPr="00C24862">
        <w:rPr>
          <w:b/>
        </w:rPr>
        <w:t>):</w:t>
      </w:r>
    </w:p>
    <w:p w14:paraId="7E6DE22D" w14:textId="77777777" w:rsidR="00A65B18" w:rsidRPr="00C24862" w:rsidRDefault="00A65B18" w:rsidP="00A65B18">
      <w:pPr>
        <w:ind w:right="844"/>
      </w:pPr>
      <w:r w:rsidRPr="00C24862">
        <w:t xml:space="preserve">La Plantilla de la </w:t>
      </w:r>
      <w:r>
        <w:t>vitrina digital</w:t>
      </w:r>
      <w:r w:rsidRPr="00C24862">
        <w:t xml:space="preserve"> incluye: </w:t>
      </w:r>
    </w:p>
    <w:p w14:paraId="588ADE3E" w14:textId="77777777" w:rsidR="00A65B18" w:rsidRPr="00F8108B" w:rsidRDefault="00A65B18" w:rsidP="00A65B18">
      <w:pPr>
        <w:numPr>
          <w:ilvl w:val="0"/>
          <w:numId w:val="14"/>
        </w:numPr>
        <w:pBdr>
          <w:top w:val="nil"/>
          <w:left w:val="nil"/>
          <w:bottom w:val="nil"/>
          <w:right w:val="nil"/>
          <w:between w:val="nil"/>
        </w:pBdr>
        <w:spacing w:after="0" w:line="259" w:lineRule="auto"/>
        <w:contextualSpacing/>
        <w:rPr>
          <w:color w:val="000000"/>
        </w:rPr>
      </w:pPr>
      <w:r>
        <w:t>Encabezado (Header)</w:t>
      </w:r>
      <w:r w:rsidRPr="00C24862">
        <w:t xml:space="preserve"> de la página</w:t>
      </w:r>
    </w:p>
    <w:p w14:paraId="627CE124" w14:textId="77777777" w:rsidR="00A65B18" w:rsidRPr="00C5379A" w:rsidRDefault="00A65B18" w:rsidP="00A65B18">
      <w:pPr>
        <w:numPr>
          <w:ilvl w:val="0"/>
          <w:numId w:val="14"/>
        </w:numPr>
        <w:pBdr>
          <w:top w:val="nil"/>
          <w:left w:val="nil"/>
          <w:bottom w:val="nil"/>
          <w:right w:val="nil"/>
          <w:between w:val="nil"/>
        </w:pBdr>
        <w:spacing w:after="0" w:line="259" w:lineRule="auto"/>
        <w:contextualSpacing/>
        <w:rPr>
          <w:color w:val="000000"/>
        </w:rPr>
      </w:pPr>
      <w:r>
        <w:rPr>
          <w:color w:val="000000"/>
        </w:rPr>
        <w:t>Menú de navegación con 4 opciones (Inicio, Noticias</w:t>
      </w:r>
      <w:r w:rsidRPr="00C5379A">
        <w:rPr>
          <w:color w:val="000000"/>
        </w:rPr>
        <w:t>, Tienda, Contacto)</w:t>
      </w:r>
    </w:p>
    <w:p w14:paraId="6BD5FC24" w14:textId="77777777" w:rsidR="00A65B18" w:rsidRPr="00F8108B" w:rsidRDefault="00A65B18" w:rsidP="00A65B18">
      <w:pPr>
        <w:numPr>
          <w:ilvl w:val="0"/>
          <w:numId w:val="14"/>
        </w:numPr>
        <w:pBdr>
          <w:top w:val="nil"/>
          <w:left w:val="nil"/>
          <w:bottom w:val="nil"/>
          <w:right w:val="nil"/>
          <w:between w:val="nil"/>
        </w:pBdr>
        <w:spacing w:after="0" w:line="259" w:lineRule="auto"/>
        <w:contextualSpacing/>
        <w:rPr>
          <w:color w:val="000000"/>
        </w:rPr>
      </w:pPr>
      <w:r w:rsidRPr="00C24862">
        <w:t>Buscador</w:t>
      </w:r>
      <w:r>
        <w:t xml:space="preserve"> de productos</w:t>
      </w:r>
    </w:p>
    <w:p w14:paraId="0B36D7A9" w14:textId="77777777" w:rsidR="00A65B18" w:rsidRDefault="00A65B18" w:rsidP="00A65B18">
      <w:pPr>
        <w:numPr>
          <w:ilvl w:val="0"/>
          <w:numId w:val="14"/>
        </w:numPr>
        <w:pBdr>
          <w:top w:val="nil"/>
          <w:left w:val="nil"/>
          <w:bottom w:val="nil"/>
          <w:right w:val="nil"/>
          <w:between w:val="nil"/>
        </w:pBdr>
        <w:spacing w:after="0" w:line="259" w:lineRule="auto"/>
        <w:contextualSpacing/>
        <w:rPr>
          <w:color w:val="000000"/>
        </w:rPr>
      </w:pPr>
      <w:r>
        <w:rPr>
          <w:color w:val="000000"/>
        </w:rPr>
        <w:t>Área de contenido, con los productos de la tienda artesanal.</w:t>
      </w:r>
    </w:p>
    <w:p w14:paraId="51FC1522" w14:textId="77777777" w:rsidR="00A65B18" w:rsidRPr="00F8108B" w:rsidRDefault="00A65B18" w:rsidP="00A65B18">
      <w:pPr>
        <w:numPr>
          <w:ilvl w:val="0"/>
          <w:numId w:val="14"/>
        </w:numPr>
        <w:pBdr>
          <w:top w:val="nil"/>
          <w:left w:val="nil"/>
          <w:bottom w:val="nil"/>
          <w:right w:val="nil"/>
          <w:between w:val="nil"/>
        </w:pBdr>
        <w:spacing w:after="0" w:line="259" w:lineRule="auto"/>
        <w:contextualSpacing/>
        <w:rPr>
          <w:color w:val="000000"/>
        </w:rPr>
      </w:pPr>
      <w:r>
        <w:rPr>
          <w:color w:val="000000"/>
        </w:rPr>
        <w:t>Carrito de compras</w:t>
      </w:r>
    </w:p>
    <w:p w14:paraId="4EC38FAB" w14:textId="77777777" w:rsidR="00A65B18" w:rsidRDefault="00A65B18" w:rsidP="00A65B18">
      <w:pPr>
        <w:numPr>
          <w:ilvl w:val="0"/>
          <w:numId w:val="14"/>
        </w:numPr>
        <w:pBdr>
          <w:top w:val="nil"/>
          <w:left w:val="nil"/>
          <w:bottom w:val="nil"/>
          <w:right w:val="nil"/>
          <w:between w:val="nil"/>
        </w:pBdr>
        <w:spacing w:after="0" w:line="259" w:lineRule="auto"/>
        <w:contextualSpacing/>
        <w:jc w:val="both"/>
      </w:pPr>
      <w:r w:rsidRPr="00C24862">
        <w:t xml:space="preserve">Pie de página con </w:t>
      </w:r>
      <w:r w:rsidRPr="00F8108B">
        <w:rPr>
          <w:rFonts w:ascii="Arial" w:eastAsia="Arial" w:hAnsi="Arial" w:cs="Arial"/>
          <w:color w:val="000000"/>
          <w:sz w:val="20"/>
          <w:szCs w:val="20"/>
        </w:rPr>
        <w:t>copyright</w:t>
      </w:r>
      <w:r w:rsidRPr="00C24862">
        <w:t xml:space="preserve"> y enlaces a </w:t>
      </w:r>
      <w:r>
        <w:t xml:space="preserve">tres (3) </w:t>
      </w:r>
      <w:r w:rsidRPr="00C24862">
        <w:t>redes sociales</w:t>
      </w:r>
    </w:p>
    <w:p w14:paraId="58DDDF8E" w14:textId="0B7CE7A3" w:rsidR="00A65B18" w:rsidRDefault="00A65B18" w:rsidP="00A65B18">
      <w:pPr>
        <w:pBdr>
          <w:top w:val="nil"/>
          <w:left w:val="nil"/>
          <w:bottom w:val="nil"/>
          <w:right w:val="nil"/>
          <w:between w:val="nil"/>
        </w:pBdr>
        <w:spacing w:after="80" w:line="259" w:lineRule="auto"/>
        <w:contextualSpacing/>
        <w:rPr>
          <w:color w:val="000000"/>
        </w:rPr>
      </w:pPr>
    </w:p>
    <w:p w14:paraId="0FDDAD05" w14:textId="77777777" w:rsidR="00A65B18" w:rsidRPr="00C24862" w:rsidRDefault="00A65B18" w:rsidP="00A65B18">
      <w:pPr>
        <w:ind w:right="844"/>
        <w:rPr>
          <w:b/>
        </w:rPr>
      </w:pPr>
      <w:r w:rsidRPr="00C24862">
        <w:rPr>
          <w:b/>
        </w:rPr>
        <w:t xml:space="preserve">La plantilla de la </w:t>
      </w:r>
      <w:r>
        <w:rPr>
          <w:b/>
        </w:rPr>
        <w:t>página o sección de noticias y novedades (tipo blog</w:t>
      </w:r>
      <w:r w:rsidRPr="00C24862">
        <w:rPr>
          <w:b/>
        </w:rPr>
        <w:t>):</w:t>
      </w:r>
    </w:p>
    <w:p w14:paraId="4643416D" w14:textId="77777777" w:rsidR="00A65B18" w:rsidRPr="00C24862" w:rsidRDefault="00A65B18" w:rsidP="00A65B18">
      <w:pPr>
        <w:ind w:right="844"/>
      </w:pPr>
      <w:r w:rsidRPr="00C24862">
        <w:t xml:space="preserve">La Plantilla </w:t>
      </w:r>
      <w:r>
        <w:t>para la página de noticias debe incluir</w:t>
      </w:r>
      <w:r w:rsidRPr="00C24862">
        <w:t xml:space="preserve">: </w:t>
      </w:r>
    </w:p>
    <w:p w14:paraId="1D31DDAC" w14:textId="77777777" w:rsidR="00A65B18" w:rsidRPr="00F8108B" w:rsidRDefault="00A65B18" w:rsidP="00A65B18">
      <w:pPr>
        <w:numPr>
          <w:ilvl w:val="0"/>
          <w:numId w:val="14"/>
        </w:numPr>
        <w:pBdr>
          <w:top w:val="nil"/>
          <w:left w:val="nil"/>
          <w:bottom w:val="nil"/>
          <w:right w:val="nil"/>
          <w:between w:val="nil"/>
        </w:pBdr>
        <w:spacing w:after="0" w:line="259" w:lineRule="auto"/>
        <w:contextualSpacing/>
        <w:rPr>
          <w:color w:val="000000"/>
        </w:rPr>
      </w:pPr>
      <w:r>
        <w:t>Encabezado (Header)</w:t>
      </w:r>
      <w:r w:rsidRPr="00C24862">
        <w:t xml:space="preserve"> de la página</w:t>
      </w:r>
    </w:p>
    <w:p w14:paraId="1D11D89E" w14:textId="77777777" w:rsidR="00A65B18" w:rsidRPr="00F8108B" w:rsidRDefault="00A65B18" w:rsidP="00A65B18">
      <w:pPr>
        <w:numPr>
          <w:ilvl w:val="0"/>
          <w:numId w:val="14"/>
        </w:numPr>
        <w:pBdr>
          <w:top w:val="nil"/>
          <w:left w:val="nil"/>
          <w:bottom w:val="nil"/>
          <w:right w:val="nil"/>
          <w:between w:val="nil"/>
        </w:pBdr>
        <w:spacing w:after="0" w:line="259" w:lineRule="auto"/>
        <w:contextualSpacing/>
        <w:rPr>
          <w:color w:val="000000"/>
        </w:rPr>
      </w:pPr>
      <w:r>
        <w:rPr>
          <w:color w:val="000000"/>
        </w:rPr>
        <w:t>Menú de navegación con 4 opciones (Inicio, Noticias, Tienda, Contacto)</w:t>
      </w:r>
    </w:p>
    <w:p w14:paraId="50AFE3AA" w14:textId="77777777" w:rsidR="00A65B18" w:rsidRDefault="00A65B18" w:rsidP="00A65B18">
      <w:pPr>
        <w:numPr>
          <w:ilvl w:val="0"/>
          <w:numId w:val="14"/>
        </w:numPr>
        <w:pBdr>
          <w:top w:val="nil"/>
          <w:left w:val="nil"/>
          <w:bottom w:val="nil"/>
          <w:right w:val="nil"/>
          <w:between w:val="nil"/>
        </w:pBdr>
        <w:spacing w:after="0" w:line="259" w:lineRule="auto"/>
        <w:contextualSpacing/>
        <w:rPr>
          <w:color w:val="000000"/>
        </w:rPr>
      </w:pPr>
      <w:r>
        <w:rPr>
          <w:color w:val="000000"/>
        </w:rPr>
        <w:t>Área de contenido para las entradas, con 3 entradas de ejemplo</w:t>
      </w:r>
    </w:p>
    <w:p w14:paraId="06BDC86E" w14:textId="77777777" w:rsidR="00A65B18" w:rsidRDefault="00A65B18" w:rsidP="00A65B18">
      <w:pPr>
        <w:numPr>
          <w:ilvl w:val="0"/>
          <w:numId w:val="14"/>
        </w:numPr>
        <w:pBdr>
          <w:top w:val="nil"/>
          <w:left w:val="nil"/>
          <w:bottom w:val="nil"/>
          <w:right w:val="nil"/>
          <w:between w:val="nil"/>
        </w:pBdr>
        <w:spacing w:after="0" w:line="259" w:lineRule="auto"/>
        <w:contextualSpacing/>
        <w:rPr>
          <w:color w:val="000000"/>
        </w:rPr>
      </w:pPr>
      <w:r>
        <w:rPr>
          <w:color w:val="000000"/>
        </w:rPr>
        <w:t>Barra lateral (aside) con acceso al archivo del blog</w:t>
      </w:r>
    </w:p>
    <w:p w14:paraId="39BEC501" w14:textId="77777777" w:rsidR="00A65B18" w:rsidRDefault="00A65B18" w:rsidP="00A65B18">
      <w:pPr>
        <w:numPr>
          <w:ilvl w:val="0"/>
          <w:numId w:val="14"/>
        </w:numPr>
        <w:pBdr>
          <w:top w:val="nil"/>
          <w:left w:val="nil"/>
          <w:bottom w:val="nil"/>
          <w:right w:val="nil"/>
          <w:between w:val="nil"/>
        </w:pBdr>
        <w:spacing w:after="0" w:line="259" w:lineRule="auto"/>
        <w:contextualSpacing/>
        <w:jc w:val="both"/>
      </w:pPr>
      <w:r w:rsidRPr="00C24862">
        <w:t xml:space="preserve">Pie de página con </w:t>
      </w:r>
      <w:r w:rsidRPr="00F8108B">
        <w:rPr>
          <w:rFonts w:ascii="Arial" w:eastAsia="Arial" w:hAnsi="Arial" w:cs="Arial"/>
          <w:color w:val="000000"/>
          <w:sz w:val="20"/>
          <w:szCs w:val="20"/>
        </w:rPr>
        <w:t>copyright</w:t>
      </w:r>
      <w:r w:rsidRPr="00C24862">
        <w:t xml:space="preserve"> y enlaces a </w:t>
      </w:r>
      <w:r>
        <w:t xml:space="preserve">tres (3) </w:t>
      </w:r>
      <w:r w:rsidRPr="00C24862">
        <w:t>redes sociales</w:t>
      </w:r>
    </w:p>
    <w:p w14:paraId="51CF1176" w14:textId="069FA2B6" w:rsidR="00A65B18" w:rsidRDefault="00A65B18" w:rsidP="00A65B18">
      <w:pPr>
        <w:pBdr>
          <w:top w:val="nil"/>
          <w:left w:val="nil"/>
          <w:bottom w:val="nil"/>
          <w:right w:val="nil"/>
          <w:between w:val="nil"/>
        </w:pBdr>
        <w:spacing w:after="80" w:line="259" w:lineRule="auto"/>
        <w:contextualSpacing/>
        <w:rPr>
          <w:color w:val="000000"/>
        </w:rPr>
      </w:pPr>
    </w:p>
    <w:p w14:paraId="5BEB5F24" w14:textId="21C6B5F7" w:rsidR="00A65B18" w:rsidRDefault="00A65B18" w:rsidP="00092879">
      <w:pPr>
        <w:jc w:val="both"/>
        <w:rPr>
          <w:b/>
        </w:rPr>
      </w:pPr>
      <w:r>
        <w:rPr>
          <w:color w:val="000000"/>
        </w:rPr>
        <w:t xml:space="preserve">Recuerde que </w:t>
      </w:r>
      <w:r>
        <w:t>e</w:t>
      </w:r>
      <w:r w:rsidRPr="00C24862">
        <w:t>l pie de página se agrega a todas las páginas y contiene los derechos de autor (copyright) y enlaces a por lo menos tres plataformas de redes sociales.</w:t>
      </w:r>
      <w:r>
        <w:t xml:space="preserve"> Para </w:t>
      </w:r>
      <w:r w:rsidR="00D177AB">
        <w:t>diseñar</w:t>
      </w:r>
      <w:r>
        <w:t xml:space="preserve"> el área de contenido de la vitrina digital, puede organizar las imágenes de los productos de forma libre, empleando las filas y columnas que considere adecuadas para su diseño. Tenga en cuenta que debe incluir un buscador de productos, el cual debe estar siempre visible en esta sección. Es de libre elección (opcional) que incluya filtros adicionales para la búsqueda. Las imágenes de los productos deben permitir que se pueda ver en un tamaño más grande, a manera de zoom, para esto puede hacer uso de cualquier técnica que conozca para ello (Ventana modal, lupa, etc.).</w:t>
      </w:r>
    </w:p>
    <w:p w14:paraId="45C53D75" w14:textId="3CB737FB" w:rsidR="00092879" w:rsidRDefault="00092879" w:rsidP="00092879">
      <w:pPr>
        <w:jc w:val="both"/>
        <w:rPr>
          <w:b/>
        </w:rPr>
      </w:pPr>
      <w:r>
        <w:rPr>
          <w:b/>
        </w:rPr>
        <w:t>Publicaciones</w:t>
      </w:r>
    </w:p>
    <w:p w14:paraId="3AD38FD7" w14:textId="77777777" w:rsidR="00092879" w:rsidRPr="00C20B00" w:rsidRDefault="00092879" w:rsidP="00092879">
      <w:pPr>
        <w:jc w:val="both"/>
      </w:pPr>
      <w:r w:rsidRPr="00C20B00">
        <w:t>En el</w:t>
      </w:r>
      <w:r>
        <w:t xml:space="preserve"> tablero de WordPress, cada publicación debe contener:</w:t>
      </w:r>
    </w:p>
    <w:p w14:paraId="6141F8E1" w14:textId="77777777" w:rsidR="00092879" w:rsidRDefault="00092879" w:rsidP="00092879">
      <w:pPr>
        <w:pStyle w:val="Sinespaciado"/>
        <w:numPr>
          <w:ilvl w:val="0"/>
          <w:numId w:val="22"/>
        </w:numPr>
        <w:jc w:val="both"/>
      </w:pPr>
      <w:r>
        <w:t>Título</w:t>
      </w:r>
    </w:p>
    <w:p w14:paraId="3AF5BE68" w14:textId="77777777" w:rsidR="00092879" w:rsidRDefault="00092879" w:rsidP="00092879">
      <w:pPr>
        <w:pStyle w:val="Sinespaciado"/>
        <w:numPr>
          <w:ilvl w:val="0"/>
          <w:numId w:val="22"/>
        </w:numPr>
        <w:jc w:val="both"/>
      </w:pPr>
      <w:r>
        <w:t>Fecha</w:t>
      </w:r>
    </w:p>
    <w:p w14:paraId="0096807D" w14:textId="77777777" w:rsidR="00092879" w:rsidRDefault="00092879" w:rsidP="00092879">
      <w:pPr>
        <w:pStyle w:val="Sinespaciado"/>
        <w:numPr>
          <w:ilvl w:val="0"/>
          <w:numId w:val="22"/>
        </w:numPr>
        <w:jc w:val="both"/>
      </w:pPr>
      <w:r>
        <w:t>Mensaje</w:t>
      </w:r>
    </w:p>
    <w:p w14:paraId="28CBF3AF" w14:textId="77777777" w:rsidR="00092879" w:rsidRDefault="00092879" w:rsidP="00092879">
      <w:pPr>
        <w:pStyle w:val="Sinespaciado"/>
        <w:numPr>
          <w:ilvl w:val="0"/>
          <w:numId w:val="22"/>
        </w:numPr>
        <w:jc w:val="both"/>
      </w:pPr>
      <w:r>
        <w:t>Categoría</w:t>
      </w:r>
    </w:p>
    <w:p w14:paraId="335043DD" w14:textId="77777777" w:rsidR="00092879" w:rsidRPr="00C20B00" w:rsidRDefault="00092879" w:rsidP="00092879">
      <w:pPr>
        <w:pStyle w:val="Sinespaciado"/>
        <w:numPr>
          <w:ilvl w:val="0"/>
          <w:numId w:val="22"/>
        </w:numPr>
        <w:jc w:val="both"/>
      </w:pPr>
      <w:r>
        <w:t>Imágenes (opcional)</w:t>
      </w:r>
    </w:p>
    <w:p w14:paraId="2948389C" w14:textId="77777777" w:rsidR="00092879" w:rsidRDefault="00092879" w:rsidP="00092879">
      <w:pPr>
        <w:spacing w:after="0"/>
        <w:rPr>
          <w:b/>
        </w:rPr>
      </w:pPr>
    </w:p>
    <w:p w14:paraId="52B08729" w14:textId="4E0A8658" w:rsidR="00092879" w:rsidRDefault="0091426D" w:rsidP="00092879">
      <w:pPr>
        <w:jc w:val="both"/>
        <w:rPr>
          <w:b/>
        </w:rPr>
      </w:pPr>
      <w:r>
        <w:rPr>
          <w:b/>
        </w:rPr>
        <w:t>Crear</w:t>
      </w:r>
      <w:r w:rsidR="00092879">
        <w:rPr>
          <w:b/>
        </w:rPr>
        <w:t xml:space="preserve"> plugin “Image Slider”</w:t>
      </w:r>
    </w:p>
    <w:p w14:paraId="593E00DA" w14:textId="0232DB0F" w:rsidR="00092879" w:rsidRDefault="00092879" w:rsidP="00092879">
      <w:pPr>
        <w:jc w:val="both"/>
      </w:pPr>
      <w:r>
        <w:t xml:space="preserve">Debe </w:t>
      </w:r>
      <w:r w:rsidR="0091426D">
        <w:t>crear un</w:t>
      </w:r>
      <w:r>
        <w:t xml:space="preserve"> </w:t>
      </w:r>
      <w:r w:rsidRPr="00C20B00">
        <w:t>plugi</w:t>
      </w:r>
      <w:r>
        <w:t xml:space="preserve">n </w:t>
      </w:r>
      <w:r w:rsidR="0091426D">
        <w:t>llamado</w:t>
      </w:r>
      <w:r>
        <w:t xml:space="preserve"> el “</w:t>
      </w:r>
      <w:r w:rsidR="0091426D">
        <w:t xml:space="preserve">Image </w:t>
      </w:r>
      <w:r>
        <w:t>slider”</w:t>
      </w:r>
      <w:r w:rsidR="0091426D">
        <w:t>, el cual</w:t>
      </w:r>
      <w:r>
        <w:t xml:space="preserve"> aparecerá directamente en el menú del tablero principal como plugin.</w:t>
      </w:r>
      <w:r w:rsidR="0091426D">
        <w:t xml:space="preserve"> Este plugin deberá estar activo y funcionando para el slider de la página de inicio.</w:t>
      </w:r>
    </w:p>
    <w:p w14:paraId="3AB3A255" w14:textId="740A831F" w:rsidR="00092879" w:rsidRDefault="00092879" w:rsidP="00092879">
      <w:pPr>
        <w:jc w:val="both"/>
      </w:pPr>
      <w:r w:rsidRPr="00C20B00">
        <w:t>Al usar e</w:t>
      </w:r>
      <w:r>
        <w:t>l plugin en el menú del tablero principal, el cliente puede crear “sliders” con al menos tres imágenes. Los “sliders” pueden implementarse en las páginas, agregando muy poco código. El slider puede pausarse con “mouse-over”, y reanudarse con “mouse-out” y cada una de las imágenes puede ampliarse al hacer clic en la miniatura o botón respectivo.</w:t>
      </w:r>
    </w:p>
    <w:p w14:paraId="18676961" w14:textId="77777777" w:rsidR="00092879" w:rsidRPr="00555BF4" w:rsidRDefault="00092879" w:rsidP="00092879">
      <w:pPr>
        <w:jc w:val="both"/>
        <w:rPr>
          <w:b/>
        </w:rPr>
      </w:pPr>
      <w:r w:rsidRPr="00555BF4">
        <w:rPr>
          <w:b/>
        </w:rPr>
        <w:t>INSTRUCCIONES PARA GUARDAR LOS ARCHIVOS ENTREGABLES</w:t>
      </w:r>
    </w:p>
    <w:p w14:paraId="52426130" w14:textId="77777777" w:rsidR="00092879" w:rsidRDefault="00092879" w:rsidP="00092879">
      <w:pPr>
        <w:ind w:right="-8"/>
        <w:jc w:val="both"/>
        <w:rPr>
          <w:color w:val="000000"/>
        </w:rPr>
      </w:pPr>
      <w:r>
        <w:rPr>
          <w:color w:val="000000"/>
        </w:rPr>
        <w:t>Para guardar sus archivos entregables, deberá crear una carpeta en el servidor FTP llamada “Modulo B_CMS_XXXX”, donde “XXXX” se reemplazará por el nombre de su Regional.</w:t>
      </w:r>
    </w:p>
    <w:p w14:paraId="57975C0E" w14:textId="77777777" w:rsidR="00092879" w:rsidRDefault="00092879" w:rsidP="00092879">
      <w:pPr>
        <w:ind w:right="-8"/>
        <w:jc w:val="both"/>
        <w:rPr>
          <w:color w:val="000000"/>
        </w:rPr>
      </w:pPr>
      <w:r>
        <w:rPr>
          <w:color w:val="000000"/>
        </w:rPr>
        <w:t>Tenga en cuenta que en éste módulo debe trabajar directamente en la ubicación del servidor, por lo cual, su trabajo entregable serán los archivos creados y/o modificados por usted, en la ubicación asignada en el servidor FTP.</w:t>
      </w:r>
    </w:p>
    <w:p w14:paraId="64B37B52" w14:textId="77777777" w:rsidR="00092879" w:rsidRDefault="00092879" w:rsidP="00092879">
      <w:pPr>
        <w:jc w:val="both"/>
      </w:pPr>
      <w:r w:rsidRPr="00E00932">
        <w:rPr>
          <w:b/>
        </w:rPr>
        <w:t>Anexos</w:t>
      </w:r>
      <w:r>
        <w:rPr>
          <w:b/>
        </w:rPr>
        <w:t>: Plugins para Wordpress, archivos de imagen de los productos, logotipo de la empresa, CMS WordPress, Blankslate Theme y librerías necesarias (Estos medios los encontrará en el servidor FTP).</w:t>
      </w:r>
    </w:p>
    <w:p w14:paraId="532B8FCD" w14:textId="1A78A78E" w:rsidR="009936D5" w:rsidRPr="009936D5" w:rsidRDefault="009936D5" w:rsidP="009936D5">
      <w:pPr>
        <w:pStyle w:val="Ttulo2"/>
        <w:rPr>
          <w:b/>
        </w:rPr>
      </w:pPr>
      <w:r w:rsidRPr="009936D5">
        <w:rPr>
          <w:b/>
        </w:rPr>
        <w:t>4. MODULOS DE COMPETENCIA</w:t>
      </w:r>
      <w:bookmarkEnd w:id="2"/>
      <w:r w:rsidRPr="009936D5">
        <w:rPr>
          <w:b/>
        </w:rPr>
        <w:t xml:space="preserve"> </w:t>
      </w:r>
    </w:p>
    <w:p w14:paraId="35AB1F39" w14:textId="4C126822" w:rsidR="00F97A90" w:rsidRDefault="00F97A90" w:rsidP="00F97A90">
      <w:pPr>
        <w:pStyle w:val="Ttulo3"/>
        <w:rPr>
          <w:b/>
          <w:color w:val="000000" w:themeColor="text1"/>
        </w:rPr>
      </w:pPr>
      <w:bookmarkStart w:id="3" w:name="_Toc511031249"/>
      <w:r w:rsidRPr="00C71FF0">
        <w:rPr>
          <w:b/>
          <w:color w:val="000000" w:themeColor="text1"/>
        </w:rPr>
        <w:t xml:space="preserve">4.1 Módulo </w:t>
      </w:r>
      <w:bookmarkEnd w:id="3"/>
      <w:r w:rsidR="00092879">
        <w:rPr>
          <w:b/>
          <w:color w:val="000000" w:themeColor="text1"/>
        </w:rPr>
        <w:t>B</w:t>
      </w:r>
      <w:r w:rsidRPr="00C71FF0">
        <w:rPr>
          <w:b/>
          <w:color w:val="000000" w:themeColor="text1"/>
        </w:rPr>
        <w:t xml:space="preserve"> </w:t>
      </w:r>
    </w:p>
    <w:p w14:paraId="00D9AD3F" w14:textId="77777777" w:rsidR="00F97A90" w:rsidRDefault="00F97A90" w:rsidP="00F97A90"/>
    <w:tbl>
      <w:tblPr>
        <w:tblStyle w:val="Tablaconcuadrcula"/>
        <w:tblW w:w="0" w:type="auto"/>
        <w:tblInd w:w="284" w:type="dxa"/>
        <w:tblLook w:val="04A0" w:firstRow="1" w:lastRow="0" w:firstColumn="1" w:lastColumn="0" w:noHBand="0" w:noVBand="1"/>
      </w:tblPr>
      <w:tblGrid>
        <w:gridCol w:w="2062"/>
        <w:gridCol w:w="6000"/>
      </w:tblGrid>
      <w:tr w:rsidR="00092879" w14:paraId="03D1D7EE" w14:textId="77777777" w:rsidTr="009664AC">
        <w:tc>
          <w:tcPr>
            <w:tcW w:w="2092" w:type="dxa"/>
          </w:tcPr>
          <w:p w14:paraId="65655446" w14:textId="77777777" w:rsidR="00092879" w:rsidRPr="00F27FEA" w:rsidRDefault="00092879" w:rsidP="009664AC">
            <w:pPr>
              <w:pStyle w:val="Default"/>
              <w:spacing w:line="276" w:lineRule="auto"/>
              <w:rPr>
                <w:rFonts w:ascii="Arial" w:hAnsi="Arial" w:cs="Arial"/>
                <w:b/>
                <w:sz w:val="20"/>
                <w:szCs w:val="20"/>
              </w:rPr>
            </w:pPr>
            <w:r w:rsidRPr="00F27FEA">
              <w:rPr>
                <w:rFonts w:ascii="Arial" w:hAnsi="Arial" w:cs="Arial"/>
                <w:b/>
                <w:sz w:val="20"/>
                <w:szCs w:val="20"/>
              </w:rPr>
              <w:t xml:space="preserve">Título del módulo </w:t>
            </w:r>
          </w:p>
        </w:tc>
        <w:tc>
          <w:tcPr>
            <w:tcW w:w="6196" w:type="dxa"/>
          </w:tcPr>
          <w:p w14:paraId="7B5EEDB3" w14:textId="77777777" w:rsidR="00092879" w:rsidRPr="00F27FEA" w:rsidRDefault="00092879" w:rsidP="009664AC">
            <w:pPr>
              <w:pStyle w:val="Default"/>
              <w:spacing w:line="276" w:lineRule="auto"/>
              <w:rPr>
                <w:rFonts w:ascii="Arial" w:hAnsi="Arial" w:cs="Arial"/>
                <w:sz w:val="20"/>
                <w:szCs w:val="20"/>
              </w:rPr>
            </w:pPr>
            <w:r>
              <w:rPr>
                <w:rFonts w:ascii="Arial" w:hAnsi="Arial" w:cs="Arial"/>
                <w:sz w:val="20"/>
                <w:szCs w:val="20"/>
              </w:rPr>
              <w:t>CMS</w:t>
            </w:r>
          </w:p>
        </w:tc>
      </w:tr>
      <w:tr w:rsidR="00092879" w14:paraId="64AD09CD" w14:textId="77777777" w:rsidTr="009664AC">
        <w:tc>
          <w:tcPr>
            <w:tcW w:w="2092" w:type="dxa"/>
          </w:tcPr>
          <w:p w14:paraId="24556828" w14:textId="77777777" w:rsidR="00092879" w:rsidRPr="00F27FEA" w:rsidRDefault="00092879" w:rsidP="009664AC">
            <w:pPr>
              <w:pStyle w:val="Default"/>
              <w:spacing w:line="276" w:lineRule="auto"/>
              <w:rPr>
                <w:rFonts w:ascii="Arial" w:hAnsi="Arial" w:cs="Arial"/>
                <w:b/>
                <w:sz w:val="20"/>
                <w:szCs w:val="20"/>
              </w:rPr>
            </w:pPr>
            <w:r w:rsidRPr="00F27FEA">
              <w:rPr>
                <w:rFonts w:ascii="Arial" w:hAnsi="Arial" w:cs="Arial"/>
                <w:b/>
                <w:sz w:val="20"/>
                <w:szCs w:val="20"/>
              </w:rPr>
              <w:t xml:space="preserve">Tiempo máximo </w:t>
            </w:r>
          </w:p>
        </w:tc>
        <w:tc>
          <w:tcPr>
            <w:tcW w:w="6196" w:type="dxa"/>
          </w:tcPr>
          <w:p w14:paraId="7B897DD3" w14:textId="77777777" w:rsidR="00092879" w:rsidRPr="00F27FEA" w:rsidRDefault="00092879" w:rsidP="009664AC">
            <w:pPr>
              <w:pStyle w:val="Default"/>
              <w:spacing w:line="276" w:lineRule="auto"/>
              <w:rPr>
                <w:rFonts w:ascii="Arial" w:hAnsi="Arial" w:cs="Arial"/>
                <w:sz w:val="20"/>
                <w:szCs w:val="20"/>
              </w:rPr>
            </w:pPr>
            <w:r>
              <w:rPr>
                <w:rFonts w:ascii="Arial" w:hAnsi="Arial" w:cs="Arial"/>
                <w:sz w:val="20"/>
                <w:szCs w:val="20"/>
              </w:rPr>
              <w:t>3 horas</w:t>
            </w:r>
          </w:p>
        </w:tc>
      </w:tr>
      <w:tr w:rsidR="00092879" w14:paraId="7D390A09" w14:textId="77777777" w:rsidTr="009664AC">
        <w:tc>
          <w:tcPr>
            <w:tcW w:w="2092" w:type="dxa"/>
          </w:tcPr>
          <w:p w14:paraId="5D5DEAF1" w14:textId="77777777" w:rsidR="00092879" w:rsidRPr="00F27FEA" w:rsidRDefault="00092879" w:rsidP="009664AC">
            <w:pPr>
              <w:pStyle w:val="Default"/>
              <w:spacing w:line="276" w:lineRule="auto"/>
              <w:rPr>
                <w:rFonts w:ascii="Arial" w:hAnsi="Arial" w:cs="Arial"/>
                <w:b/>
                <w:sz w:val="20"/>
                <w:szCs w:val="20"/>
              </w:rPr>
            </w:pPr>
            <w:r>
              <w:rPr>
                <w:rFonts w:ascii="Arial" w:hAnsi="Arial" w:cs="Arial"/>
                <w:b/>
                <w:sz w:val="20"/>
                <w:szCs w:val="20"/>
              </w:rPr>
              <w:t xml:space="preserve">Día </w:t>
            </w:r>
            <w:r w:rsidRPr="00F27FEA">
              <w:rPr>
                <w:rFonts w:ascii="Arial" w:hAnsi="Arial" w:cs="Arial"/>
                <w:b/>
                <w:sz w:val="20"/>
                <w:szCs w:val="20"/>
              </w:rPr>
              <w:t xml:space="preserve">de prueba </w:t>
            </w:r>
          </w:p>
        </w:tc>
        <w:tc>
          <w:tcPr>
            <w:tcW w:w="6196" w:type="dxa"/>
          </w:tcPr>
          <w:p w14:paraId="770B07D9" w14:textId="77777777" w:rsidR="00092879" w:rsidRPr="00F27FEA" w:rsidRDefault="00092879" w:rsidP="009664AC">
            <w:pPr>
              <w:pStyle w:val="Default"/>
              <w:spacing w:line="276" w:lineRule="auto"/>
              <w:rPr>
                <w:rFonts w:ascii="Arial" w:hAnsi="Arial" w:cs="Arial"/>
                <w:sz w:val="20"/>
                <w:szCs w:val="20"/>
              </w:rPr>
            </w:pPr>
            <w:r>
              <w:rPr>
                <w:rFonts w:ascii="Arial" w:hAnsi="Arial" w:cs="Arial"/>
                <w:sz w:val="20"/>
                <w:szCs w:val="20"/>
              </w:rPr>
              <w:t>C1</w:t>
            </w:r>
          </w:p>
        </w:tc>
      </w:tr>
      <w:tr w:rsidR="00092879" w14:paraId="66ACCD50" w14:textId="77777777" w:rsidTr="009664AC">
        <w:tc>
          <w:tcPr>
            <w:tcW w:w="2092" w:type="dxa"/>
          </w:tcPr>
          <w:p w14:paraId="1043055E" w14:textId="77777777" w:rsidR="00092879" w:rsidRDefault="00092879" w:rsidP="009664AC">
            <w:pPr>
              <w:pStyle w:val="Default"/>
              <w:spacing w:line="276" w:lineRule="auto"/>
              <w:rPr>
                <w:rFonts w:ascii="Arial" w:hAnsi="Arial" w:cs="Arial"/>
                <w:b/>
                <w:sz w:val="20"/>
                <w:szCs w:val="20"/>
              </w:rPr>
            </w:pPr>
            <w:r>
              <w:rPr>
                <w:rFonts w:ascii="Arial" w:hAnsi="Arial" w:cs="Arial"/>
                <w:b/>
                <w:sz w:val="20"/>
                <w:szCs w:val="20"/>
              </w:rPr>
              <w:t>Porcentaje</w:t>
            </w:r>
          </w:p>
        </w:tc>
        <w:tc>
          <w:tcPr>
            <w:tcW w:w="6196" w:type="dxa"/>
          </w:tcPr>
          <w:p w14:paraId="763191A1" w14:textId="77777777" w:rsidR="00092879" w:rsidRPr="00F27FEA" w:rsidRDefault="00092879" w:rsidP="009664AC">
            <w:pPr>
              <w:pStyle w:val="Default"/>
              <w:spacing w:line="276" w:lineRule="auto"/>
              <w:rPr>
                <w:rFonts w:ascii="Arial" w:hAnsi="Arial" w:cs="Arial"/>
                <w:sz w:val="20"/>
                <w:szCs w:val="20"/>
              </w:rPr>
            </w:pPr>
            <w:r>
              <w:rPr>
                <w:rFonts w:ascii="Arial" w:hAnsi="Arial" w:cs="Arial"/>
                <w:sz w:val="20"/>
                <w:szCs w:val="20"/>
              </w:rPr>
              <w:t>12%</w:t>
            </w:r>
          </w:p>
        </w:tc>
      </w:tr>
    </w:tbl>
    <w:p w14:paraId="5A57D607" w14:textId="77777777" w:rsidR="00535B9D" w:rsidRDefault="00535B9D" w:rsidP="00DD410B"/>
    <w:p w14:paraId="163E76C4" w14:textId="77777777" w:rsidR="007F6EE2" w:rsidRDefault="007F6EE2" w:rsidP="00DD410B"/>
    <w:p w14:paraId="755F0701" w14:textId="77777777" w:rsidR="007F6EE2" w:rsidRDefault="007F6EE2" w:rsidP="00DD410B"/>
    <w:p w14:paraId="599CAE58" w14:textId="77777777" w:rsidR="007F6EE2" w:rsidRDefault="007F6EE2" w:rsidP="00DD410B"/>
    <w:p w14:paraId="6AD93EE8" w14:textId="77777777" w:rsidR="007F6EE2" w:rsidRDefault="007F6EE2" w:rsidP="00DD410B"/>
    <w:p w14:paraId="2B4F3B6D" w14:textId="77777777" w:rsidR="007F6EE2" w:rsidRDefault="007F6EE2" w:rsidP="00DD410B"/>
    <w:p w14:paraId="63DB5C3D" w14:textId="77777777" w:rsidR="004025D5" w:rsidRDefault="004025D5" w:rsidP="004025D5">
      <w:pPr>
        <w:pStyle w:val="Ttulo2"/>
        <w:rPr>
          <w:b/>
        </w:rPr>
      </w:pPr>
      <w:bookmarkStart w:id="4" w:name="_Toc511031253"/>
      <w:r w:rsidRPr="004025D5">
        <w:rPr>
          <w:b/>
        </w:rPr>
        <w:t>5.  ESQUEMA DE MARCACION</w:t>
      </w:r>
      <w:bookmarkEnd w:id="4"/>
    </w:p>
    <w:p w14:paraId="283EA909" w14:textId="77777777" w:rsidR="004025D5" w:rsidRDefault="004025D5" w:rsidP="004025D5"/>
    <w:p w14:paraId="06E781B5" w14:textId="79D34070" w:rsidR="004025D5" w:rsidRDefault="004025D5" w:rsidP="004025D5">
      <w:r>
        <w:t xml:space="preserve">La evaluación de cada módulo se realizara de acuerdo a la siguiente tabla </w:t>
      </w:r>
    </w:p>
    <w:tbl>
      <w:tblPr>
        <w:tblStyle w:val="Tablaconcuadrcula"/>
        <w:tblW w:w="0" w:type="auto"/>
        <w:tblLook w:val="04A0" w:firstRow="1" w:lastRow="0" w:firstColumn="1" w:lastColumn="0" w:noHBand="0" w:noVBand="1"/>
      </w:tblPr>
      <w:tblGrid>
        <w:gridCol w:w="1098"/>
        <w:gridCol w:w="1387"/>
        <w:gridCol w:w="2072"/>
        <w:gridCol w:w="2223"/>
        <w:gridCol w:w="1566"/>
      </w:tblGrid>
      <w:tr w:rsidR="00020E48" w14:paraId="38AAB7FD" w14:textId="77777777" w:rsidTr="001914CC">
        <w:trPr>
          <w:trHeight w:val="687"/>
        </w:trPr>
        <w:tc>
          <w:tcPr>
            <w:tcW w:w="1098" w:type="dxa"/>
            <w:shd w:val="clear" w:color="auto" w:fill="92D050"/>
          </w:tcPr>
          <w:p w14:paraId="6ED8D86D" w14:textId="532F0374" w:rsidR="00020E48" w:rsidRPr="004025D5" w:rsidRDefault="00020E48" w:rsidP="00020E48">
            <w:pPr>
              <w:rPr>
                <w:b/>
                <w:color w:val="FFFFFF" w:themeColor="background1"/>
              </w:rPr>
            </w:pPr>
            <w:r>
              <w:rPr>
                <w:b/>
                <w:color w:val="FFFFFF" w:themeColor="background1"/>
              </w:rPr>
              <w:t>MÓDULO</w:t>
            </w:r>
          </w:p>
        </w:tc>
        <w:tc>
          <w:tcPr>
            <w:tcW w:w="1387" w:type="dxa"/>
            <w:shd w:val="clear" w:color="auto" w:fill="92D050"/>
          </w:tcPr>
          <w:p w14:paraId="1994B111" w14:textId="3376C7B9" w:rsidR="00020E48" w:rsidRPr="004025D5" w:rsidRDefault="00020E48" w:rsidP="004025D5">
            <w:pPr>
              <w:jc w:val="center"/>
              <w:rPr>
                <w:b/>
                <w:color w:val="FFFFFF" w:themeColor="background1"/>
              </w:rPr>
            </w:pPr>
            <w:r w:rsidRPr="004025D5">
              <w:rPr>
                <w:b/>
                <w:color w:val="FFFFFF" w:themeColor="background1"/>
              </w:rPr>
              <w:t>CRITERIO</w:t>
            </w:r>
          </w:p>
        </w:tc>
        <w:tc>
          <w:tcPr>
            <w:tcW w:w="2072" w:type="dxa"/>
            <w:shd w:val="clear" w:color="auto" w:fill="92D050"/>
          </w:tcPr>
          <w:p w14:paraId="785988AD" w14:textId="30E379EB" w:rsidR="00020E48" w:rsidRPr="004025D5" w:rsidRDefault="00020E48" w:rsidP="004025D5">
            <w:pPr>
              <w:jc w:val="center"/>
              <w:rPr>
                <w:b/>
                <w:color w:val="FFFFFF" w:themeColor="background1"/>
              </w:rPr>
            </w:pPr>
            <w:r w:rsidRPr="004025D5">
              <w:rPr>
                <w:b/>
                <w:color w:val="FFFFFF" w:themeColor="background1"/>
              </w:rPr>
              <w:t>CALIFICACION POR MEDICION</w:t>
            </w:r>
          </w:p>
        </w:tc>
        <w:tc>
          <w:tcPr>
            <w:tcW w:w="2223" w:type="dxa"/>
            <w:shd w:val="clear" w:color="auto" w:fill="92D050"/>
          </w:tcPr>
          <w:p w14:paraId="1DDD5B32" w14:textId="21C8FA39" w:rsidR="00020E48" w:rsidRPr="004025D5" w:rsidRDefault="00020E48" w:rsidP="004025D5">
            <w:pPr>
              <w:jc w:val="center"/>
              <w:rPr>
                <w:b/>
                <w:color w:val="FFFFFF" w:themeColor="background1"/>
              </w:rPr>
            </w:pPr>
            <w:r w:rsidRPr="004025D5">
              <w:rPr>
                <w:b/>
                <w:color w:val="FFFFFF" w:themeColor="background1"/>
              </w:rPr>
              <w:t>CALIFICACION POR JUZGAMIENO</w:t>
            </w:r>
          </w:p>
        </w:tc>
        <w:tc>
          <w:tcPr>
            <w:tcW w:w="1566" w:type="dxa"/>
            <w:shd w:val="clear" w:color="auto" w:fill="92D050"/>
          </w:tcPr>
          <w:p w14:paraId="50005ADD" w14:textId="36342BFB" w:rsidR="00020E48" w:rsidRPr="004025D5" w:rsidRDefault="00020E48" w:rsidP="004025D5">
            <w:pPr>
              <w:jc w:val="center"/>
              <w:rPr>
                <w:b/>
                <w:color w:val="FFFFFF" w:themeColor="background1"/>
              </w:rPr>
            </w:pPr>
            <w:r w:rsidRPr="004025D5">
              <w:rPr>
                <w:b/>
                <w:color w:val="FFFFFF" w:themeColor="background1"/>
              </w:rPr>
              <w:t>TOTAL</w:t>
            </w:r>
          </w:p>
        </w:tc>
      </w:tr>
      <w:tr w:rsidR="00020E48" w14:paraId="3BF14E52" w14:textId="77777777" w:rsidTr="001914CC">
        <w:tc>
          <w:tcPr>
            <w:tcW w:w="1098" w:type="dxa"/>
          </w:tcPr>
          <w:p w14:paraId="125CBA93" w14:textId="400C7843" w:rsidR="00020E48" w:rsidRDefault="00A6097A" w:rsidP="00A6097A">
            <w:pPr>
              <w:jc w:val="center"/>
            </w:pPr>
            <w:r>
              <w:t>A</w:t>
            </w:r>
          </w:p>
        </w:tc>
        <w:tc>
          <w:tcPr>
            <w:tcW w:w="1387" w:type="dxa"/>
          </w:tcPr>
          <w:p w14:paraId="08612760" w14:textId="400872F4" w:rsidR="00020E48" w:rsidRDefault="003543AE" w:rsidP="00A6097A">
            <w:pPr>
              <w:jc w:val="center"/>
            </w:pPr>
            <w:r>
              <w:t>3</w:t>
            </w:r>
          </w:p>
        </w:tc>
        <w:tc>
          <w:tcPr>
            <w:tcW w:w="2072" w:type="dxa"/>
          </w:tcPr>
          <w:p w14:paraId="123045C6" w14:textId="0BF79611" w:rsidR="00020E48" w:rsidRDefault="003543AE" w:rsidP="00A6097A">
            <w:pPr>
              <w:jc w:val="center"/>
            </w:pPr>
            <w:r>
              <w:t>1.5</w:t>
            </w:r>
          </w:p>
        </w:tc>
        <w:tc>
          <w:tcPr>
            <w:tcW w:w="2223" w:type="dxa"/>
          </w:tcPr>
          <w:p w14:paraId="60F183BC" w14:textId="4C3800D2" w:rsidR="00020E48" w:rsidRDefault="003543AE" w:rsidP="00A6097A">
            <w:pPr>
              <w:jc w:val="center"/>
            </w:pPr>
            <w:r>
              <w:t>9</w:t>
            </w:r>
          </w:p>
        </w:tc>
        <w:tc>
          <w:tcPr>
            <w:tcW w:w="1566" w:type="dxa"/>
          </w:tcPr>
          <w:p w14:paraId="2C57B617" w14:textId="643FE625" w:rsidR="00020E48" w:rsidRDefault="003543AE" w:rsidP="00A6097A">
            <w:pPr>
              <w:jc w:val="center"/>
            </w:pPr>
            <w:r>
              <w:t>10.5</w:t>
            </w:r>
          </w:p>
        </w:tc>
      </w:tr>
      <w:tr w:rsidR="00020E48" w14:paraId="513AC419" w14:textId="77777777" w:rsidTr="001914CC">
        <w:tc>
          <w:tcPr>
            <w:tcW w:w="1098" w:type="dxa"/>
          </w:tcPr>
          <w:p w14:paraId="455FBBB6" w14:textId="19463D01" w:rsidR="00020E48" w:rsidRDefault="003543AE" w:rsidP="00A6097A">
            <w:pPr>
              <w:jc w:val="center"/>
            </w:pPr>
            <w:r>
              <w:t>B</w:t>
            </w:r>
          </w:p>
        </w:tc>
        <w:tc>
          <w:tcPr>
            <w:tcW w:w="1387" w:type="dxa"/>
          </w:tcPr>
          <w:p w14:paraId="335681F2" w14:textId="369F2143" w:rsidR="00020E48" w:rsidRDefault="003543AE" w:rsidP="00A6097A">
            <w:pPr>
              <w:jc w:val="center"/>
            </w:pPr>
            <w:r>
              <w:t>6</w:t>
            </w:r>
          </w:p>
        </w:tc>
        <w:tc>
          <w:tcPr>
            <w:tcW w:w="2072" w:type="dxa"/>
          </w:tcPr>
          <w:p w14:paraId="18C3F8CF" w14:textId="18D8F8CD" w:rsidR="00020E48" w:rsidRDefault="003543AE" w:rsidP="00A6097A">
            <w:pPr>
              <w:jc w:val="center"/>
            </w:pPr>
            <w:r>
              <w:t>14.5</w:t>
            </w:r>
          </w:p>
        </w:tc>
        <w:tc>
          <w:tcPr>
            <w:tcW w:w="2223" w:type="dxa"/>
          </w:tcPr>
          <w:p w14:paraId="312CD326" w14:textId="1B84678F" w:rsidR="00020E48" w:rsidRDefault="003543AE" w:rsidP="00A6097A">
            <w:pPr>
              <w:jc w:val="center"/>
            </w:pPr>
            <w:r>
              <w:t>9</w:t>
            </w:r>
          </w:p>
        </w:tc>
        <w:tc>
          <w:tcPr>
            <w:tcW w:w="1566" w:type="dxa"/>
          </w:tcPr>
          <w:p w14:paraId="1FAD2A41" w14:textId="373776C2" w:rsidR="00020E48" w:rsidRDefault="003543AE" w:rsidP="00A6097A">
            <w:pPr>
              <w:jc w:val="center"/>
            </w:pPr>
            <w:r>
              <w:t>23.5</w:t>
            </w:r>
          </w:p>
        </w:tc>
      </w:tr>
      <w:tr w:rsidR="00020E48" w14:paraId="2D82E609" w14:textId="77777777" w:rsidTr="001914CC">
        <w:tc>
          <w:tcPr>
            <w:tcW w:w="1098" w:type="dxa"/>
          </w:tcPr>
          <w:p w14:paraId="1BAE25AB" w14:textId="77777777" w:rsidR="00020E48" w:rsidRDefault="00020E48" w:rsidP="004025D5"/>
        </w:tc>
        <w:tc>
          <w:tcPr>
            <w:tcW w:w="1387" w:type="dxa"/>
          </w:tcPr>
          <w:p w14:paraId="7585D5B1" w14:textId="4F7D7995" w:rsidR="00020E48" w:rsidRDefault="00020E48" w:rsidP="004025D5"/>
        </w:tc>
        <w:tc>
          <w:tcPr>
            <w:tcW w:w="2072" w:type="dxa"/>
          </w:tcPr>
          <w:p w14:paraId="2A63E2B6" w14:textId="77777777" w:rsidR="00020E48" w:rsidRDefault="00020E48" w:rsidP="004025D5"/>
        </w:tc>
        <w:tc>
          <w:tcPr>
            <w:tcW w:w="2223" w:type="dxa"/>
          </w:tcPr>
          <w:p w14:paraId="54FD19E3" w14:textId="77777777" w:rsidR="00020E48" w:rsidRDefault="00020E48" w:rsidP="004025D5"/>
        </w:tc>
        <w:tc>
          <w:tcPr>
            <w:tcW w:w="1566" w:type="dxa"/>
          </w:tcPr>
          <w:p w14:paraId="0CD6F508" w14:textId="7C458F2C" w:rsidR="00020E48" w:rsidRPr="00F812D9" w:rsidRDefault="00663A10" w:rsidP="00663A10">
            <w:pPr>
              <w:jc w:val="center"/>
              <w:rPr>
                <w:b/>
              </w:rPr>
            </w:pPr>
            <w:r>
              <w:rPr>
                <w:b/>
              </w:rPr>
              <w:t>34</w:t>
            </w:r>
          </w:p>
        </w:tc>
      </w:tr>
    </w:tbl>
    <w:p w14:paraId="3C5DF521" w14:textId="77777777" w:rsidR="004025D5" w:rsidRDefault="004025D5" w:rsidP="004025D5"/>
    <w:p w14:paraId="19F22BEB" w14:textId="77777777" w:rsidR="00AE7B40" w:rsidRDefault="00AE7B40" w:rsidP="004025D5"/>
    <w:p w14:paraId="7A8B88A5" w14:textId="77777777" w:rsidR="00AE7B40" w:rsidRDefault="00AE7B40" w:rsidP="004025D5"/>
    <w:p w14:paraId="56061D92" w14:textId="43A95F01" w:rsidR="00AE7B40" w:rsidRDefault="00AE7B40" w:rsidP="00AE7B40">
      <w:pPr>
        <w:pStyle w:val="Ttulo2"/>
        <w:rPr>
          <w:b/>
        </w:rPr>
      </w:pPr>
      <w:bookmarkStart w:id="5" w:name="_Toc511031254"/>
      <w:r w:rsidRPr="00AE7B40">
        <w:rPr>
          <w:b/>
        </w:rPr>
        <w:t>6. BIBLIOGRAFIA</w:t>
      </w:r>
      <w:bookmarkEnd w:id="5"/>
      <w:r w:rsidRPr="00AE7B40">
        <w:rPr>
          <w:b/>
        </w:rPr>
        <w:t xml:space="preserve"> </w:t>
      </w:r>
    </w:p>
    <w:p w14:paraId="3D4DEF7F" w14:textId="4EDF2DC8" w:rsidR="000E33E0" w:rsidRPr="00A55BD5" w:rsidRDefault="00732822" w:rsidP="00AE7B40">
      <w:pPr>
        <w:pStyle w:val="Prrafodelista"/>
        <w:numPr>
          <w:ilvl w:val="0"/>
          <w:numId w:val="13"/>
        </w:numPr>
        <w:rPr>
          <w:rFonts w:ascii="Calibri" w:eastAsia="Calibri" w:hAnsi="Calibri"/>
          <w:color w:val="000000" w:themeColor="text1"/>
          <w:sz w:val="22"/>
          <w:szCs w:val="22"/>
          <w:lang w:val="es-CO" w:eastAsia="en-US"/>
        </w:rPr>
      </w:pPr>
      <w:hyperlink r:id="rId8" w:history="1">
        <w:r w:rsidR="000E33E0" w:rsidRPr="00A55BD5">
          <w:rPr>
            <w:rStyle w:val="Hipervnculo"/>
            <w:rFonts w:ascii="Calibri" w:eastAsia="Calibri" w:hAnsi="Calibri"/>
            <w:color w:val="000000" w:themeColor="text1"/>
            <w:sz w:val="22"/>
            <w:szCs w:val="22"/>
            <w:u w:val="none"/>
            <w:lang w:val="es-CO" w:eastAsia="en-US"/>
          </w:rPr>
          <w:t>https://design.google/</w:t>
        </w:r>
      </w:hyperlink>
    </w:p>
    <w:p w14:paraId="53E54BD8" w14:textId="29E258AF" w:rsidR="00C15ADF" w:rsidRPr="00A55BD5" w:rsidRDefault="00732822" w:rsidP="003A7862">
      <w:pPr>
        <w:pStyle w:val="Prrafodelista"/>
        <w:numPr>
          <w:ilvl w:val="0"/>
          <w:numId w:val="13"/>
        </w:numPr>
        <w:rPr>
          <w:rFonts w:ascii="Calibri" w:eastAsia="Calibri" w:hAnsi="Calibri"/>
          <w:color w:val="000000" w:themeColor="text1"/>
          <w:sz w:val="22"/>
          <w:szCs w:val="22"/>
          <w:lang w:val="es-CO" w:eastAsia="en-US"/>
        </w:rPr>
      </w:pPr>
      <w:hyperlink r:id="rId9" w:history="1">
        <w:r w:rsidR="003A7862" w:rsidRPr="00A55BD5">
          <w:rPr>
            <w:rStyle w:val="Hipervnculo"/>
            <w:rFonts w:ascii="Calibri" w:eastAsia="Calibri" w:hAnsi="Calibri"/>
            <w:color w:val="000000" w:themeColor="text1"/>
            <w:sz w:val="22"/>
            <w:szCs w:val="22"/>
            <w:u w:val="none"/>
            <w:lang w:val="es-CO" w:eastAsia="en-US"/>
          </w:rPr>
          <w:t>https://designmodo.com/web-design-trends-2018/</w:t>
        </w:r>
      </w:hyperlink>
    </w:p>
    <w:p w14:paraId="515F47FD" w14:textId="1F4E62D6" w:rsidR="003A7862" w:rsidRPr="00A55BD5" w:rsidRDefault="00732822" w:rsidP="003A7862">
      <w:pPr>
        <w:pStyle w:val="Prrafodelista"/>
        <w:numPr>
          <w:ilvl w:val="0"/>
          <w:numId w:val="13"/>
        </w:numPr>
        <w:rPr>
          <w:rFonts w:ascii="Calibri" w:eastAsia="Calibri" w:hAnsi="Calibri"/>
          <w:color w:val="000000" w:themeColor="text1"/>
          <w:sz w:val="22"/>
          <w:szCs w:val="22"/>
          <w:lang w:val="es-CO" w:eastAsia="en-US"/>
        </w:rPr>
      </w:pPr>
      <w:hyperlink r:id="rId10" w:history="1">
        <w:r w:rsidR="003B127E" w:rsidRPr="00A55BD5">
          <w:rPr>
            <w:rStyle w:val="Hipervnculo"/>
            <w:rFonts w:ascii="Calibri" w:eastAsia="Calibri" w:hAnsi="Calibri"/>
            <w:color w:val="000000" w:themeColor="text1"/>
            <w:sz w:val="22"/>
            <w:szCs w:val="22"/>
            <w:u w:val="none"/>
            <w:lang w:val="es-CO" w:eastAsia="en-US"/>
          </w:rPr>
          <w:t>https://www.w3.org/</w:t>
        </w:r>
      </w:hyperlink>
    </w:p>
    <w:p w14:paraId="55D4D39A" w14:textId="0964F619" w:rsidR="003B127E" w:rsidRPr="00A55BD5" w:rsidRDefault="003B127E" w:rsidP="003A7862">
      <w:pPr>
        <w:pStyle w:val="Prrafodelista"/>
        <w:numPr>
          <w:ilvl w:val="0"/>
          <w:numId w:val="13"/>
        </w:numPr>
        <w:rPr>
          <w:rFonts w:ascii="Calibri" w:eastAsia="Calibri" w:hAnsi="Calibri"/>
          <w:color w:val="000000" w:themeColor="text1"/>
          <w:sz w:val="22"/>
          <w:szCs w:val="22"/>
          <w:lang w:val="es-CO" w:eastAsia="en-US"/>
        </w:rPr>
      </w:pPr>
      <w:r w:rsidRPr="00A55BD5">
        <w:rPr>
          <w:rFonts w:ascii="Calibri" w:eastAsia="Calibri" w:hAnsi="Calibri"/>
          <w:color w:val="000000" w:themeColor="text1"/>
          <w:sz w:val="22"/>
          <w:szCs w:val="22"/>
          <w:lang w:val="es-CO" w:eastAsia="en-US"/>
        </w:rPr>
        <w:t>https://www.w3schools.com/</w:t>
      </w:r>
    </w:p>
    <w:sectPr w:rsidR="003B127E" w:rsidRPr="00A55BD5" w:rsidSect="00CC719E">
      <w:headerReference w:type="even" r:id="rId11"/>
      <w:headerReference w:type="default" r:id="rId12"/>
      <w:footerReference w:type="default" r:id="rId13"/>
      <w:headerReference w:type="first" r:id="rId14"/>
      <w:footerReference w:type="first" r:id="rId15"/>
      <w:pgSz w:w="12240" w:h="15840"/>
      <w:pgMar w:top="1985" w:right="1758" w:bottom="1418" w:left="212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65387" w14:textId="77777777" w:rsidR="00054395" w:rsidRDefault="00054395">
      <w:pPr>
        <w:spacing w:after="0" w:line="240" w:lineRule="auto"/>
      </w:pPr>
      <w:r>
        <w:separator/>
      </w:r>
    </w:p>
  </w:endnote>
  <w:endnote w:type="continuationSeparator" w:id="0">
    <w:p w14:paraId="7D1D5492" w14:textId="77777777" w:rsidR="00054395" w:rsidRDefault="00054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3EBB" w14:textId="659817A3" w:rsidR="00B82E1F" w:rsidRPr="0092786B" w:rsidRDefault="00B82E1F">
    <w:pPr>
      <w:pStyle w:val="Piedepgina"/>
      <w:rPr>
        <w:sz w:val="16"/>
        <w:szCs w:val="16"/>
      </w:rPr>
    </w:pPr>
    <w:r w:rsidRPr="0092786B">
      <w:rPr>
        <w:noProof/>
        <w:sz w:val="16"/>
        <w:szCs w:val="16"/>
        <w:lang w:val="es-ES_tradnl" w:eastAsia="es-ES_tradnl"/>
      </w:rPr>
      <mc:AlternateContent>
        <mc:Choice Requires="wps">
          <w:drawing>
            <wp:anchor distT="0" distB="0" distL="114300" distR="114300" simplePos="0" relativeHeight="251658752" behindDoc="0" locked="0" layoutInCell="1" allowOverlap="1" wp14:anchorId="7980AF17" wp14:editId="58CA027C">
              <wp:simplePos x="0" y="0"/>
              <wp:positionH relativeFrom="page">
                <wp:posOffset>6607810</wp:posOffset>
              </wp:positionH>
              <wp:positionV relativeFrom="paragraph">
                <wp:posOffset>-61595</wp:posOffset>
              </wp:positionV>
              <wp:extent cx="927100" cy="342900"/>
              <wp:effectExtent l="3810" t="1905" r="0" b="0"/>
              <wp:wrapThrough wrapText="bothSides">
                <wp:wrapPolygon edited="0">
                  <wp:start x="0" y="0"/>
                  <wp:lineTo x="21600" y="0"/>
                  <wp:lineTo x="21600" y="21600"/>
                  <wp:lineTo x="0" y="21600"/>
                  <wp:lineTo x="0" y="0"/>
                </wp:wrapPolygon>
              </wp:wrapThrough>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7AC66" w14:textId="77777777" w:rsidR="00B82E1F" w:rsidRPr="000B2932" w:rsidRDefault="00B82E1F"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mv="urn:schemas-microsoft-com:mac:vml" xmlns:mo="http://schemas.microsoft.com/office/mac/office/2008/main">
          <w:pict>
            <v:shapetype id="_x0000_t202" coordsize="21600,21600" o:spt="202" path="m,l,21600r21600,l21600,xe" w14:anchorId="7980AF17">
              <v:stroke joinstyle="miter"/>
              <v:path gradientshapeok="t" o:connecttype="rect"/>
            </v:shapetype>
            <v:shape id="Text Box 24" style="position:absolute;margin-left:520.3pt;margin-top:-4.85pt;width:73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HYrgIAALk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">
              <v:textbox inset=",7.2pt,,7.2pt">
                <w:txbxContent>
                  <w:p w:rsidRPr="000B2932" w:rsidR="00B82E1F" w:rsidP="009227B2" w:rsidRDefault="00B82E1F" w14:paraId="64A7AC66" w14:textId="77777777">
                    <w:pPr>
                      <w:rPr>
                        <w:sz w:val="14"/>
                      </w:rPr>
                    </w:pPr>
                    <w:r w:rsidRPr="000B2932">
                      <w:rPr>
                        <w:rFonts w:cs="Arial"/>
                        <w:iCs/>
                        <w:color w:val="7F7F7F"/>
                        <w:sz w:val="14"/>
                      </w:rPr>
                      <w:t xml:space="preserve">   </w:t>
                    </w:r>
                    <w:r>
                      <w:rPr>
                        <w:rFonts w:cs="Arial"/>
                        <w:iCs/>
                        <w:color w:val="7F7F7F"/>
                        <w:sz w:val="14"/>
                      </w:rPr>
                      <w:t xml:space="preserve">  GC-F -</w:t>
                    </w:r>
                    <w:proofErr w:type="gramStart"/>
                    <w:r>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v:textbox>
              <w10:wrap type="through" anchorx="page"/>
            </v:shape>
          </w:pict>
        </mc:Fallback>
      </mc:AlternateContent>
    </w:r>
    <w:r w:rsidRPr="0092786B">
      <w:rPr>
        <w:sz w:val="16"/>
        <w:szCs w:val="16"/>
      </w:rPr>
      <w:t xml:space="preserve">© Worldskills Colombia (WSC) se reserva el derecho del desarrollo de los documentos relacionados con esta habilidad. Este material puede ser reproducido con propósitos de formación o como herramienta pedagógica y con fines no comerciales.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48F7" w14:textId="77777777" w:rsidR="00B82E1F" w:rsidRDefault="00B82E1F">
    <w:pPr>
      <w:pStyle w:val="Piedepgina"/>
    </w:pPr>
    <w:r>
      <w:rPr>
        <w:noProof/>
        <w:lang w:val="es-ES_tradnl" w:eastAsia="es-ES_tradnl"/>
      </w:rPr>
      <w:drawing>
        <wp:anchor distT="0" distB="0" distL="114300" distR="114300" simplePos="0" relativeHeight="251653632" behindDoc="0" locked="0" layoutInCell="1" allowOverlap="1" wp14:anchorId="778DF5D5" wp14:editId="1C1CEC95">
          <wp:simplePos x="0" y="0"/>
          <wp:positionH relativeFrom="page">
            <wp:align>right</wp:align>
          </wp:positionH>
          <wp:positionV relativeFrom="page">
            <wp:posOffset>9199880</wp:posOffset>
          </wp:positionV>
          <wp:extent cx="4017010" cy="696595"/>
          <wp:effectExtent l="0" t="0" r="0" b="0"/>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_tradnl" w:eastAsia="es-ES_tradnl"/>
      </w:rPr>
      <w:drawing>
        <wp:anchor distT="0" distB="0" distL="114300" distR="114300" simplePos="0" relativeHeight="251654656" behindDoc="0" locked="0" layoutInCell="1" allowOverlap="1" wp14:anchorId="1CACE1E1" wp14:editId="2F622EBC">
          <wp:simplePos x="0" y="0"/>
          <wp:positionH relativeFrom="page">
            <wp:align>left</wp:align>
          </wp:positionH>
          <wp:positionV relativeFrom="paragraph">
            <wp:posOffset>-241300</wp:posOffset>
          </wp:positionV>
          <wp:extent cx="3037205" cy="696595"/>
          <wp:effectExtent l="0" t="0" r="10795" b="0"/>
          <wp:wrapNone/>
          <wp:docPr id="12" name="Imagen 12"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D73FB" w14:textId="77777777" w:rsidR="00054395" w:rsidRDefault="00054395">
      <w:pPr>
        <w:spacing w:after="0" w:line="240" w:lineRule="auto"/>
      </w:pPr>
      <w:r>
        <w:separator/>
      </w:r>
    </w:p>
  </w:footnote>
  <w:footnote w:type="continuationSeparator" w:id="0">
    <w:p w14:paraId="5C7F9F63" w14:textId="77777777" w:rsidR="00054395" w:rsidRDefault="00054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5BFC0" w14:textId="77777777" w:rsidR="00B82E1F" w:rsidRDefault="00732822">
    <w:pPr>
      <w:pStyle w:val="Encabezado"/>
    </w:pPr>
    <w:r>
      <w:rPr>
        <w:noProof/>
        <w:lang w:val="es-ES" w:eastAsia="es-ES"/>
      </w:rPr>
      <w:pict w14:anchorId="18FAD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71.2pt;height:739.2pt;z-index:-251654656;mso-wrap-edited:f;mso-position-horizontal:center;mso-position-horizontal-relative:margin;mso-position-vertical:center;mso-position-vertical-relative:margin" wrapcoords="-28 0 -28 21556 21600 21556 21600 0 -28 0">
          <v:imagedata r:id="rId1" o:title="word_SEN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A065" w14:textId="6E906E2B" w:rsidR="00B82E1F" w:rsidRPr="00E22A11" w:rsidRDefault="003F7632" w:rsidP="00AC0924">
    <w:pPr>
      <w:pStyle w:val="Encabezado"/>
      <w:tabs>
        <w:tab w:val="clear" w:pos="4419"/>
        <w:tab w:val="clear" w:pos="8838"/>
        <w:tab w:val="left" w:pos="7935"/>
      </w:tabs>
      <w:rPr>
        <w:sz w:val="18"/>
        <w:szCs w:val="16"/>
      </w:rPr>
    </w:pPr>
    <w:r>
      <w:rPr>
        <w:noProof/>
        <w:sz w:val="24"/>
        <w:szCs w:val="24"/>
        <w:lang w:val="es-ES_tradnl" w:eastAsia="es-ES_tradnl"/>
      </w:rPr>
      <w:drawing>
        <wp:anchor distT="0" distB="0" distL="114300" distR="114300" simplePos="0" relativeHeight="251659776" behindDoc="0" locked="0" layoutInCell="1" allowOverlap="1" wp14:anchorId="0A34D4B9" wp14:editId="67C05C01">
          <wp:simplePos x="0" y="0"/>
          <wp:positionH relativeFrom="column">
            <wp:posOffset>2247347</wp:posOffset>
          </wp:positionH>
          <wp:positionV relativeFrom="paragraph">
            <wp:posOffset>-318836</wp:posOffset>
          </wp:positionV>
          <wp:extent cx="1229996" cy="866899"/>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WS_Colombia_rgb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996" cy="866899"/>
                  </a:xfrm>
                  <a:prstGeom prst="rect">
                    <a:avLst/>
                  </a:prstGeom>
                </pic:spPr>
              </pic:pic>
            </a:graphicData>
          </a:graphic>
          <wp14:sizeRelH relativeFrom="page">
            <wp14:pctWidth>0</wp14:pctWidth>
          </wp14:sizeRelH>
          <wp14:sizeRelV relativeFrom="page">
            <wp14:pctHeight>0</wp14:pctHeight>
          </wp14:sizeRelV>
        </wp:anchor>
      </w:drawing>
    </w:r>
    <w:r w:rsidR="00B82E1F">
      <w:rPr>
        <w:sz w:val="18"/>
        <w:szCs w:val="16"/>
      </w:rPr>
      <w:t>SENA</w:t>
    </w:r>
  </w:p>
  <w:p w14:paraId="70DB0959" w14:textId="56E52BAC" w:rsidR="00B82E1F" w:rsidRDefault="00B82E1F" w:rsidP="00AC0924">
    <w:pPr>
      <w:pStyle w:val="Encabezado"/>
      <w:rPr>
        <w:sz w:val="18"/>
        <w:szCs w:val="16"/>
      </w:rPr>
    </w:pPr>
    <w:r>
      <w:rPr>
        <w:sz w:val="18"/>
        <w:szCs w:val="16"/>
      </w:rPr>
      <w:t xml:space="preserve">Habilidad: </w:t>
    </w:r>
    <w:r w:rsidR="00BE4075">
      <w:rPr>
        <w:sz w:val="18"/>
        <w:szCs w:val="16"/>
      </w:rPr>
      <w:t>Tecnologías Web</w:t>
    </w:r>
  </w:p>
  <w:p w14:paraId="1E028030" w14:textId="7FBDF7ED" w:rsidR="00B82E1F" w:rsidRDefault="009936D5" w:rsidP="00AC0924">
    <w:pPr>
      <w:pStyle w:val="Encabezado"/>
      <w:rPr>
        <w:sz w:val="18"/>
        <w:szCs w:val="16"/>
      </w:rPr>
    </w:pPr>
    <w:r>
      <w:rPr>
        <w:sz w:val="18"/>
        <w:szCs w:val="16"/>
      </w:rPr>
      <w:t>Proyecto prueba</w:t>
    </w:r>
  </w:p>
  <w:p w14:paraId="60FC77CB" w14:textId="2CE121C5" w:rsidR="00B82E1F" w:rsidRDefault="004C2DFE" w:rsidP="00AC0924">
    <w:pPr>
      <w:pStyle w:val="Encabezado"/>
      <w:rPr>
        <w:sz w:val="18"/>
        <w:szCs w:val="16"/>
      </w:rPr>
    </w:pPr>
    <w:r>
      <w:rPr>
        <w:sz w:val="18"/>
        <w:szCs w:val="16"/>
      </w:rPr>
      <w:t xml:space="preserve">Worldskills </w:t>
    </w:r>
    <w:r w:rsidR="00B82E1F">
      <w:rPr>
        <w:sz w:val="18"/>
        <w:szCs w:val="16"/>
      </w:rPr>
      <w:t>Colombia</w:t>
    </w:r>
  </w:p>
  <w:p w14:paraId="508C9617" w14:textId="77777777" w:rsidR="00B82E1F" w:rsidRDefault="00B82E1F" w:rsidP="00AC0924">
    <w:pPr>
      <w:pStyle w:val="Encabezado"/>
      <w:rPr>
        <w:sz w:val="18"/>
        <w:szCs w:val="16"/>
      </w:rPr>
    </w:pPr>
    <w:r>
      <w:rPr>
        <w:sz w:val="18"/>
        <w:szCs w:val="16"/>
      </w:rPr>
      <w:t>2018</w:t>
    </w:r>
  </w:p>
  <w:p w14:paraId="7AF80A85" w14:textId="48B7E0A4" w:rsidR="00B82E1F" w:rsidRDefault="00B82E1F" w:rsidP="00B81E54">
    <w:pPr>
      <w:pStyle w:val="Encabezado"/>
      <w:tabs>
        <w:tab w:val="clear" w:pos="4419"/>
        <w:tab w:val="clear" w:pos="8838"/>
        <w:tab w:val="right" w:pos="8413"/>
      </w:tabs>
    </w:pPr>
    <w:r>
      <w:rPr>
        <w:noProof/>
        <w:lang w:val="es-ES_tradnl" w:eastAsia="es-ES_tradnl"/>
      </w:rPr>
      <w:drawing>
        <wp:anchor distT="0" distB="0" distL="114300" distR="114300" simplePos="0" relativeHeight="251656704" behindDoc="1" locked="0" layoutInCell="1" allowOverlap="1" wp14:anchorId="69ECCB1E" wp14:editId="3C3933B0">
          <wp:simplePos x="0" y="0"/>
          <wp:positionH relativeFrom="page">
            <wp:align>right</wp:align>
          </wp:positionH>
          <wp:positionV relativeFrom="page">
            <wp:align>top</wp:align>
          </wp:positionV>
          <wp:extent cx="3086100" cy="1062355"/>
          <wp:effectExtent l="0" t="0" r="12700" b="4445"/>
          <wp:wrapNone/>
          <wp:docPr id="19" name="Imagen 19"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9F8B" w14:textId="51126128" w:rsidR="00B82E1F" w:rsidRDefault="003F7632" w:rsidP="00AC0924">
    <w:pPr>
      <w:pStyle w:val="Encabezado"/>
      <w:tabs>
        <w:tab w:val="clear" w:pos="4419"/>
        <w:tab w:val="clear" w:pos="8838"/>
        <w:tab w:val="left" w:pos="7935"/>
      </w:tabs>
      <w:rPr>
        <w:sz w:val="18"/>
        <w:szCs w:val="16"/>
      </w:rPr>
    </w:pPr>
    <w:r>
      <w:rPr>
        <w:noProof/>
        <w:sz w:val="24"/>
        <w:szCs w:val="24"/>
        <w:lang w:val="es-ES_tradnl" w:eastAsia="es-ES_tradnl"/>
      </w:rPr>
      <w:drawing>
        <wp:anchor distT="0" distB="0" distL="114300" distR="114300" simplePos="0" relativeHeight="251660800" behindDoc="0" locked="0" layoutInCell="1" allowOverlap="1" wp14:anchorId="19493B4A" wp14:editId="6AD9DFF7">
          <wp:simplePos x="0" y="0"/>
          <wp:positionH relativeFrom="column">
            <wp:posOffset>-554965</wp:posOffset>
          </wp:positionH>
          <wp:positionV relativeFrom="paragraph">
            <wp:posOffset>-213121</wp:posOffset>
          </wp:positionV>
          <wp:extent cx="1229996" cy="866899"/>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WS_Colombia_rgb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996" cy="866899"/>
                  </a:xfrm>
                  <a:prstGeom prst="rect">
                    <a:avLst/>
                  </a:prstGeom>
                </pic:spPr>
              </pic:pic>
            </a:graphicData>
          </a:graphic>
          <wp14:sizeRelH relativeFrom="page">
            <wp14:pctWidth>0</wp14:pctWidth>
          </wp14:sizeRelH>
          <wp14:sizeRelV relativeFrom="page">
            <wp14:pctHeight>0</wp14:pctHeight>
          </wp14:sizeRelV>
        </wp:anchor>
      </w:drawing>
    </w:r>
  </w:p>
  <w:p w14:paraId="04875B43" w14:textId="41E24986" w:rsidR="00B82E1F" w:rsidRPr="009D3BDB" w:rsidRDefault="00B82E1F" w:rsidP="00AC0924">
    <w:pPr>
      <w:spacing w:after="240"/>
      <w:rPr>
        <w:rFonts w:cs="Arial"/>
        <w:iCs/>
        <w:color w:val="7F7F7F"/>
      </w:rPr>
    </w:pPr>
    <w:r>
      <w:rPr>
        <w:noProof/>
        <w:lang w:val="es-ES_tradnl" w:eastAsia="es-ES_tradnl"/>
      </w:rPr>
      <mc:AlternateContent>
        <mc:Choice Requires="wps">
          <w:drawing>
            <wp:anchor distT="0" distB="0" distL="114300" distR="114300" simplePos="0" relativeHeight="251657728" behindDoc="0" locked="0" layoutInCell="1" allowOverlap="1" wp14:anchorId="58CE3612" wp14:editId="79FD475F">
              <wp:simplePos x="0" y="0"/>
              <wp:positionH relativeFrom="page">
                <wp:posOffset>6615430</wp:posOffset>
              </wp:positionH>
              <wp:positionV relativeFrom="paragraph">
                <wp:posOffset>8279765</wp:posOffset>
              </wp:positionV>
              <wp:extent cx="927100" cy="342900"/>
              <wp:effectExtent l="0" t="0" r="1270" b="635"/>
              <wp:wrapThrough wrapText="bothSides">
                <wp:wrapPolygon edited="0">
                  <wp:start x="0" y="0"/>
                  <wp:lineTo x="21600" y="0"/>
                  <wp:lineTo x="21600" y="21600"/>
                  <wp:lineTo x="0" y="21600"/>
                  <wp:lineTo x="0" y="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73E51" w14:textId="77777777" w:rsidR="00B82E1F" w:rsidRPr="000B2932" w:rsidRDefault="00B82E1F"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mv="urn:schemas-microsoft-com:mac:vml" xmlns:mo="http://schemas.microsoft.com/office/mac/office/2008/main">
          <w:pict>
            <v:shapetype id="_x0000_t202" coordsize="21600,21600" o:spt="202" path="m,l,21600r21600,l21600,xe" w14:anchorId="58CE3612">
              <v:stroke joinstyle="miter"/>
              <v:path gradientshapeok="t" o:connecttype="rect"/>
            </v:shapetype>
            <v:shape id="Text Box 23" style="position:absolute;margin-left:520.9pt;margin-top:651.95pt;width:73pt;height:2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lXsAIAAMA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">
              <v:textbox inset=",7.2pt,,7.2pt">
                <w:txbxContent>
                  <w:p w:rsidRPr="000B2932" w:rsidR="00B82E1F" w:rsidP="009227B2" w:rsidRDefault="00B82E1F" w14:paraId="4AC73E51" w14:textId="77777777">
                    <w:pPr>
                      <w:rPr>
                        <w:sz w:val="14"/>
                      </w:rPr>
                    </w:pPr>
                    <w:r w:rsidRPr="000B2932">
                      <w:rPr>
                        <w:rFonts w:cs="Arial"/>
                        <w:iCs/>
                        <w:color w:val="7F7F7F"/>
                        <w:sz w:val="14"/>
                      </w:rPr>
                      <w:t xml:space="preserve">   </w:t>
                    </w:r>
                    <w:r>
                      <w:rPr>
                        <w:rFonts w:cs="Arial"/>
                        <w:iCs/>
                        <w:color w:val="7F7F7F"/>
                        <w:sz w:val="14"/>
                      </w:rPr>
                      <w:t xml:space="preserve">  GC-F -</w:t>
                    </w:r>
                    <w:proofErr w:type="gramStart"/>
                    <w:r>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v:textbox>
              <w10:wrap type="through" anchorx="page"/>
            </v:shape>
          </w:pict>
        </mc:Fallback>
      </mc:AlternateContent>
    </w:r>
    <w:r>
      <w:rPr>
        <w:noProof/>
        <w:lang w:val="es-ES_tradnl" w:eastAsia="es-ES_tradnl"/>
      </w:rPr>
      <w:drawing>
        <wp:anchor distT="0" distB="0" distL="114300" distR="114300" simplePos="0" relativeHeight="251655680" behindDoc="1" locked="0" layoutInCell="1" allowOverlap="1" wp14:anchorId="04A80ADD" wp14:editId="3DB583CC">
          <wp:simplePos x="0" y="0"/>
          <wp:positionH relativeFrom="page">
            <wp:align>right</wp:align>
          </wp:positionH>
          <wp:positionV relativeFrom="page">
            <wp:align>top</wp:align>
          </wp:positionV>
          <wp:extent cx="3086100" cy="1062355"/>
          <wp:effectExtent l="0" t="0" r="12700" b="4445"/>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6234"/>
    <w:multiLevelType w:val="hybridMultilevel"/>
    <w:tmpl w:val="67349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D8660E"/>
    <w:multiLevelType w:val="hybridMultilevel"/>
    <w:tmpl w:val="F6780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DE607C"/>
    <w:multiLevelType w:val="hybridMultilevel"/>
    <w:tmpl w:val="92D0B56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 w15:restartNumberingAfterBreak="0">
    <w:nsid w:val="0D1A5C2F"/>
    <w:multiLevelType w:val="hybridMultilevel"/>
    <w:tmpl w:val="8E340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994FEC"/>
    <w:multiLevelType w:val="hybridMultilevel"/>
    <w:tmpl w:val="70061AE6"/>
    <w:lvl w:ilvl="0" w:tplc="32184616">
      <w:start w:val="1"/>
      <w:numFmt w:val="bullet"/>
      <w:lvlText w:val=""/>
      <w:lvlJc w:val="left"/>
      <w:pPr>
        <w:ind w:left="1440" w:hanging="360"/>
      </w:pPr>
      <w:rPr>
        <w:rFonts w:ascii="Symbol" w:hAnsi="Symbol" w:hint="default"/>
        <w:color w:val="auto"/>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15:restartNumberingAfterBreak="0">
    <w:nsid w:val="218B14C2"/>
    <w:multiLevelType w:val="hybridMultilevel"/>
    <w:tmpl w:val="35205F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0B7B8E"/>
    <w:multiLevelType w:val="hybridMultilevel"/>
    <w:tmpl w:val="B5F0673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7" w15:restartNumberingAfterBreak="0">
    <w:nsid w:val="3A615C23"/>
    <w:multiLevelType w:val="hybridMultilevel"/>
    <w:tmpl w:val="04CA2A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60C7C23"/>
    <w:multiLevelType w:val="hybridMultilevel"/>
    <w:tmpl w:val="5C64E57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9" w15:restartNumberingAfterBreak="0">
    <w:nsid w:val="4AE21291"/>
    <w:multiLevelType w:val="hybridMultilevel"/>
    <w:tmpl w:val="E44AA50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15:restartNumberingAfterBreak="0">
    <w:nsid w:val="4CCC7D67"/>
    <w:multiLevelType w:val="multilevel"/>
    <w:tmpl w:val="2098DA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Arial" w:hint="default"/>
        <w:b/>
        <w:color w:val="262626"/>
      </w:rPr>
    </w:lvl>
    <w:lvl w:ilvl="2">
      <w:start w:val="1"/>
      <w:numFmt w:val="decimal"/>
      <w:isLgl/>
      <w:lvlText w:val="%1.%2.%3"/>
      <w:lvlJc w:val="left"/>
      <w:pPr>
        <w:ind w:left="1080" w:hanging="720"/>
      </w:pPr>
      <w:rPr>
        <w:rFonts w:cs="Arial" w:hint="default"/>
        <w:b/>
        <w:color w:val="262626"/>
      </w:rPr>
    </w:lvl>
    <w:lvl w:ilvl="3">
      <w:start w:val="1"/>
      <w:numFmt w:val="decimal"/>
      <w:isLgl/>
      <w:lvlText w:val="%1.%2.%3.%4"/>
      <w:lvlJc w:val="left"/>
      <w:pPr>
        <w:ind w:left="1080" w:hanging="720"/>
      </w:pPr>
      <w:rPr>
        <w:rFonts w:cs="Arial" w:hint="default"/>
        <w:b/>
        <w:color w:val="262626"/>
      </w:rPr>
    </w:lvl>
    <w:lvl w:ilvl="4">
      <w:start w:val="1"/>
      <w:numFmt w:val="decimal"/>
      <w:isLgl/>
      <w:lvlText w:val="%1.%2.%3.%4.%5"/>
      <w:lvlJc w:val="left"/>
      <w:pPr>
        <w:ind w:left="1440" w:hanging="1080"/>
      </w:pPr>
      <w:rPr>
        <w:rFonts w:cs="Arial" w:hint="default"/>
        <w:b/>
        <w:color w:val="262626"/>
      </w:rPr>
    </w:lvl>
    <w:lvl w:ilvl="5">
      <w:start w:val="1"/>
      <w:numFmt w:val="decimal"/>
      <w:isLgl/>
      <w:lvlText w:val="%1.%2.%3.%4.%5.%6"/>
      <w:lvlJc w:val="left"/>
      <w:pPr>
        <w:ind w:left="1440" w:hanging="1080"/>
      </w:pPr>
      <w:rPr>
        <w:rFonts w:cs="Arial" w:hint="default"/>
        <w:b/>
        <w:color w:val="262626"/>
      </w:rPr>
    </w:lvl>
    <w:lvl w:ilvl="6">
      <w:start w:val="1"/>
      <w:numFmt w:val="decimal"/>
      <w:isLgl/>
      <w:lvlText w:val="%1.%2.%3.%4.%5.%6.%7"/>
      <w:lvlJc w:val="left"/>
      <w:pPr>
        <w:ind w:left="1800" w:hanging="1440"/>
      </w:pPr>
      <w:rPr>
        <w:rFonts w:cs="Arial" w:hint="default"/>
        <w:b/>
        <w:color w:val="262626"/>
      </w:rPr>
    </w:lvl>
    <w:lvl w:ilvl="7">
      <w:start w:val="1"/>
      <w:numFmt w:val="decimal"/>
      <w:isLgl/>
      <w:lvlText w:val="%1.%2.%3.%4.%5.%6.%7.%8"/>
      <w:lvlJc w:val="left"/>
      <w:pPr>
        <w:ind w:left="1800" w:hanging="1440"/>
      </w:pPr>
      <w:rPr>
        <w:rFonts w:cs="Arial" w:hint="default"/>
        <w:b/>
        <w:color w:val="262626"/>
      </w:rPr>
    </w:lvl>
    <w:lvl w:ilvl="8">
      <w:start w:val="1"/>
      <w:numFmt w:val="decimal"/>
      <w:isLgl/>
      <w:lvlText w:val="%1.%2.%3.%4.%5.%6.%7.%8.%9"/>
      <w:lvlJc w:val="left"/>
      <w:pPr>
        <w:ind w:left="1800" w:hanging="1440"/>
      </w:pPr>
      <w:rPr>
        <w:rFonts w:cs="Arial" w:hint="default"/>
        <w:b/>
        <w:color w:val="262626"/>
      </w:rPr>
    </w:lvl>
  </w:abstractNum>
  <w:abstractNum w:abstractNumId="11" w15:restartNumberingAfterBreak="0">
    <w:nsid w:val="4DEE638B"/>
    <w:multiLevelType w:val="hybridMultilevel"/>
    <w:tmpl w:val="1228C81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2" w15:restartNumberingAfterBreak="0">
    <w:nsid w:val="4ED15FD2"/>
    <w:multiLevelType w:val="hybridMultilevel"/>
    <w:tmpl w:val="74D214C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3" w15:restartNumberingAfterBreak="0">
    <w:nsid w:val="57337B8B"/>
    <w:multiLevelType w:val="multilevel"/>
    <w:tmpl w:val="C68CA3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63951923"/>
    <w:multiLevelType w:val="hybridMultilevel"/>
    <w:tmpl w:val="FFAE5E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4FF511E"/>
    <w:multiLevelType w:val="hybridMultilevel"/>
    <w:tmpl w:val="4E4663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68E85BE6"/>
    <w:multiLevelType w:val="hybridMultilevel"/>
    <w:tmpl w:val="875076B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6C147809"/>
    <w:multiLevelType w:val="hybridMultilevel"/>
    <w:tmpl w:val="81E000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6D8C55B8"/>
    <w:multiLevelType w:val="hybridMultilevel"/>
    <w:tmpl w:val="70E0D5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2AF7B3E"/>
    <w:multiLevelType w:val="hybridMultilevel"/>
    <w:tmpl w:val="7CDA1C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3083C26"/>
    <w:multiLevelType w:val="hybridMultilevel"/>
    <w:tmpl w:val="A1583E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3AB3332"/>
    <w:multiLevelType w:val="hybridMultilevel"/>
    <w:tmpl w:val="9380FBD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76004076"/>
    <w:multiLevelType w:val="hybridMultilevel"/>
    <w:tmpl w:val="7E840A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79A61CDF"/>
    <w:multiLevelType w:val="multilevel"/>
    <w:tmpl w:val="A4641AC8"/>
    <w:lvl w:ilvl="0">
      <w:start w:val="1"/>
      <w:numFmt w:val="bullet"/>
      <w:lvlText w:val="●"/>
      <w:lvlJc w:val="left"/>
      <w:pPr>
        <w:ind w:left="284" w:hanging="284"/>
      </w:pPr>
      <w:rPr>
        <w:rFonts w:ascii="Noto Sans Symbols" w:eastAsia="Noto Sans Symbols" w:hAnsi="Noto Sans Symbols" w:cs="Noto Sans Symbols"/>
      </w:rPr>
    </w:lvl>
    <w:lvl w:ilvl="1">
      <w:start w:val="1"/>
      <w:numFmt w:val="bullet"/>
      <w:lvlText w:val="●"/>
      <w:lvlJc w:val="left"/>
      <w:pPr>
        <w:ind w:left="568" w:hanging="284"/>
      </w:pPr>
      <w:rPr>
        <w:rFonts w:ascii="Noto Sans Symbols" w:eastAsia="Noto Sans Symbols" w:hAnsi="Noto Sans Symbols" w:cs="Noto Sans Symbols"/>
      </w:rPr>
    </w:lvl>
    <w:lvl w:ilvl="2">
      <w:start w:val="1"/>
      <w:numFmt w:val="bullet"/>
      <w:lvlText w:val="●"/>
      <w:lvlJc w:val="left"/>
      <w:pPr>
        <w:ind w:left="852" w:hanging="284"/>
      </w:pPr>
      <w:rPr>
        <w:rFonts w:ascii="Noto Sans Symbols" w:eastAsia="Noto Sans Symbols" w:hAnsi="Noto Sans Symbols" w:cs="Noto Sans Symbols"/>
      </w:rPr>
    </w:lvl>
    <w:lvl w:ilvl="3">
      <w:start w:val="1"/>
      <w:numFmt w:val="bullet"/>
      <w:lvlText w:val="●"/>
      <w:lvlJc w:val="left"/>
      <w:pPr>
        <w:ind w:left="1136" w:hanging="284"/>
      </w:pPr>
      <w:rPr>
        <w:rFonts w:ascii="Noto Sans Symbols" w:eastAsia="Noto Sans Symbols" w:hAnsi="Noto Sans Symbols" w:cs="Noto Sans Symbols"/>
      </w:rPr>
    </w:lvl>
    <w:lvl w:ilvl="4">
      <w:start w:val="1"/>
      <w:numFmt w:val="bullet"/>
      <w:lvlText w:val="●"/>
      <w:lvlJc w:val="left"/>
      <w:pPr>
        <w:ind w:left="1420" w:hanging="284"/>
      </w:pPr>
      <w:rPr>
        <w:rFonts w:ascii="Noto Sans Symbols" w:eastAsia="Noto Sans Symbols" w:hAnsi="Noto Sans Symbols" w:cs="Noto Sans Symbols"/>
      </w:rPr>
    </w:lvl>
    <w:lvl w:ilvl="5">
      <w:start w:val="1"/>
      <w:numFmt w:val="decimal"/>
      <w:lvlText w:val=""/>
      <w:lvlJc w:val="left"/>
      <w:pPr>
        <w:ind w:left="1704" w:hanging="284"/>
      </w:pPr>
    </w:lvl>
    <w:lvl w:ilvl="6">
      <w:start w:val="1"/>
      <w:numFmt w:val="decimal"/>
      <w:lvlText w:val=""/>
      <w:lvlJc w:val="left"/>
      <w:pPr>
        <w:ind w:left="1988" w:hanging="284"/>
      </w:pPr>
    </w:lvl>
    <w:lvl w:ilvl="7">
      <w:start w:val="1"/>
      <w:numFmt w:val="decimal"/>
      <w:lvlText w:val=""/>
      <w:lvlJc w:val="left"/>
      <w:pPr>
        <w:ind w:left="2272" w:hanging="284"/>
      </w:pPr>
    </w:lvl>
    <w:lvl w:ilvl="8">
      <w:start w:val="1"/>
      <w:numFmt w:val="decimal"/>
      <w:lvlText w:val=""/>
      <w:lvlJc w:val="left"/>
      <w:pPr>
        <w:ind w:left="2556" w:hanging="284"/>
      </w:pPr>
    </w:lvl>
  </w:abstractNum>
  <w:num w:numId="1" w16cid:durableId="813644947">
    <w:abstractNumId w:val="10"/>
  </w:num>
  <w:num w:numId="2" w16cid:durableId="1882740100">
    <w:abstractNumId w:val="12"/>
  </w:num>
  <w:num w:numId="3" w16cid:durableId="940257257">
    <w:abstractNumId w:val="15"/>
  </w:num>
  <w:num w:numId="4" w16cid:durableId="1229418896">
    <w:abstractNumId w:val="6"/>
  </w:num>
  <w:num w:numId="5" w16cid:durableId="1454127879">
    <w:abstractNumId w:val="16"/>
  </w:num>
  <w:num w:numId="6" w16cid:durableId="92946805">
    <w:abstractNumId w:val="9"/>
  </w:num>
  <w:num w:numId="7" w16cid:durableId="1659729180">
    <w:abstractNumId w:val="2"/>
  </w:num>
  <w:num w:numId="8" w16cid:durableId="459616496">
    <w:abstractNumId w:val="4"/>
  </w:num>
  <w:num w:numId="9" w16cid:durableId="223757578">
    <w:abstractNumId w:val="8"/>
  </w:num>
  <w:num w:numId="10" w16cid:durableId="562564563">
    <w:abstractNumId w:val="11"/>
  </w:num>
  <w:num w:numId="11" w16cid:durableId="194538542">
    <w:abstractNumId w:val="7"/>
  </w:num>
  <w:num w:numId="12" w16cid:durableId="147331076">
    <w:abstractNumId w:val="14"/>
  </w:num>
  <w:num w:numId="13" w16cid:durableId="1375691711">
    <w:abstractNumId w:val="20"/>
  </w:num>
  <w:num w:numId="14" w16cid:durableId="1889687083">
    <w:abstractNumId w:val="23"/>
  </w:num>
  <w:num w:numId="15" w16cid:durableId="773937137">
    <w:abstractNumId w:val="13"/>
  </w:num>
  <w:num w:numId="16" w16cid:durableId="1360010888">
    <w:abstractNumId w:val="21"/>
  </w:num>
  <w:num w:numId="17" w16cid:durableId="356079734">
    <w:abstractNumId w:val="22"/>
  </w:num>
  <w:num w:numId="18" w16cid:durableId="2135128106">
    <w:abstractNumId w:val="1"/>
  </w:num>
  <w:num w:numId="19" w16cid:durableId="393087857">
    <w:abstractNumId w:val="19"/>
  </w:num>
  <w:num w:numId="20" w16cid:durableId="1913924611">
    <w:abstractNumId w:val="3"/>
  </w:num>
  <w:num w:numId="21" w16cid:durableId="1417241398">
    <w:abstractNumId w:val="0"/>
  </w:num>
  <w:num w:numId="22" w16cid:durableId="1917475176">
    <w:abstractNumId w:val="18"/>
  </w:num>
  <w:num w:numId="23" w16cid:durableId="200286708">
    <w:abstractNumId w:val="17"/>
  </w:num>
  <w:num w:numId="24" w16cid:durableId="49738226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8F6"/>
    <w:rsid w:val="0000352F"/>
    <w:rsid w:val="0000406B"/>
    <w:rsid w:val="00007E74"/>
    <w:rsid w:val="00013B6E"/>
    <w:rsid w:val="000148AE"/>
    <w:rsid w:val="0001751A"/>
    <w:rsid w:val="00020E48"/>
    <w:rsid w:val="00032142"/>
    <w:rsid w:val="00035FB0"/>
    <w:rsid w:val="00036473"/>
    <w:rsid w:val="00042C73"/>
    <w:rsid w:val="00044BE9"/>
    <w:rsid w:val="000465E7"/>
    <w:rsid w:val="00046C07"/>
    <w:rsid w:val="0004798C"/>
    <w:rsid w:val="00054395"/>
    <w:rsid w:val="0006177F"/>
    <w:rsid w:val="00061E81"/>
    <w:rsid w:val="00066225"/>
    <w:rsid w:val="0007223F"/>
    <w:rsid w:val="000729B8"/>
    <w:rsid w:val="000770CC"/>
    <w:rsid w:val="000809A0"/>
    <w:rsid w:val="00081A06"/>
    <w:rsid w:val="00081DA5"/>
    <w:rsid w:val="00083C28"/>
    <w:rsid w:val="00087197"/>
    <w:rsid w:val="00092879"/>
    <w:rsid w:val="000948FA"/>
    <w:rsid w:val="000A354F"/>
    <w:rsid w:val="000A7675"/>
    <w:rsid w:val="000A7B50"/>
    <w:rsid w:val="000C2932"/>
    <w:rsid w:val="000C7637"/>
    <w:rsid w:val="000C7914"/>
    <w:rsid w:val="000D1F05"/>
    <w:rsid w:val="000D26D0"/>
    <w:rsid w:val="000D3B1C"/>
    <w:rsid w:val="000E25FA"/>
    <w:rsid w:val="000E33E0"/>
    <w:rsid w:val="000F03BE"/>
    <w:rsid w:val="000F19A5"/>
    <w:rsid w:val="000F6B28"/>
    <w:rsid w:val="00110B30"/>
    <w:rsid w:val="00110E09"/>
    <w:rsid w:val="001131C7"/>
    <w:rsid w:val="00114F81"/>
    <w:rsid w:val="00115E63"/>
    <w:rsid w:val="00120572"/>
    <w:rsid w:val="00131652"/>
    <w:rsid w:val="0013299F"/>
    <w:rsid w:val="00133300"/>
    <w:rsid w:val="00141D6F"/>
    <w:rsid w:val="00143BB0"/>
    <w:rsid w:val="00146AC2"/>
    <w:rsid w:val="0014736D"/>
    <w:rsid w:val="00147D8D"/>
    <w:rsid w:val="001520E7"/>
    <w:rsid w:val="00155FC7"/>
    <w:rsid w:val="00156189"/>
    <w:rsid w:val="00164899"/>
    <w:rsid w:val="00165C9B"/>
    <w:rsid w:val="00165EB3"/>
    <w:rsid w:val="0016730D"/>
    <w:rsid w:val="001704A6"/>
    <w:rsid w:val="00173B64"/>
    <w:rsid w:val="00177163"/>
    <w:rsid w:val="00183D57"/>
    <w:rsid w:val="00190540"/>
    <w:rsid w:val="001914CC"/>
    <w:rsid w:val="00191A32"/>
    <w:rsid w:val="001A2D19"/>
    <w:rsid w:val="001A3F16"/>
    <w:rsid w:val="001A69D5"/>
    <w:rsid w:val="001A7E69"/>
    <w:rsid w:val="001B4936"/>
    <w:rsid w:val="001B79A7"/>
    <w:rsid w:val="001C0534"/>
    <w:rsid w:val="001C3305"/>
    <w:rsid w:val="001C4AFA"/>
    <w:rsid w:val="001C79EA"/>
    <w:rsid w:val="001D4943"/>
    <w:rsid w:val="001E57A7"/>
    <w:rsid w:val="001E627A"/>
    <w:rsid w:val="001F6AFF"/>
    <w:rsid w:val="002009B8"/>
    <w:rsid w:val="0020337A"/>
    <w:rsid w:val="00203585"/>
    <w:rsid w:val="00204F26"/>
    <w:rsid w:val="00213EDF"/>
    <w:rsid w:val="00220DA0"/>
    <w:rsid w:val="002236B9"/>
    <w:rsid w:val="00233B30"/>
    <w:rsid w:val="00234B95"/>
    <w:rsid w:val="00241A04"/>
    <w:rsid w:val="0024357A"/>
    <w:rsid w:val="0024790D"/>
    <w:rsid w:val="00247E37"/>
    <w:rsid w:val="00250D90"/>
    <w:rsid w:val="00252F46"/>
    <w:rsid w:val="00253E65"/>
    <w:rsid w:val="002541EB"/>
    <w:rsid w:val="00270B28"/>
    <w:rsid w:val="0027155A"/>
    <w:rsid w:val="00271E7D"/>
    <w:rsid w:val="00274B91"/>
    <w:rsid w:val="0027515D"/>
    <w:rsid w:val="002768D9"/>
    <w:rsid w:val="0027715F"/>
    <w:rsid w:val="00280301"/>
    <w:rsid w:val="00283A06"/>
    <w:rsid w:val="00283CFD"/>
    <w:rsid w:val="0028457F"/>
    <w:rsid w:val="002846B0"/>
    <w:rsid w:val="00287685"/>
    <w:rsid w:val="002921A6"/>
    <w:rsid w:val="00295CAA"/>
    <w:rsid w:val="00295EF4"/>
    <w:rsid w:val="00296D68"/>
    <w:rsid w:val="002A0874"/>
    <w:rsid w:val="002A45B1"/>
    <w:rsid w:val="002A6D63"/>
    <w:rsid w:val="002B14B0"/>
    <w:rsid w:val="002B18C6"/>
    <w:rsid w:val="002B2717"/>
    <w:rsid w:val="002B361F"/>
    <w:rsid w:val="002B7914"/>
    <w:rsid w:val="002C18A5"/>
    <w:rsid w:val="002C4A22"/>
    <w:rsid w:val="002C5EAB"/>
    <w:rsid w:val="002D1BCC"/>
    <w:rsid w:val="002E1852"/>
    <w:rsid w:val="002E7E83"/>
    <w:rsid w:val="002F0BE9"/>
    <w:rsid w:val="002F46B5"/>
    <w:rsid w:val="00300E9A"/>
    <w:rsid w:val="00301504"/>
    <w:rsid w:val="003044A9"/>
    <w:rsid w:val="00304C9E"/>
    <w:rsid w:val="00306D19"/>
    <w:rsid w:val="0030738D"/>
    <w:rsid w:val="0030771D"/>
    <w:rsid w:val="00312092"/>
    <w:rsid w:val="0031316D"/>
    <w:rsid w:val="00317F6C"/>
    <w:rsid w:val="003204A3"/>
    <w:rsid w:val="00321270"/>
    <w:rsid w:val="0032129C"/>
    <w:rsid w:val="00321888"/>
    <w:rsid w:val="00322A91"/>
    <w:rsid w:val="00324230"/>
    <w:rsid w:val="00331926"/>
    <w:rsid w:val="003319F7"/>
    <w:rsid w:val="00335D6B"/>
    <w:rsid w:val="00337CA9"/>
    <w:rsid w:val="003400E3"/>
    <w:rsid w:val="00341BE4"/>
    <w:rsid w:val="003423DB"/>
    <w:rsid w:val="00346818"/>
    <w:rsid w:val="00347589"/>
    <w:rsid w:val="00347C64"/>
    <w:rsid w:val="00350E95"/>
    <w:rsid w:val="00352088"/>
    <w:rsid w:val="00352C05"/>
    <w:rsid w:val="003543AE"/>
    <w:rsid w:val="0035697C"/>
    <w:rsid w:val="003600FF"/>
    <w:rsid w:val="00365412"/>
    <w:rsid w:val="00376732"/>
    <w:rsid w:val="003828D7"/>
    <w:rsid w:val="003861D4"/>
    <w:rsid w:val="00386765"/>
    <w:rsid w:val="003A3F36"/>
    <w:rsid w:val="003A7862"/>
    <w:rsid w:val="003B127E"/>
    <w:rsid w:val="003B7924"/>
    <w:rsid w:val="003C2967"/>
    <w:rsid w:val="003C53FE"/>
    <w:rsid w:val="003D3250"/>
    <w:rsid w:val="003D5A85"/>
    <w:rsid w:val="003D6211"/>
    <w:rsid w:val="003E0308"/>
    <w:rsid w:val="003E1C85"/>
    <w:rsid w:val="003E670A"/>
    <w:rsid w:val="003E6B9D"/>
    <w:rsid w:val="003F2DC1"/>
    <w:rsid w:val="003F46D8"/>
    <w:rsid w:val="003F5C88"/>
    <w:rsid w:val="003F6735"/>
    <w:rsid w:val="003F7632"/>
    <w:rsid w:val="00401581"/>
    <w:rsid w:val="00402025"/>
    <w:rsid w:val="004025D5"/>
    <w:rsid w:val="00407C4E"/>
    <w:rsid w:val="00412142"/>
    <w:rsid w:val="00414C5D"/>
    <w:rsid w:val="00415E0E"/>
    <w:rsid w:val="00416CBD"/>
    <w:rsid w:val="0042107C"/>
    <w:rsid w:val="0042562D"/>
    <w:rsid w:val="004429D4"/>
    <w:rsid w:val="00445C56"/>
    <w:rsid w:val="00446B28"/>
    <w:rsid w:val="004505F3"/>
    <w:rsid w:val="004517F1"/>
    <w:rsid w:val="00455326"/>
    <w:rsid w:val="00460D75"/>
    <w:rsid w:val="00462AD3"/>
    <w:rsid w:val="00473740"/>
    <w:rsid w:val="00480FBF"/>
    <w:rsid w:val="004823D5"/>
    <w:rsid w:val="00484E8D"/>
    <w:rsid w:val="004877BB"/>
    <w:rsid w:val="00487FD0"/>
    <w:rsid w:val="00497F9C"/>
    <w:rsid w:val="004A1767"/>
    <w:rsid w:val="004B06DA"/>
    <w:rsid w:val="004B3541"/>
    <w:rsid w:val="004B4F72"/>
    <w:rsid w:val="004B6658"/>
    <w:rsid w:val="004C2DFE"/>
    <w:rsid w:val="004C77B0"/>
    <w:rsid w:val="004D2B04"/>
    <w:rsid w:val="004D440B"/>
    <w:rsid w:val="004D4B23"/>
    <w:rsid w:val="004D5779"/>
    <w:rsid w:val="004E0924"/>
    <w:rsid w:val="004E460B"/>
    <w:rsid w:val="004E5548"/>
    <w:rsid w:val="004F5118"/>
    <w:rsid w:val="004F5E96"/>
    <w:rsid w:val="00500BE7"/>
    <w:rsid w:val="00505F27"/>
    <w:rsid w:val="00512900"/>
    <w:rsid w:val="0051487C"/>
    <w:rsid w:val="0051506A"/>
    <w:rsid w:val="00517E06"/>
    <w:rsid w:val="0052390F"/>
    <w:rsid w:val="00523A98"/>
    <w:rsid w:val="00524511"/>
    <w:rsid w:val="0052558E"/>
    <w:rsid w:val="00530001"/>
    <w:rsid w:val="00535B9D"/>
    <w:rsid w:val="00536C3D"/>
    <w:rsid w:val="00536CEE"/>
    <w:rsid w:val="005435C4"/>
    <w:rsid w:val="005466AB"/>
    <w:rsid w:val="00554AFC"/>
    <w:rsid w:val="00555BF4"/>
    <w:rsid w:val="005568AB"/>
    <w:rsid w:val="005610ED"/>
    <w:rsid w:val="00565A8B"/>
    <w:rsid w:val="00570CA6"/>
    <w:rsid w:val="005740EB"/>
    <w:rsid w:val="00575308"/>
    <w:rsid w:val="005827A1"/>
    <w:rsid w:val="0058718E"/>
    <w:rsid w:val="00587B4A"/>
    <w:rsid w:val="005908F1"/>
    <w:rsid w:val="00596169"/>
    <w:rsid w:val="00597C09"/>
    <w:rsid w:val="005A03A4"/>
    <w:rsid w:val="005A0566"/>
    <w:rsid w:val="005A2E78"/>
    <w:rsid w:val="005A5797"/>
    <w:rsid w:val="005B1820"/>
    <w:rsid w:val="005B4EFC"/>
    <w:rsid w:val="005B742A"/>
    <w:rsid w:val="005B7C3D"/>
    <w:rsid w:val="005C01F0"/>
    <w:rsid w:val="005C3FE8"/>
    <w:rsid w:val="005D1EC6"/>
    <w:rsid w:val="005D2649"/>
    <w:rsid w:val="005D3C42"/>
    <w:rsid w:val="005D7979"/>
    <w:rsid w:val="005E0070"/>
    <w:rsid w:val="005E17C6"/>
    <w:rsid w:val="005F2EC5"/>
    <w:rsid w:val="005F4103"/>
    <w:rsid w:val="00606090"/>
    <w:rsid w:val="00606CB8"/>
    <w:rsid w:val="00607514"/>
    <w:rsid w:val="0061088C"/>
    <w:rsid w:val="00611EA4"/>
    <w:rsid w:val="006125FA"/>
    <w:rsid w:val="006144A5"/>
    <w:rsid w:val="00615903"/>
    <w:rsid w:val="0061694E"/>
    <w:rsid w:val="006268FC"/>
    <w:rsid w:val="00627DF8"/>
    <w:rsid w:val="0063655D"/>
    <w:rsid w:val="006405C5"/>
    <w:rsid w:val="00640D1C"/>
    <w:rsid w:val="00641ED9"/>
    <w:rsid w:val="00663520"/>
    <w:rsid w:val="00663A10"/>
    <w:rsid w:val="006743A8"/>
    <w:rsid w:val="00680F1B"/>
    <w:rsid w:val="00681EE2"/>
    <w:rsid w:val="00682CA9"/>
    <w:rsid w:val="00686188"/>
    <w:rsid w:val="00686EBD"/>
    <w:rsid w:val="00690DE8"/>
    <w:rsid w:val="00691175"/>
    <w:rsid w:val="00691C30"/>
    <w:rsid w:val="006967F6"/>
    <w:rsid w:val="006A3E9E"/>
    <w:rsid w:val="006A4083"/>
    <w:rsid w:val="006A78A7"/>
    <w:rsid w:val="006B065B"/>
    <w:rsid w:val="006B5510"/>
    <w:rsid w:val="006B5EB9"/>
    <w:rsid w:val="006C1830"/>
    <w:rsid w:val="006C3ED4"/>
    <w:rsid w:val="006D34B3"/>
    <w:rsid w:val="006D38A5"/>
    <w:rsid w:val="006D4041"/>
    <w:rsid w:val="006D6988"/>
    <w:rsid w:val="006F1CDE"/>
    <w:rsid w:val="006F2C0B"/>
    <w:rsid w:val="006F7CF7"/>
    <w:rsid w:val="00700586"/>
    <w:rsid w:val="00700ABC"/>
    <w:rsid w:val="00701103"/>
    <w:rsid w:val="00706E1E"/>
    <w:rsid w:val="0071050F"/>
    <w:rsid w:val="00713977"/>
    <w:rsid w:val="00717559"/>
    <w:rsid w:val="007368B2"/>
    <w:rsid w:val="00740544"/>
    <w:rsid w:val="00741E64"/>
    <w:rsid w:val="007421F5"/>
    <w:rsid w:val="007452B1"/>
    <w:rsid w:val="0074541B"/>
    <w:rsid w:val="00746103"/>
    <w:rsid w:val="007606C3"/>
    <w:rsid w:val="00763CE0"/>
    <w:rsid w:val="0076548A"/>
    <w:rsid w:val="00765821"/>
    <w:rsid w:val="007679C8"/>
    <w:rsid w:val="00777C02"/>
    <w:rsid w:val="007800FB"/>
    <w:rsid w:val="00783D3E"/>
    <w:rsid w:val="00785ED7"/>
    <w:rsid w:val="007938C0"/>
    <w:rsid w:val="007A27C0"/>
    <w:rsid w:val="007C526A"/>
    <w:rsid w:val="007C6A14"/>
    <w:rsid w:val="007D3EA9"/>
    <w:rsid w:val="007D50FB"/>
    <w:rsid w:val="007D5B19"/>
    <w:rsid w:val="007D64E1"/>
    <w:rsid w:val="007D6AE3"/>
    <w:rsid w:val="007D6B9A"/>
    <w:rsid w:val="007E4288"/>
    <w:rsid w:val="007F16FC"/>
    <w:rsid w:val="007F4094"/>
    <w:rsid w:val="007F4DF5"/>
    <w:rsid w:val="007F6EE2"/>
    <w:rsid w:val="008055D7"/>
    <w:rsid w:val="008070BB"/>
    <w:rsid w:val="0081056C"/>
    <w:rsid w:val="0081123A"/>
    <w:rsid w:val="008115EB"/>
    <w:rsid w:val="00812883"/>
    <w:rsid w:val="008171B5"/>
    <w:rsid w:val="008312DA"/>
    <w:rsid w:val="00832462"/>
    <w:rsid w:val="008335F4"/>
    <w:rsid w:val="00835277"/>
    <w:rsid w:val="008360AD"/>
    <w:rsid w:val="00836888"/>
    <w:rsid w:val="00840C48"/>
    <w:rsid w:val="0084352B"/>
    <w:rsid w:val="00844D83"/>
    <w:rsid w:val="0084510C"/>
    <w:rsid w:val="00847B5C"/>
    <w:rsid w:val="008523F6"/>
    <w:rsid w:val="00857EF5"/>
    <w:rsid w:val="00864E75"/>
    <w:rsid w:val="0086738A"/>
    <w:rsid w:val="00872D9E"/>
    <w:rsid w:val="00873864"/>
    <w:rsid w:val="0087598A"/>
    <w:rsid w:val="0087632C"/>
    <w:rsid w:val="00880970"/>
    <w:rsid w:val="008829AA"/>
    <w:rsid w:val="00882D3B"/>
    <w:rsid w:val="00893506"/>
    <w:rsid w:val="008960FD"/>
    <w:rsid w:val="008A16E5"/>
    <w:rsid w:val="008B1C9B"/>
    <w:rsid w:val="008B2F87"/>
    <w:rsid w:val="008B3C3F"/>
    <w:rsid w:val="008B4EA4"/>
    <w:rsid w:val="008B6A00"/>
    <w:rsid w:val="008C176B"/>
    <w:rsid w:val="008C45D3"/>
    <w:rsid w:val="008C475B"/>
    <w:rsid w:val="008D5F06"/>
    <w:rsid w:val="008E104F"/>
    <w:rsid w:val="008F0D97"/>
    <w:rsid w:val="008F7E1F"/>
    <w:rsid w:val="008F7EE9"/>
    <w:rsid w:val="00902F5E"/>
    <w:rsid w:val="009032CC"/>
    <w:rsid w:val="009055D7"/>
    <w:rsid w:val="00907301"/>
    <w:rsid w:val="0090799F"/>
    <w:rsid w:val="00907A6B"/>
    <w:rsid w:val="00910F7B"/>
    <w:rsid w:val="00912A03"/>
    <w:rsid w:val="0091426D"/>
    <w:rsid w:val="00914575"/>
    <w:rsid w:val="00914F34"/>
    <w:rsid w:val="00915975"/>
    <w:rsid w:val="009176EB"/>
    <w:rsid w:val="009227B2"/>
    <w:rsid w:val="009229A4"/>
    <w:rsid w:val="00926767"/>
    <w:rsid w:val="0092786B"/>
    <w:rsid w:val="009310FC"/>
    <w:rsid w:val="00933FB2"/>
    <w:rsid w:val="009347F1"/>
    <w:rsid w:val="00935234"/>
    <w:rsid w:val="00941434"/>
    <w:rsid w:val="009504E6"/>
    <w:rsid w:val="00962F2D"/>
    <w:rsid w:val="00972E66"/>
    <w:rsid w:val="00977469"/>
    <w:rsid w:val="0098565B"/>
    <w:rsid w:val="009936D5"/>
    <w:rsid w:val="009A3C2B"/>
    <w:rsid w:val="009A53D2"/>
    <w:rsid w:val="009A6FB9"/>
    <w:rsid w:val="009A7FEE"/>
    <w:rsid w:val="009B0A04"/>
    <w:rsid w:val="009B18F6"/>
    <w:rsid w:val="009B2351"/>
    <w:rsid w:val="009B32DF"/>
    <w:rsid w:val="009B37C3"/>
    <w:rsid w:val="009B5EC5"/>
    <w:rsid w:val="009C28C2"/>
    <w:rsid w:val="009C702C"/>
    <w:rsid w:val="009D39D9"/>
    <w:rsid w:val="009D3BDB"/>
    <w:rsid w:val="009E334B"/>
    <w:rsid w:val="009E4BAD"/>
    <w:rsid w:val="009F18EB"/>
    <w:rsid w:val="009F79E0"/>
    <w:rsid w:val="00A009AE"/>
    <w:rsid w:val="00A00A30"/>
    <w:rsid w:val="00A00E82"/>
    <w:rsid w:val="00A06F08"/>
    <w:rsid w:val="00A13264"/>
    <w:rsid w:val="00A3163C"/>
    <w:rsid w:val="00A32BB0"/>
    <w:rsid w:val="00A35629"/>
    <w:rsid w:val="00A35EEC"/>
    <w:rsid w:val="00A36436"/>
    <w:rsid w:val="00A40440"/>
    <w:rsid w:val="00A40DFE"/>
    <w:rsid w:val="00A42D4C"/>
    <w:rsid w:val="00A438F6"/>
    <w:rsid w:val="00A47777"/>
    <w:rsid w:val="00A51923"/>
    <w:rsid w:val="00A521B5"/>
    <w:rsid w:val="00A55BD5"/>
    <w:rsid w:val="00A6097A"/>
    <w:rsid w:val="00A60CFB"/>
    <w:rsid w:val="00A6324A"/>
    <w:rsid w:val="00A64ADD"/>
    <w:rsid w:val="00A65B18"/>
    <w:rsid w:val="00A708E5"/>
    <w:rsid w:val="00A728C5"/>
    <w:rsid w:val="00A77692"/>
    <w:rsid w:val="00A82E73"/>
    <w:rsid w:val="00A8328A"/>
    <w:rsid w:val="00A87FE1"/>
    <w:rsid w:val="00AA0356"/>
    <w:rsid w:val="00AA075F"/>
    <w:rsid w:val="00AA3FE8"/>
    <w:rsid w:val="00AA6D33"/>
    <w:rsid w:val="00AB704A"/>
    <w:rsid w:val="00AC0924"/>
    <w:rsid w:val="00AC13A3"/>
    <w:rsid w:val="00AC294E"/>
    <w:rsid w:val="00AC3117"/>
    <w:rsid w:val="00AC5BB0"/>
    <w:rsid w:val="00AC6EE5"/>
    <w:rsid w:val="00AC759A"/>
    <w:rsid w:val="00AD3416"/>
    <w:rsid w:val="00AD5957"/>
    <w:rsid w:val="00AE1AEC"/>
    <w:rsid w:val="00AE5030"/>
    <w:rsid w:val="00AE792A"/>
    <w:rsid w:val="00AE7B40"/>
    <w:rsid w:val="00AE7D03"/>
    <w:rsid w:val="00AF0518"/>
    <w:rsid w:val="00AF733A"/>
    <w:rsid w:val="00AF799E"/>
    <w:rsid w:val="00B009F5"/>
    <w:rsid w:val="00B02E39"/>
    <w:rsid w:val="00B1254D"/>
    <w:rsid w:val="00B16B35"/>
    <w:rsid w:val="00B17623"/>
    <w:rsid w:val="00B23201"/>
    <w:rsid w:val="00B236A3"/>
    <w:rsid w:val="00B3359D"/>
    <w:rsid w:val="00B343D5"/>
    <w:rsid w:val="00B35DDA"/>
    <w:rsid w:val="00B5313D"/>
    <w:rsid w:val="00B53FFB"/>
    <w:rsid w:val="00B5509F"/>
    <w:rsid w:val="00B56C0A"/>
    <w:rsid w:val="00B61003"/>
    <w:rsid w:val="00B64303"/>
    <w:rsid w:val="00B67DEA"/>
    <w:rsid w:val="00B70949"/>
    <w:rsid w:val="00B76D36"/>
    <w:rsid w:val="00B81E54"/>
    <w:rsid w:val="00B82E1F"/>
    <w:rsid w:val="00B858FB"/>
    <w:rsid w:val="00B868F1"/>
    <w:rsid w:val="00B9109C"/>
    <w:rsid w:val="00B967BA"/>
    <w:rsid w:val="00BA1C6F"/>
    <w:rsid w:val="00BA4789"/>
    <w:rsid w:val="00BA61F9"/>
    <w:rsid w:val="00BA7686"/>
    <w:rsid w:val="00BB1881"/>
    <w:rsid w:val="00BC01DB"/>
    <w:rsid w:val="00BC3A5A"/>
    <w:rsid w:val="00BC47BC"/>
    <w:rsid w:val="00BC6A1D"/>
    <w:rsid w:val="00BD2F4F"/>
    <w:rsid w:val="00BE1FF2"/>
    <w:rsid w:val="00BE4075"/>
    <w:rsid w:val="00BE4492"/>
    <w:rsid w:val="00BF2AB8"/>
    <w:rsid w:val="00C03BB4"/>
    <w:rsid w:val="00C0489F"/>
    <w:rsid w:val="00C06649"/>
    <w:rsid w:val="00C10DC2"/>
    <w:rsid w:val="00C1113E"/>
    <w:rsid w:val="00C15ADF"/>
    <w:rsid w:val="00C23A3E"/>
    <w:rsid w:val="00C25CF7"/>
    <w:rsid w:val="00C40E40"/>
    <w:rsid w:val="00C40FF3"/>
    <w:rsid w:val="00C43051"/>
    <w:rsid w:val="00C45C56"/>
    <w:rsid w:val="00C50FA4"/>
    <w:rsid w:val="00C56FBA"/>
    <w:rsid w:val="00C600F8"/>
    <w:rsid w:val="00C601C6"/>
    <w:rsid w:val="00C668D8"/>
    <w:rsid w:val="00C71FF0"/>
    <w:rsid w:val="00C814EF"/>
    <w:rsid w:val="00C823BC"/>
    <w:rsid w:val="00C86CAC"/>
    <w:rsid w:val="00C9115A"/>
    <w:rsid w:val="00C932FF"/>
    <w:rsid w:val="00C96924"/>
    <w:rsid w:val="00CA2B76"/>
    <w:rsid w:val="00CB470F"/>
    <w:rsid w:val="00CC07D3"/>
    <w:rsid w:val="00CC1492"/>
    <w:rsid w:val="00CC719E"/>
    <w:rsid w:val="00CD3528"/>
    <w:rsid w:val="00CD53BC"/>
    <w:rsid w:val="00CE06E7"/>
    <w:rsid w:val="00CE58C1"/>
    <w:rsid w:val="00CE7D06"/>
    <w:rsid w:val="00CE7ED6"/>
    <w:rsid w:val="00CF24B8"/>
    <w:rsid w:val="00D05086"/>
    <w:rsid w:val="00D06B01"/>
    <w:rsid w:val="00D07CB0"/>
    <w:rsid w:val="00D1095D"/>
    <w:rsid w:val="00D12D3A"/>
    <w:rsid w:val="00D177AB"/>
    <w:rsid w:val="00D32D65"/>
    <w:rsid w:val="00D4003A"/>
    <w:rsid w:val="00D45DD1"/>
    <w:rsid w:val="00D56420"/>
    <w:rsid w:val="00D6033A"/>
    <w:rsid w:val="00D64979"/>
    <w:rsid w:val="00D71DD6"/>
    <w:rsid w:val="00D740EA"/>
    <w:rsid w:val="00D80537"/>
    <w:rsid w:val="00D80599"/>
    <w:rsid w:val="00D86C1E"/>
    <w:rsid w:val="00D872DE"/>
    <w:rsid w:val="00D906AB"/>
    <w:rsid w:val="00D955DD"/>
    <w:rsid w:val="00D95BA4"/>
    <w:rsid w:val="00D97F8B"/>
    <w:rsid w:val="00DB5B28"/>
    <w:rsid w:val="00DB7008"/>
    <w:rsid w:val="00DC3963"/>
    <w:rsid w:val="00DC6B44"/>
    <w:rsid w:val="00DD336A"/>
    <w:rsid w:val="00DD410B"/>
    <w:rsid w:val="00DD53B6"/>
    <w:rsid w:val="00DD6CDE"/>
    <w:rsid w:val="00DE0ECE"/>
    <w:rsid w:val="00DE15D8"/>
    <w:rsid w:val="00DE43F0"/>
    <w:rsid w:val="00DE7417"/>
    <w:rsid w:val="00DF1409"/>
    <w:rsid w:val="00DF323E"/>
    <w:rsid w:val="00DF3C28"/>
    <w:rsid w:val="00E00932"/>
    <w:rsid w:val="00E02DB2"/>
    <w:rsid w:val="00E053FE"/>
    <w:rsid w:val="00E05E9E"/>
    <w:rsid w:val="00E1073C"/>
    <w:rsid w:val="00E10CA8"/>
    <w:rsid w:val="00E16F07"/>
    <w:rsid w:val="00E20584"/>
    <w:rsid w:val="00E21021"/>
    <w:rsid w:val="00E27BFD"/>
    <w:rsid w:val="00E36A5A"/>
    <w:rsid w:val="00E412A9"/>
    <w:rsid w:val="00E4484C"/>
    <w:rsid w:val="00E479C7"/>
    <w:rsid w:val="00E5418E"/>
    <w:rsid w:val="00E5429D"/>
    <w:rsid w:val="00E5587C"/>
    <w:rsid w:val="00E643A1"/>
    <w:rsid w:val="00E66CB5"/>
    <w:rsid w:val="00E75F02"/>
    <w:rsid w:val="00E77BA4"/>
    <w:rsid w:val="00E82244"/>
    <w:rsid w:val="00E84E49"/>
    <w:rsid w:val="00E85142"/>
    <w:rsid w:val="00E877A0"/>
    <w:rsid w:val="00E91336"/>
    <w:rsid w:val="00E937BE"/>
    <w:rsid w:val="00E95337"/>
    <w:rsid w:val="00E9719C"/>
    <w:rsid w:val="00EA2954"/>
    <w:rsid w:val="00EA7BB8"/>
    <w:rsid w:val="00EB1B08"/>
    <w:rsid w:val="00EB245C"/>
    <w:rsid w:val="00EB2C08"/>
    <w:rsid w:val="00EB2FBE"/>
    <w:rsid w:val="00EB3D21"/>
    <w:rsid w:val="00EB6BE2"/>
    <w:rsid w:val="00EB72B0"/>
    <w:rsid w:val="00EC173F"/>
    <w:rsid w:val="00EC5791"/>
    <w:rsid w:val="00EC5B5A"/>
    <w:rsid w:val="00EC625C"/>
    <w:rsid w:val="00ED0B77"/>
    <w:rsid w:val="00ED542B"/>
    <w:rsid w:val="00ED7FE5"/>
    <w:rsid w:val="00EE01C8"/>
    <w:rsid w:val="00EE36AA"/>
    <w:rsid w:val="00EE5717"/>
    <w:rsid w:val="00EF09A5"/>
    <w:rsid w:val="00EF159D"/>
    <w:rsid w:val="00EF4248"/>
    <w:rsid w:val="00EF752E"/>
    <w:rsid w:val="00F0296E"/>
    <w:rsid w:val="00F0354B"/>
    <w:rsid w:val="00F05083"/>
    <w:rsid w:val="00F05425"/>
    <w:rsid w:val="00F054AD"/>
    <w:rsid w:val="00F07763"/>
    <w:rsid w:val="00F078F6"/>
    <w:rsid w:val="00F108D8"/>
    <w:rsid w:val="00F10B61"/>
    <w:rsid w:val="00F118C1"/>
    <w:rsid w:val="00F118E3"/>
    <w:rsid w:val="00F14A42"/>
    <w:rsid w:val="00F26264"/>
    <w:rsid w:val="00F278D1"/>
    <w:rsid w:val="00F31F7F"/>
    <w:rsid w:val="00F3362C"/>
    <w:rsid w:val="00F3627B"/>
    <w:rsid w:val="00F37E68"/>
    <w:rsid w:val="00F42D29"/>
    <w:rsid w:val="00F46BEC"/>
    <w:rsid w:val="00F46E7A"/>
    <w:rsid w:val="00F51432"/>
    <w:rsid w:val="00F63772"/>
    <w:rsid w:val="00F6616D"/>
    <w:rsid w:val="00F72449"/>
    <w:rsid w:val="00F7360E"/>
    <w:rsid w:val="00F73761"/>
    <w:rsid w:val="00F75323"/>
    <w:rsid w:val="00F75386"/>
    <w:rsid w:val="00F812D9"/>
    <w:rsid w:val="00F833CD"/>
    <w:rsid w:val="00F87C61"/>
    <w:rsid w:val="00F97A90"/>
    <w:rsid w:val="00FA0C31"/>
    <w:rsid w:val="00FA6A6C"/>
    <w:rsid w:val="00FB011A"/>
    <w:rsid w:val="00FC334E"/>
    <w:rsid w:val="00FD1DFC"/>
    <w:rsid w:val="00FE129D"/>
    <w:rsid w:val="00FF17AA"/>
    <w:rsid w:val="00FF280E"/>
    <w:rsid w:val="00FF6FE2"/>
    <w:rsid w:val="00FF749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43A373A"/>
  <w15:docId w15:val="{E3485B71-D3AC-40B7-8E02-E799C60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A13264"/>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rsid w:val="00A13264"/>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rsid w:val="00FE12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aliases w:val="Default Paragraph Font"/>
    <w:uiPriority w:val="1"/>
    <w:semiHidden/>
    <w:unhideWhenUsed/>
  </w:style>
  <w:style w:type="table" w:default="1" w:styleId="Tablanormal">
    <w:name w:val="Normal Table"/>
    <w:aliases w:val="Table Normal"/>
    <w:uiPriority w:val="99"/>
    <w:semiHidden/>
    <w:unhideWhenUsed/>
    <w:tblPr>
      <w:tblInd w:w="0" w:type="dxa"/>
      <w:tblCellMar>
        <w:top w:w="0" w:type="dxa"/>
        <w:left w:w="108" w:type="dxa"/>
        <w:bottom w:w="0" w:type="dxa"/>
        <w:right w:w="108" w:type="dxa"/>
      </w:tblCellMar>
    </w:tblPr>
  </w:style>
  <w:style w:type="numbering" w:default="1" w:styleId="Sinlista">
    <w:name w:val="No List"/>
    <w:aliases w:val="No List"/>
    <w:uiPriority w:val="99"/>
    <w:semiHidden/>
    <w:unhideWhenUsed/>
  </w:style>
  <w:style w:type="paragraph" w:customStyle="1" w:styleId="Listamulticolor-nfasis11">
    <w:name w:val="Lista multicolor - Énfasis 11"/>
    <w:basedOn w:val="Normal"/>
    <w:uiPriority w:val="34"/>
    <w:qFormat/>
    <w:rsid w:val="005F4103"/>
    <w:pPr>
      <w:ind w:left="720"/>
      <w:contextualSpacing/>
    </w:pPr>
  </w:style>
  <w:style w:type="paragraph" w:styleId="Encabezado">
    <w:name w:val="header"/>
    <w:basedOn w:val="Normal"/>
    <w:link w:val="EncabezadoCar"/>
    <w:uiPriority w:val="99"/>
    <w:unhideWhenUsed/>
    <w:rsid w:val="006B55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5510"/>
  </w:style>
  <w:style w:type="paragraph" w:styleId="Piedepgina">
    <w:name w:val="footer"/>
    <w:basedOn w:val="Normal"/>
    <w:link w:val="PiedepginaCar"/>
    <w:uiPriority w:val="99"/>
    <w:unhideWhenUsed/>
    <w:rsid w:val="006B5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character" w:styleId="Hipervnculo">
    <w:name w:val="Hyperlink"/>
    <w:basedOn w:val="Fuentedeprrafopredeter"/>
    <w:uiPriority w:val="99"/>
    <w:unhideWhenUsed/>
    <w:rsid w:val="00570CA6"/>
    <w:rPr>
      <w:color w:val="0000FF"/>
      <w:u w:val="single"/>
    </w:rPr>
  </w:style>
  <w:style w:type="paragraph" w:styleId="Sinespaciado">
    <w:name w:val="No Spacing"/>
    <w:uiPriority w:val="1"/>
    <w:qFormat/>
    <w:rsid w:val="00570CA6"/>
    <w:rPr>
      <w:sz w:val="22"/>
      <w:szCs w:val="22"/>
      <w:lang w:eastAsia="en-US"/>
    </w:rPr>
  </w:style>
  <w:style w:type="paragraph" w:styleId="Prrafodelista">
    <w:name w:val="List Paragraph"/>
    <w:basedOn w:val="Normal"/>
    <w:uiPriority w:val="34"/>
    <w:rsid w:val="00570CA6"/>
    <w:pPr>
      <w:spacing w:after="0" w:line="240" w:lineRule="auto"/>
      <w:ind w:left="708"/>
    </w:pPr>
    <w:rPr>
      <w:rFonts w:ascii="Comic Sans MS" w:eastAsia="Times New Roman" w:hAnsi="Comic Sans MS"/>
      <w:color w:val="FF0000"/>
      <w:sz w:val="28"/>
      <w:szCs w:val="24"/>
      <w:lang w:val="es-ES" w:eastAsia="es-ES"/>
    </w:rPr>
  </w:style>
  <w:style w:type="table" w:styleId="Tablaconcuadrcula">
    <w:name w:val="Table Grid"/>
    <w:basedOn w:val="Tablanormal"/>
    <w:uiPriority w:val="39"/>
    <w:rsid w:val="00570C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70CA6"/>
    <w:rPr>
      <w:sz w:val="16"/>
      <w:szCs w:val="16"/>
    </w:rPr>
  </w:style>
  <w:style w:type="paragraph" w:styleId="Textocomentario">
    <w:name w:val="annotation text"/>
    <w:basedOn w:val="Normal"/>
    <w:link w:val="TextocomentarioCar"/>
    <w:uiPriority w:val="99"/>
    <w:semiHidden/>
    <w:unhideWhenUsed/>
    <w:rsid w:val="00570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0CA6"/>
    <w:rPr>
      <w:lang w:eastAsia="en-US"/>
    </w:rPr>
  </w:style>
  <w:style w:type="paragraph" w:styleId="Asuntodelcomentario">
    <w:name w:val="annotation subject"/>
    <w:basedOn w:val="Textocomentario"/>
    <w:next w:val="Textocomentario"/>
    <w:link w:val="AsuntodelcomentarioCar"/>
    <w:uiPriority w:val="99"/>
    <w:semiHidden/>
    <w:unhideWhenUsed/>
    <w:rsid w:val="00CB470F"/>
    <w:rPr>
      <w:b/>
      <w:bCs/>
    </w:rPr>
  </w:style>
  <w:style w:type="character" w:customStyle="1" w:styleId="AsuntodelcomentarioCar">
    <w:name w:val="Asunto del comentario Car"/>
    <w:basedOn w:val="TextocomentarioCar"/>
    <w:link w:val="Asuntodelcomentario"/>
    <w:uiPriority w:val="99"/>
    <w:semiHidden/>
    <w:rsid w:val="00CB470F"/>
    <w:rPr>
      <w:b/>
      <w:bCs/>
      <w:lang w:eastAsia="en-US"/>
    </w:rPr>
  </w:style>
  <w:style w:type="character" w:styleId="Hipervnculovisitado">
    <w:name w:val="FollowedHyperlink"/>
    <w:basedOn w:val="Fuentedeprrafopredeter"/>
    <w:uiPriority w:val="99"/>
    <w:semiHidden/>
    <w:unhideWhenUsed/>
    <w:rsid w:val="0020337A"/>
    <w:rPr>
      <w:color w:val="800080" w:themeColor="followedHyperlink"/>
      <w:u w:val="single"/>
    </w:rPr>
  </w:style>
  <w:style w:type="character" w:customStyle="1" w:styleId="apple-converted-space">
    <w:name w:val="apple-converted-space"/>
    <w:basedOn w:val="Fuentedeprrafopredeter"/>
    <w:rsid w:val="006268FC"/>
  </w:style>
  <w:style w:type="paragraph" w:styleId="NormalWeb">
    <w:name w:val="Normal (Web)"/>
    <w:basedOn w:val="Normal"/>
    <w:uiPriority w:val="99"/>
    <w:unhideWhenUsed/>
    <w:rsid w:val="008829AA"/>
    <w:pPr>
      <w:spacing w:before="100" w:beforeAutospacing="1" w:after="100" w:afterAutospacing="1" w:line="240" w:lineRule="auto"/>
    </w:pPr>
    <w:rPr>
      <w:rFonts w:ascii="Times New Roman" w:eastAsia="Times New Roman" w:hAnsi="Times New Roman"/>
      <w:sz w:val="24"/>
      <w:szCs w:val="24"/>
      <w:lang w:eastAsia="es-CO"/>
    </w:rPr>
  </w:style>
  <w:style w:type="paragraph" w:styleId="Textonotaalfinal">
    <w:name w:val="endnote text"/>
    <w:basedOn w:val="Normal"/>
    <w:link w:val="TextonotaalfinalCar"/>
    <w:uiPriority w:val="99"/>
    <w:unhideWhenUsed/>
    <w:rsid w:val="008829AA"/>
    <w:pPr>
      <w:spacing w:after="0" w:line="240" w:lineRule="auto"/>
    </w:pPr>
    <w:rPr>
      <w:rFonts w:asciiTheme="minorHAnsi" w:eastAsiaTheme="minorEastAsia" w:hAnsiTheme="minorHAnsi" w:cstheme="minorBidi"/>
      <w:sz w:val="20"/>
      <w:szCs w:val="20"/>
    </w:rPr>
  </w:style>
  <w:style w:type="character" w:customStyle="1" w:styleId="TextonotaalfinalCar">
    <w:name w:val="Texto nota al final Car"/>
    <w:basedOn w:val="Fuentedeprrafopredeter"/>
    <w:link w:val="Textonotaalfinal"/>
    <w:uiPriority w:val="99"/>
    <w:rsid w:val="008829AA"/>
    <w:rPr>
      <w:rFonts w:asciiTheme="minorHAnsi" w:eastAsiaTheme="minorEastAsia" w:hAnsiTheme="minorHAnsi" w:cstheme="minorBidi"/>
      <w:lang w:eastAsia="en-US"/>
    </w:rPr>
  </w:style>
  <w:style w:type="paragraph" w:styleId="Textoindependiente">
    <w:name w:val="Body Text"/>
    <w:basedOn w:val="Normal"/>
    <w:link w:val="TextoindependienteCar"/>
    <w:uiPriority w:val="1"/>
    <w:qFormat/>
    <w:rsid w:val="004B4F72"/>
    <w:pPr>
      <w:widowControl w:val="0"/>
      <w:spacing w:after="0" w:line="240" w:lineRule="auto"/>
    </w:pPr>
    <w:rPr>
      <w:rFonts w:ascii="Arial" w:eastAsia="Arial" w:hAnsi="Arial" w:cs="Arial"/>
      <w:sz w:val="24"/>
      <w:szCs w:val="24"/>
      <w:lang w:val="en-US"/>
    </w:rPr>
  </w:style>
  <w:style w:type="character" w:customStyle="1" w:styleId="TextoindependienteCar">
    <w:name w:val="Texto independiente Car"/>
    <w:basedOn w:val="Fuentedeprrafopredeter"/>
    <w:link w:val="Textoindependiente"/>
    <w:uiPriority w:val="1"/>
    <w:rsid w:val="004B4F72"/>
    <w:rPr>
      <w:rFonts w:ascii="Arial" w:eastAsia="Arial" w:hAnsi="Arial" w:cs="Arial"/>
      <w:sz w:val="24"/>
      <w:szCs w:val="24"/>
      <w:lang w:val="en-US" w:eastAsia="en-US"/>
    </w:rPr>
  </w:style>
  <w:style w:type="table" w:customStyle="1" w:styleId="TableNormal">
    <w:name w:val="Table Normal"/>
    <w:uiPriority w:val="2"/>
    <w:semiHidden/>
    <w:unhideWhenUsed/>
    <w:qFormat/>
    <w:rsid w:val="00120572"/>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20572"/>
    <w:pPr>
      <w:widowControl w:val="0"/>
      <w:spacing w:after="0" w:line="272" w:lineRule="exact"/>
    </w:pPr>
    <w:rPr>
      <w:rFonts w:ascii="Arial" w:eastAsia="Arial" w:hAnsi="Arial" w:cs="Arial"/>
      <w:lang w:val="en-US"/>
    </w:rPr>
  </w:style>
  <w:style w:type="character" w:customStyle="1" w:styleId="Ttulo3Car">
    <w:name w:val="Título 3 Car"/>
    <w:basedOn w:val="Fuentedeprrafopredeter"/>
    <w:link w:val="Ttulo3"/>
    <w:uiPriority w:val="9"/>
    <w:rsid w:val="00FE129D"/>
    <w:rPr>
      <w:rFonts w:asciiTheme="majorHAnsi" w:eastAsiaTheme="majorEastAsia" w:hAnsiTheme="majorHAnsi" w:cstheme="majorBidi"/>
      <w:color w:val="243F60" w:themeColor="accent1" w:themeShade="7F"/>
      <w:sz w:val="24"/>
      <w:szCs w:val="24"/>
      <w:lang w:eastAsia="en-US"/>
    </w:rPr>
  </w:style>
  <w:style w:type="paragraph" w:styleId="HTMLconformatoprevio">
    <w:name w:val="HTML Preformatted"/>
    <w:basedOn w:val="Normal"/>
    <w:link w:val="HTMLconformatoprevioCar"/>
    <w:uiPriority w:val="99"/>
    <w:semiHidden/>
    <w:unhideWhenUsed/>
    <w:rsid w:val="00007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uiPriority w:val="99"/>
    <w:semiHidden/>
    <w:rsid w:val="00007E74"/>
    <w:rPr>
      <w:rFonts w:ascii="Courier New" w:eastAsia="Times New Roman" w:hAnsi="Courier New" w:cs="Courier New"/>
      <w:lang w:val="es-ES_tradnl" w:eastAsia="es-ES_tradnl"/>
    </w:rPr>
  </w:style>
  <w:style w:type="paragraph" w:styleId="TtuloTDC">
    <w:name w:val="TOC Heading"/>
    <w:basedOn w:val="Ttulo1"/>
    <w:next w:val="Normal"/>
    <w:uiPriority w:val="39"/>
    <w:semiHidden/>
    <w:unhideWhenUsed/>
    <w:qFormat/>
    <w:rsid w:val="00287685"/>
    <w:pPr>
      <w:keepNext/>
      <w:keepLines/>
      <w:spacing w:before="480" w:after="0" w:line="276" w:lineRule="auto"/>
      <w:jc w:val="left"/>
      <w:outlineLvl w:val="9"/>
    </w:pPr>
    <w:rPr>
      <w:rFonts w:asciiTheme="majorHAnsi" w:eastAsiaTheme="majorEastAsia" w:hAnsiTheme="majorHAnsi" w:cstheme="majorBidi"/>
      <w:bCs/>
      <w:color w:val="365F91" w:themeColor="accent1" w:themeShade="BF"/>
      <w:szCs w:val="28"/>
      <w:lang w:val="es-ES_tradnl" w:eastAsia="es-ES_tradnl"/>
    </w:rPr>
  </w:style>
  <w:style w:type="paragraph" w:styleId="TDC1">
    <w:name w:val="toc 1"/>
    <w:basedOn w:val="Normal"/>
    <w:next w:val="Normal"/>
    <w:autoRedefine/>
    <w:uiPriority w:val="39"/>
    <w:unhideWhenUsed/>
    <w:rsid w:val="00287685"/>
    <w:pPr>
      <w:spacing w:after="100"/>
    </w:pPr>
  </w:style>
  <w:style w:type="paragraph" w:customStyle="1" w:styleId="Default">
    <w:name w:val="Default"/>
    <w:rsid w:val="00DF323E"/>
    <w:pPr>
      <w:autoSpaceDE w:val="0"/>
      <w:autoSpaceDN w:val="0"/>
      <w:adjustRightInd w:val="0"/>
    </w:pPr>
    <w:rPr>
      <w:rFonts w:ascii="Trebuchet MS" w:eastAsiaTheme="minorHAnsi" w:hAnsi="Trebuchet MS" w:cs="Trebuchet MS"/>
      <w:color w:val="000000"/>
      <w:sz w:val="24"/>
      <w:szCs w:val="24"/>
      <w:lang w:eastAsia="en-US"/>
    </w:rPr>
  </w:style>
  <w:style w:type="paragraph" w:styleId="TDC2">
    <w:name w:val="toc 2"/>
    <w:basedOn w:val="Normal"/>
    <w:next w:val="Normal"/>
    <w:autoRedefine/>
    <w:uiPriority w:val="39"/>
    <w:unhideWhenUsed/>
    <w:rsid w:val="00497F9C"/>
    <w:pPr>
      <w:spacing w:after="100"/>
      <w:ind w:left="220"/>
    </w:pPr>
  </w:style>
  <w:style w:type="paragraph" w:styleId="TDC3">
    <w:name w:val="toc 3"/>
    <w:basedOn w:val="Normal"/>
    <w:next w:val="Normal"/>
    <w:autoRedefine/>
    <w:uiPriority w:val="39"/>
    <w:unhideWhenUsed/>
    <w:rsid w:val="00497F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4812">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444619691">
      <w:bodyDiv w:val="1"/>
      <w:marLeft w:val="0"/>
      <w:marRight w:val="0"/>
      <w:marTop w:val="0"/>
      <w:marBottom w:val="0"/>
      <w:divBdr>
        <w:top w:val="none" w:sz="0" w:space="0" w:color="auto"/>
        <w:left w:val="none" w:sz="0" w:space="0" w:color="auto"/>
        <w:bottom w:val="none" w:sz="0" w:space="0" w:color="auto"/>
        <w:right w:val="none" w:sz="0" w:space="0" w:color="auto"/>
      </w:divBdr>
    </w:div>
    <w:div w:id="540020946">
      <w:bodyDiv w:val="1"/>
      <w:marLeft w:val="0"/>
      <w:marRight w:val="0"/>
      <w:marTop w:val="0"/>
      <w:marBottom w:val="0"/>
      <w:divBdr>
        <w:top w:val="none" w:sz="0" w:space="0" w:color="auto"/>
        <w:left w:val="none" w:sz="0" w:space="0" w:color="auto"/>
        <w:bottom w:val="none" w:sz="0" w:space="0" w:color="auto"/>
        <w:right w:val="none" w:sz="0" w:space="0" w:color="auto"/>
      </w:divBdr>
    </w:div>
    <w:div w:id="674310811">
      <w:bodyDiv w:val="1"/>
      <w:marLeft w:val="0"/>
      <w:marRight w:val="0"/>
      <w:marTop w:val="0"/>
      <w:marBottom w:val="0"/>
      <w:divBdr>
        <w:top w:val="none" w:sz="0" w:space="0" w:color="auto"/>
        <w:left w:val="none" w:sz="0" w:space="0" w:color="auto"/>
        <w:bottom w:val="none" w:sz="0" w:space="0" w:color="auto"/>
        <w:right w:val="none" w:sz="0" w:space="0" w:color="auto"/>
      </w:divBdr>
    </w:div>
    <w:div w:id="702025408">
      <w:bodyDiv w:val="1"/>
      <w:marLeft w:val="0"/>
      <w:marRight w:val="0"/>
      <w:marTop w:val="0"/>
      <w:marBottom w:val="0"/>
      <w:divBdr>
        <w:top w:val="none" w:sz="0" w:space="0" w:color="auto"/>
        <w:left w:val="none" w:sz="0" w:space="0" w:color="auto"/>
        <w:bottom w:val="none" w:sz="0" w:space="0" w:color="auto"/>
        <w:right w:val="none" w:sz="0" w:space="0" w:color="auto"/>
      </w:divBdr>
    </w:div>
    <w:div w:id="806631838">
      <w:bodyDiv w:val="1"/>
      <w:marLeft w:val="0"/>
      <w:marRight w:val="0"/>
      <w:marTop w:val="0"/>
      <w:marBottom w:val="0"/>
      <w:divBdr>
        <w:top w:val="none" w:sz="0" w:space="0" w:color="auto"/>
        <w:left w:val="none" w:sz="0" w:space="0" w:color="auto"/>
        <w:bottom w:val="none" w:sz="0" w:space="0" w:color="auto"/>
        <w:right w:val="none" w:sz="0" w:space="0" w:color="auto"/>
      </w:divBdr>
    </w:div>
    <w:div w:id="827480939">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6592703">
      <w:bodyDiv w:val="1"/>
      <w:marLeft w:val="0"/>
      <w:marRight w:val="0"/>
      <w:marTop w:val="0"/>
      <w:marBottom w:val="0"/>
      <w:divBdr>
        <w:top w:val="none" w:sz="0" w:space="0" w:color="auto"/>
        <w:left w:val="none" w:sz="0" w:space="0" w:color="auto"/>
        <w:bottom w:val="none" w:sz="0" w:space="0" w:color="auto"/>
        <w:right w:val="none" w:sz="0" w:space="0" w:color="auto"/>
      </w:divBdr>
    </w:div>
    <w:div w:id="1662466392">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41272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ign.googl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w3.org/" TargetMode="External"/><Relationship Id="rId4" Type="http://schemas.openxmlformats.org/officeDocument/2006/relationships/settings" Target="settings.xml"/><Relationship Id="rId9" Type="http://schemas.openxmlformats.org/officeDocument/2006/relationships/hyperlink" Target="https://designmodo.com/web-design-trends-2018/"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8FAD9-465E-0D46-ADC5-D0295057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0</TotalTime>
  <Pages>1</Pages>
  <Words>1422</Words>
  <Characters>7824</Characters>
  <Application>Microsoft Office Word</Application>
  <DocSecurity>0</DocSecurity>
  <Lines>65</Lines>
  <Paragraphs>18</Paragraphs>
  <ScaleCrop>false</ScaleCrop>
  <Company>Toshiba</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Jimmy Alexander Lombana Rivera</cp:lastModifiedBy>
  <cp:revision>24</cp:revision>
  <cp:lastPrinted>2017-03-10T21:24:00Z</cp:lastPrinted>
  <dcterms:created xsi:type="dcterms:W3CDTF">2023-05-12T15:29:00Z</dcterms:created>
  <dcterms:modified xsi:type="dcterms:W3CDTF">2023-05-12T15:29:00Z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2023-05-12T15:29:16Z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bef0d3fb-9134-4dc3-a0ce-c8bbd52a8643</vt:lpwstr>
  </property>
  <property fmtid="{D5CDD505-2E9C-101B-9397-08002B2CF9AE}" pid="8" name="MSIP_Label_1299739c-ad3d-4908-806e-4d91151a6e13_ContentBits">
    <vt:lpwstr>0</vt:lpwstr>
  </property>
</Properties>
</file>